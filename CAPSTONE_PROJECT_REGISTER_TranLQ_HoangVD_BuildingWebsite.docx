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084CF" w14:textId="62CCE307" w:rsidR="009B0999" w:rsidRDefault="00F00D81">
      <w:pPr>
        <w:spacing w:after="91" w:line="244" w:lineRule="auto"/>
        <w:ind w:left="4678" w:right="2259" w:hanging="2357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753A53CC" wp14:editId="12BC7478">
                <wp:extent cx="2982595" cy="525145"/>
                <wp:effectExtent l="0" t="0" r="0" b="0"/>
                <wp:docPr id="9123" name="Group 9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82595" cy="525145"/>
                          <a:chOff x="0" y="0"/>
                          <a:chExt cx="2982734" cy="525041"/>
                        </a:xfrm>
                      </wpg:grpSpPr>
                      <wps:wsp>
                        <wps:cNvPr id="451" name="Shape 451"/>
                        <wps:cNvSpPr/>
                        <wps:spPr>
                          <a:xfrm>
                            <a:off x="1952502" y="205666"/>
                            <a:ext cx="7136" cy="19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6" h="19440">
                                <a:moveTo>
                                  <a:pt x="0" y="0"/>
                                </a:moveTo>
                                <a:cubicBezTo>
                                  <a:pt x="5747" y="0"/>
                                  <a:pt x="5747" y="0"/>
                                  <a:pt x="5747" y="0"/>
                                </a:cubicBezTo>
                                <a:lnTo>
                                  <a:pt x="7136" y="914"/>
                                </a:lnTo>
                                <a:lnTo>
                                  <a:pt x="7136" y="3456"/>
                                </a:lnTo>
                                <a:lnTo>
                                  <a:pt x="5747" y="2774"/>
                                </a:lnTo>
                                <a:cubicBezTo>
                                  <a:pt x="2873" y="2774"/>
                                  <a:pt x="2873" y="2774"/>
                                  <a:pt x="2873" y="2774"/>
                                </a:cubicBezTo>
                                <a:lnTo>
                                  <a:pt x="2873" y="8333"/>
                                </a:lnTo>
                                <a:cubicBezTo>
                                  <a:pt x="5747" y="8333"/>
                                  <a:pt x="5747" y="8333"/>
                                  <a:pt x="5747" y="8333"/>
                                </a:cubicBezTo>
                                <a:lnTo>
                                  <a:pt x="7136" y="7648"/>
                                </a:lnTo>
                                <a:lnTo>
                                  <a:pt x="7136" y="13155"/>
                                </a:lnTo>
                                <a:lnTo>
                                  <a:pt x="6453" y="12149"/>
                                </a:lnTo>
                                <a:cubicBezTo>
                                  <a:pt x="5747" y="11107"/>
                                  <a:pt x="5747" y="11107"/>
                                  <a:pt x="5747" y="11107"/>
                                </a:cubicBezTo>
                                <a:cubicBezTo>
                                  <a:pt x="2873" y="11107"/>
                                  <a:pt x="2873" y="11107"/>
                                  <a:pt x="2873" y="11107"/>
                                </a:cubicBezTo>
                                <a:cubicBezTo>
                                  <a:pt x="2873" y="19440"/>
                                  <a:pt x="2873" y="19440"/>
                                  <a:pt x="2873" y="19440"/>
                                </a:cubicBezTo>
                                <a:cubicBezTo>
                                  <a:pt x="0" y="19440"/>
                                  <a:pt x="0" y="19440"/>
                                  <a:pt x="0" y="1944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529E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1941199" y="197334"/>
                            <a:ext cx="18438" cy="36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38" h="36105">
                                <a:moveTo>
                                  <a:pt x="17049" y="0"/>
                                </a:moveTo>
                                <a:lnTo>
                                  <a:pt x="18438" y="545"/>
                                </a:lnTo>
                                <a:lnTo>
                                  <a:pt x="18438" y="6067"/>
                                </a:lnTo>
                                <a:lnTo>
                                  <a:pt x="17049" y="5549"/>
                                </a:lnTo>
                                <a:cubicBezTo>
                                  <a:pt x="11302" y="5549"/>
                                  <a:pt x="2778" y="11107"/>
                                  <a:pt x="2778" y="19440"/>
                                </a:cubicBezTo>
                                <a:cubicBezTo>
                                  <a:pt x="2778" y="27772"/>
                                  <a:pt x="11302" y="33321"/>
                                  <a:pt x="17049" y="33321"/>
                                </a:cubicBezTo>
                                <a:lnTo>
                                  <a:pt x="18438" y="32804"/>
                                </a:lnTo>
                                <a:lnTo>
                                  <a:pt x="18438" y="35593"/>
                                </a:lnTo>
                                <a:lnTo>
                                  <a:pt x="17049" y="36105"/>
                                </a:lnTo>
                                <a:cubicBezTo>
                                  <a:pt x="8525" y="36105"/>
                                  <a:pt x="0" y="27772"/>
                                  <a:pt x="0" y="19440"/>
                                </a:cubicBezTo>
                                <a:cubicBezTo>
                                  <a:pt x="0" y="8333"/>
                                  <a:pt x="8525" y="0"/>
                                  <a:pt x="1704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D529E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1959638" y="206581"/>
                            <a:ext cx="7040" cy="18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" h="18525">
                                <a:moveTo>
                                  <a:pt x="0" y="0"/>
                                </a:moveTo>
                                <a:lnTo>
                                  <a:pt x="7040" y="4634"/>
                                </a:lnTo>
                                <a:cubicBezTo>
                                  <a:pt x="7040" y="7418"/>
                                  <a:pt x="4262" y="10193"/>
                                  <a:pt x="1388" y="10193"/>
                                </a:cubicBezTo>
                                <a:cubicBezTo>
                                  <a:pt x="7040" y="18525"/>
                                  <a:pt x="7040" y="18525"/>
                                  <a:pt x="7040" y="18525"/>
                                </a:cubicBezTo>
                                <a:cubicBezTo>
                                  <a:pt x="4262" y="18525"/>
                                  <a:pt x="4262" y="18525"/>
                                  <a:pt x="4262" y="18525"/>
                                </a:cubicBezTo>
                                <a:lnTo>
                                  <a:pt x="0" y="12241"/>
                                </a:lnTo>
                                <a:lnTo>
                                  <a:pt x="0" y="6734"/>
                                </a:lnTo>
                                <a:lnTo>
                                  <a:pt x="4262" y="4634"/>
                                </a:lnTo>
                                <a:lnTo>
                                  <a:pt x="0" y="25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529E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4" name="Shape 454"/>
                        <wps:cNvSpPr/>
                        <wps:spPr>
                          <a:xfrm>
                            <a:off x="1959638" y="197879"/>
                            <a:ext cx="18438" cy="35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38" h="35048">
                                <a:moveTo>
                                  <a:pt x="0" y="0"/>
                                </a:moveTo>
                                <a:lnTo>
                                  <a:pt x="12763" y="5009"/>
                                </a:lnTo>
                                <a:cubicBezTo>
                                  <a:pt x="16307" y="8481"/>
                                  <a:pt x="18438" y="13341"/>
                                  <a:pt x="18438" y="18894"/>
                                </a:cubicBezTo>
                                <a:cubicBezTo>
                                  <a:pt x="18438" y="23061"/>
                                  <a:pt x="16307" y="27227"/>
                                  <a:pt x="12763" y="30352"/>
                                </a:cubicBezTo>
                                <a:lnTo>
                                  <a:pt x="0" y="35048"/>
                                </a:lnTo>
                                <a:lnTo>
                                  <a:pt x="0" y="32258"/>
                                </a:lnTo>
                                <a:lnTo>
                                  <a:pt x="8860" y="28960"/>
                                </a:lnTo>
                                <a:cubicBezTo>
                                  <a:pt x="11350" y="26531"/>
                                  <a:pt x="12787" y="23061"/>
                                  <a:pt x="12787" y="18894"/>
                                </a:cubicBezTo>
                                <a:cubicBezTo>
                                  <a:pt x="12787" y="14728"/>
                                  <a:pt x="11350" y="11255"/>
                                  <a:pt x="8860" y="8824"/>
                                </a:cubicBezTo>
                                <a:lnTo>
                                  <a:pt x="0" y="55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529E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1492748" y="44592"/>
                            <a:ext cx="175952" cy="188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952" h="188847">
                                <a:moveTo>
                                  <a:pt x="90801" y="0"/>
                                </a:moveTo>
                                <a:lnTo>
                                  <a:pt x="175952" y="0"/>
                                </a:lnTo>
                                <a:cubicBezTo>
                                  <a:pt x="175952" y="0"/>
                                  <a:pt x="175952" y="0"/>
                                  <a:pt x="141949" y="138851"/>
                                </a:cubicBezTo>
                                <a:cubicBezTo>
                                  <a:pt x="141949" y="138851"/>
                                  <a:pt x="141949" y="138851"/>
                                  <a:pt x="139076" y="152742"/>
                                </a:cubicBezTo>
                                <a:cubicBezTo>
                                  <a:pt x="130551" y="174956"/>
                                  <a:pt x="107851" y="188847"/>
                                  <a:pt x="82373" y="188847"/>
                                </a:cubicBezTo>
                                <a:cubicBezTo>
                                  <a:pt x="82373" y="188847"/>
                                  <a:pt x="82373" y="188847"/>
                                  <a:pt x="0" y="188847"/>
                                </a:cubicBezTo>
                                <a:cubicBezTo>
                                  <a:pt x="0" y="188847"/>
                                  <a:pt x="0" y="188847"/>
                                  <a:pt x="31225" y="47212"/>
                                </a:cubicBezTo>
                                <a:cubicBezTo>
                                  <a:pt x="31225" y="47212"/>
                                  <a:pt x="31225" y="47212"/>
                                  <a:pt x="34099" y="41653"/>
                                </a:cubicBezTo>
                                <a:cubicBezTo>
                                  <a:pt x="34099" y="41653"/>
                                  <a:pt x="34099" y="41653"/>
                                  <a:pt x="34099" y="38879"/>
                                </a:cubicBezTo>
                                <a:cubicBezTo>
                                  <a:pt x="42623" y="16656"/>
                                  <a:pt x="65324" y="0"/>
                                  <a:pt x="9080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D529E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1629046" y="0"/>
                            <a:ext cx="198028" cy="280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028" h="280650">
                                <a:moveTo>
                                  <a:pt x="98711" y="0"/>
                                </a:moveTo>
                                <a:lnTo>
                                  <a:pt x="198028" y="0"/>
                                </a:lnTo>
                                <a:lnTo>
                                  <a:pt x="197764" y="1112"/>
                                </a:lnTo>
                                <a:cubicBezTo>
                                  <a:pt x="195102" y="12307"/>
                                  <a:pt x="184452" y="57088"/>
                                  <a:pt x="141853" y="236213"/>
                                </a:cubicBezTo>
                                <a:cubicBezTo>
                                  <a:pt x="136202" y="261211"/>
                                  <a:pt x="110628" y="280650"/>
                                  <a:pt x="82276" y="280650"/>
                                </a:cubicBezTo>
                                <a:cubicBezTo>
                                  <a:pt x="82276" y="280650"/>
                                  <a:pt x="82276" y="280650"/>
                                  <a:pt x="0" y="280650"/>
                                </a:cubicBezTo>
                                <a:cubicBezTo>
                                  <a:pt x="0" y="280650"/>
                                  <a:pt x="0" y="280650"/>
                                  <a:pt x="56703" y="44592"/>
                                </a:cubicBezTo>
                                <a:cubicBezTo>
                                  <a:pt x="56703" y="44592"/>
                                  <a:pt x="56703" y="41808"/>
                                  <a:pt x="56703" y="39034"/>
                                </a:cubicBezTo>
                                <a:cubicBezTo>
                                  <a:pt x="63096" y="20285"/>
                                  <a:pt x="77463" y="6229"/>
                                  <a:pt x="96208" y="373"/>
                                </a:cubicBezTo>
                                <a:lnTo>
                                  <a:pt x="987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722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1787948" y="44592"/>
                            <a:ext cx="175952" cy="188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952" h="188847">
                                <a:moveTo>
                                  <a:pt x="93675" y="0"/>
                                </a:moveTo>
                                <a:lnTo>
                                  <a:pt x="175952" y="0"/>
                                </a:lnTo>
                                <a:cubicBezTo>
                                  <a:pt x="175952" y="0"/>
                                  <a:pt x="175952" y="0"/>
                                  <a:pt x="141853" y="144409"/>
                                </a:cubicBezTo>
                                <a:cubicBezTo>
                                  <a:pt x="136202" y="169407"/>
                                  <a:pt x="113502" y="188847"/>
                                  <a:pt x="85151" y="188847"/>
                                </a:cubicBezTo>
                                <a:cubicBezTo>
                                  <a:pt x="85151" y="188847"/>
                                  <a:pt x="85151" y="188847"/>
                                  <a:pt x="0" y="188847"/>
                                </a:cubicBezTo>
                                <a:cubicBezTo>
                                  <a:pt x="0" y="188847"/>
                                  <a:pt x="0" y="188847"/>
                                  <a:pt x="36876" y="44428"/>
                                </a:cubicBezTo>
                                <a:cubicBezTo>
                                  <a:pt x="36876" y="44428"/>
                                  <a:pt x="36876" y="38879"/>
                                  <a:pt x="36876" y="38879"/>
                                </a:cubicBezTo>
                                <a:cubicBezTo>
                                  <a:pt x="45401" y="16656"/>
                                  <a:pt x="68101" y="0"/>
                                  <a:pt x="936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B748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8" name="Shape 458"/>
                        <wps:cNvSpPr/>
                        <wps:spPr>
                          <a:xfrm>
                            <a:off x="1521196" y="91803"/>
                            <a:ext cx="116279" cy="94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79" h="94423">
                                <a:moveTo>
                                  <a:pt x="42527" y="0"/>
                                </a:moveTo>
                                <a:cubicBezTo>
                                  <a:pt x="42527" y="0"/>
                                  <a:pt x="42527" y="0"/>
                                  <a:pt x="116279" y="0"/>
                                </a:cubicBezTo>
                                <a:cubicBezTo>
                                  <a:pt x="116279" y="5549"/>
                                  <a:pt x="113502" y="11107"/>
                                  <a:pt x="107850" y="13881"/>
                                </a:cubicBezTo>
                                <a:cubicBezTo>
                                  <a:pt x="102103" y="16656"/>
                                  <a:pt x="96452" y="19440"/>
                                  <a:pt x="93579" y="19440"/>
                                </a:cubicBezTo>
                                <a:cubicBezTo>
                                  <a:pt x="93579" y="19440"/>
                                  <a:pt x="93579" y="19440"/>
                                  <a:pt x="36876" y="19440"/>
                                </a:cubicBezTo>
                                <a:cubicBezTo>
                                  <a:pt x="36876" y="19440"/>
                                  <a:pt x="36876" y="19440"/>
                                  <a:pt x="34003" y="36095"/>
                                </a:cubicBezTo>
                                <a:cubicBezTo>
                                  <a:pt x="34003" y="36095"/>
                                  <a:pt x="34003" y="36095"/>
                                  <a:pt x="90801" y="36095"/>
                                </a:cubicBezTo>
                                <a:cubicBezTo>
                                  <a:pt x="90801" y="41654"/>
                                  <a:pt x="87928" y="47212"/>
                                  <a:pt x="82277" y="49986"/>
                                </a:cubicBezTo>
                                <a:cubicBezTo>
                                  <a:pt x="79403" y="52760"/>
                                  <a:pt x="73752" y="55544"/>
                                  <a:pt x="68101" y="55544"/>
                                </a:cubicBezTo>
                                <a:cubicBezTo>
                                  <a:pt x="68101" y="55544"/>
                                  <a:pt x="68101" y="55544"/>
                                  <a:pt x="31225" y="55544"/>
                                </a:cubicBezTo>
                                <a:cubicBezTo>
                                  <a:pt x="31225" y="55544"/>
                                  <a:pt x="31225" y="55544"/>
                                  <a:pt x="25478" y="74984"/>
                                </a:cubicBezTo>
                                <a:cubicBezTo>
                                  <a:pt x="25478" y="80533"/>
                                  <a:pt x="22700" y="86091"/>
                                  <a:pt x="16953" y="88865"/>
                                </a:cubicBezTo>
                                <a:cubicBezTo>
                                  <a:pt x="11302" y="91640"/>
                                  <a:pt x="5651" y="94423"/>
                                  <a:pt x="0" y="94423"/>
                                </a:cubicBezTo>
                                <a:cubicBezTo>
                                  <a:pt x="0" y="94423"/>
                                  <a:pt x="0" y="94423"/>
                                  <a:pt x="16953" y="16656"/>
                                </a:cubicBezTo>
                                <a:cubicBezTo>
                                  <a:pt x="19827" y="13881"/>
                                  <a:pt x="22700" y="8323"/>
                                  <a:pt x="25478" y="5549"/>
                                </a:cubicBezTo>
                                <a:cubicBezTo>
                                  <a:pt x="31225" y="0"/>
                                  <a:pt x="36876" y="0"/>
                                  <a:pt x="4252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1841874" y="91804"/>
                            <a:ext cx="93675" cy="94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675" h="94423">
                                <a:moveTo>
                                  <a:pt x="2777" y="0"/>
                                </a:moveTo>
                                <a:cubicBezTo>
                                  <a:pt x="2777" y="0"/>
                                  <a:pt x="2777" y="0"/>
                                  <a:pt x="76626" y="0"/>
                                </a:cubicBezTo>
                                <a:cubicBezTo>
                                  <a:pt x="82277" y="0"/>
                                  <a:pt x="85150" y="0"/>
                                  <a:pt x="87928" y="2774"/>
                                </a:cubicBezTo>
                                <a:cubicBezTo>
                                  <a:pt x="90801" y="5549"/>
                                  <a:pt x="93675" y="11107"/>
                                  <a:pt x="93675" y="13881"/>
                                </a:cubicBezTo>
                                <a:cubicBezTo>
                                  <a:pt x="93675" y="16656"/>
                                  <a:pt x="93675" y="16656"/>
                                  <a:pt x="93675" y="19440"/>
                                </a:cubicBezTo>
                                <a:cubicBezTo>
                                  <a:pt x="93675" y="19440"/>
                                  <a:pt x="93675" y="19440"/>
                                  <a:pt x="53925" y="19440"/>
                                </a:cubicBezTo>
                                <a:cubicBezTo>
                                  <a:pt x="53925" y="19440"/>
                                  <a:pt x="53925" y="19440"/>
                                  <a:pt x="42527" y="74984"/>
                                </a:cubicBezTo>
                                <a:cubicBezTo>
                                  <a:pt x="42527" y="80533"/>
                                  <a:pt x="39750" y="86091"/>
                                  <a:pt x="34003" y="88865"/>
                                </a:cubicBezTo>
                                <a:cubicBezTo>
                                  <a:pt x="28351" y="91640"/>
                                  <a:pt x="22700" y="94423"/>
                                  <a:pt x="19827" y="94423"/>
                                </a:cubicBezTo>
                                <a:cubicBezTo>
                                  <a:pt x="19827" y="94423"/>
                                  <a:pt x="19827" y="94423"/>
                                  <a:pt x="17049" y="94423"/>
                                </a:cubicBezTo>
                                <a:cubicBezTo>
                                  <a:pt x="17049" y="94423"/>
                                  <a:pt x="17049" y="94423"/>
                                  <a:pt x="34003" y="19440"/>
                                </a:cubicBezTo>
                                <a:cubicBezTo>
                                  <a:pt x="34003" y="19440"/>
                                  <a:pt x="34003" y="19440"/>
                                  <a:pt x="17049" y="19440"/>
                                </a:cubicBezTo>
                                <a:cubicBezTo>
                                  <a:pt x="14176" y="19440"/>
                                  <a:pt x="8525" y="19440"/>
                                  <a:pt x="5651" y="13881"/>
                                </a:cubicBezTo>
                                <a:cubicBezTo>
                                  <a:pt x="2777" y="11107"/>
                                  <a:pt x="0" y="8323"/>
                                  <a:pt x="0" y="2774"/>
                                </a:cubicBezTo>
                                <a:cubicBezTo>
                                  <a:pt x="0" y="2774"/>
                                  <a:pt x="2777" y="2774"/>
                                  <a:pt x="27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1674447" y="91804"/>
                            <a:ext cx="60965" cy="94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5" h="94423">
                                <a:moveTo>
                                  <a:pt x="19827" y="0"/>
                                </a:moveTo>
                                <a:cubicBezTo>
                                  <a:pt x="19827" y="0"/>
                                  <a:pt x="19827" y="0"/>
                                  <a:pt x="39653" y="0"/>
                                </a:cubicBezTo>
                                <a:cubicBezTo>
                                  <a:pt x="39653" y="0"/>
                                  <a:pt x="39653" y="0"/>
                                  <a:pt x="46047" y="0"/>
                                </a:cubicBezTo>
                                <a:lnTo>
                                  <a:pt x="60965" y="0"/>
                                </a:lnTo>
                                <a:lnTo>
                                  <a:pt x="60965" y="19440"/>
                                </a:lnTo>
                                <a:lnTo>
                                  <a:pt x="53727" y="19440"/>
                                </a:lnTo>
                                <a:cubicBezTo>
                                  <a:pt x="48841" y="19440"/>
                                  <a:pt x="43257" y="19440"/>
                                  <a:pt x="36876" y="19440"/>
                                </a:cubicBezTo>
                                <a:lnTo>
                                  <a:pt x="34003" y="36095"/>
                                </a:lnTo>
                                <a:cubicBezTo>
                                  <a:pt x="34003" y="36095"/>
                                  <a:pt x="34003" y="36095"/>
                                  <a:pt x="54368" y="36095"/>
                                </a:cubicBezTo>
                                <a:lnTo>
                                  <a:pt x="60965" y="36095"/>
                                </a:lnTo>
                                <a:lnTo>
                                  <a:pt x="60965" y="55544"/>
                                </a:lnTo>
                                <a:lnTo>
                                  <a:pt x="57866" y="55544"/>
                                </a:lnTo>
                                <a:cubicBezTo>
                                  <a:pt x="50686" y="55544"/>
                                  <a:pt x="41115" y="55544"/>
                                  <a:pt x="28351" y="55544"/>
                                </a:cubicBezTo>
                                <a:cubicBezTo>
                                  <a:pt x="28351" y="55544"/>
                                  <a:pt x="28351" y="55544"/>
                                  <a:pt x="25478" y="74984"/>
                                </a:cubicBezTo>
                                <a:cubicBezTo>
                                  <a:pt x="22700" y="80532"/>
                                  <a:pt x="19827" y="86091"/>
                                  <a:pt x="14176" y="88865"/>
                                </a:cubicBezTo>
                                <a:cubicBezTo>
                                  <a:pt x="11302" y="91639"/>
                                  <a:pt x="5651" y="94423"/>
                                  <a:pt x="0" y="94423"/>
                                </a:cubicBezTo>
                                <a:cubicBezTo>
                                  <a:pt x="0" y="94423"/>
                                  <a:pt x="0" y="94423"/>
                                  <a:pt x="1982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1735412" y="91804"/>
                            <a:ext cx="46886" cy="55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86" h="55544">
                                <a:moveTo>
                                  <a:pt x="0" y="0"/>
                                </a:moveTo>
                                <a:lnTo>
                                  <a:pt x="266" y="0"/>
                                </a:lnTo>
                                <a:cubicBezTo>
                                  <a:pt x="7459" y="0"/>
                                  <a:pt x="17049" y="0"/>
                                  <a:pt x="29836" y="0"/>
                                </a:cubicBezTo>
                                <a:cubicBezTo>
                                  <a:pt x="35487" y="0"/>
                                  <a:pt x="38360" y="0"/>
                                  <a:pt x="41139" y="2774"/>
                                </a:cubicBezTo>
                                <a:cubicBezTo>
                                  <a:pt x="44012" y="5549"/>
                                  <a:pt x="46886" y="11107"/>
                                  <a:pt x="46886" y="13881"/>
                                </a:cubicBezTo>
                                <a:cubicBezTo>
                                  <a:pt x="46886" y="16656"/>
                                  <a:pt x="46886" y="16656"/>
                                  <a:pt x="46886" y="19440"/>
                                </a:cubicBezTo>
                                <a:cubicBezTo>
                                  <a:pt x="46886" y="19440"/>
                                  <a:pt x="46886" y="19440"/>
                                  <a:pt x="44012" y="36095"/>
                                </a:cubicBezTo>
                                <a:cubicBezTo>
                                  <a:pt x="41139" y="41653"/>
                                  <a:pt x="38360" y="47212"/>
                                  <a:pt x="32614" y="49986"/>
                                </a:cubicBezTo>
                                <a:cubicBezTo>
                                  <a:pt x="29836" y="52760"/>
                                  <a:pt x="24185" y="55544"/>
                                  <a:pt x="18438" y="55544"/>
                                </a:cubicBezTo>
                                <a:cubicBezTo>
                                  <a:pt x="18438" y="55544"/>
                                  <a:pt x="18438" y="55544"/>
                                  <a:pt x="12057" y="55544"/>
                                </a:cubicBezTo>
                                <a:lnTo>
                                  <a:pt x="0" y="55544"/>
                                </a:lnTo>
                                <a:lnTo>
                                  <a:pt x="0" y="36095"/>
                                </a:lnTo>
                                <a:lnTo>
                                  <a:pt x="21311" y="36095"/>
                                </a:lnTo>
                                <a:cubicBezTo>
                                  <a:pt x="21311" y="36095"/>
                                  <a:pt x="21311" y="36095"/>
                                  <a:pt x="26963" y="19440"/>
                                </a:cubicBezTo>
                                <a:cubicBezTo>
                                  <a:pt x="26963" y="19440"/>
                                  <a:pt x="26963" y="19440"/>
                                  <a:pt x="5425" y="19440"/>
                                </a:cubicBezTo>
                                <a:lnTo>
                                  <a:pt x="0" y="194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2012174" y="119576"/>
                            <a:ext cx="34003" cy="66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03" h="66651">
                                <a:moveTo>
                                  <a:pt x="0" y="0"/>
                                </a:moveTo>
                                <a:lnTo>
                                  <a:pt x="34003" y="0"/>
                                </a:lnTo>
                                <a:lnTo>
                                  <a:pt x="34003" y="8333"/>
                                </a:lnTo>
                                <a:lnTo>
                                  <a:pt x="8429" y="8333"/>
                                </a:lnTo>
                                <a:lnTo>
                                  <a:pt x="8429" y="27772"/>
                                </a:lnTo>
                                <a:lnTo>
                                  <a:pt x="31129" y="27772"/>
                                </a:lnTo>
                                <a:lnTo>
                                  <a:pt x="31129" y="36105"/>
                                </a:lnTo>
                                <a:lnTo>
                                  <a:pt x="8429" y="36105"/>
                                </a:lnTo>
                                <a:lnTo>
                                  <a:pt x="8429" y="66651"/>
                                </a:lnTo>
                                <a:lnTo>
                                  <a:pt x="0" y="666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7DC2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63" name="Shape 463"/>
                        <wps:cNvSpPr/>
                        <wps:spPr>
                          <a:xfrm>
                            <a:off x="2051828" y="136231"/>
                            <a:ext cx="21311" cy="69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11" h="69435">
                                <a:moveTo>
                                  <a:pt x="17049" y="0"/>
                                </a:moveTo>
                                <a:lnTo>
                                  <a:pt x="21311" y="1189"/>
                                </a:lnTo>
                                <a:lnTo>
                                  <a:pt x="21311" y="8772"/>
                                </a:lnTo>
                                <a:lnTo>
                                  <a:pt x="17049" y="8333"/>
                                </a:lnTo>
                                <a:cubicBezTo>
                                  <a:pt x="14272" y="8333"/>
                                  <a:pt x="11398" y="8333"/>
                                  <a:pt x="11398" y="8333"/>
                                </a:cubicBezTo>
                                <a:cubicBezTo>
                                  <a:pt x="11398" y="41663"/>
                                  <a:pt x="11398" y="41663"/>
                                  <a:pt x="11398" y="41663"/>
                                </a:cubicBezTo>
                                <a:cubicBezTo>
                                  <a:pt x="11398" y="41663"/>
                                  <a:pt x="14272" y="41663"/>
                                  <a:pt x="17049" y="41663"/>
                                </a:cubicBezTo>
                                <a:lnTo>
                                  <a:pt x="21311" y="40622"/>
                                </a:lnTo>
                                <a:lnTo>
                                  <a:pt x="21311" y="49543"/>
                                </a:lnTo>
                                <a:lnTo>
                                  <a:pt x="19922" y="49995"/>
                                </a:lnTo>
                                <a:cubicBezTo>
                                  <a:pt x="17049" y="49995"/>
                                  <a:pt x="14272" y="49995"/>
                                  <a:pt x="11398" y="49995"/>
                                </a:cubicBezTo>
                                <a:cubicBezTo>
                                  <a:pt x="11398" y="69435"/>
                                  <a:pt x="11398" y="69435"/>
                                  <a:pt x="11398" y="69435"/>
                                </a:cubicBezTo>
                                <a:cubicBezTo>
                                  <a:pt x="0" y="69435"/>
                                  <a:pt x="0" y="69435"/>
                                  <a:pt x="0" y="69435"/>
                                </a:cubicBezTo>
                                <a:cubicBezTo>
                                  <a:pt x="0" y="2784"/>
                                  <a:pt x="0" y="2784"/>
                                  <a:pt x="0" y="2784"/>
                                </a:cubicBezTo>
                                <a:cubicBezTo>
                                  <a:pt x="5747" y="0"/>
                                  <a:pt x="11398" y="0"/>
                                  <a:pt x="1704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27DC2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2073139" y="137421"/>
                            <a:ext cx="21311" cy="48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11" h="48353">
                                <a:moveTo>
                                  <a:pt x="0" y="0"/>
                                </a:moveTo>
                                <a:lnTo>
                                  <a:pt x="15660" y="4369"/>
                                </a:lnTo>
                                <a:cubicBezTo>
                                  <a:pt x="18438" y="9927"/>
                                  <a:pt x="21311" y="15476"/>
                                  <a:pt x="21311" y="23809"/>
                                </a:cubicBezTo>
                                <a:cubicBezTo>
                                  <a:pt x="21311" y="32141"/>
                                  <a:pt x="18438" y="37690"/>
                                  <a:pt x="15660" y="43248"/>
                                </a:cubicBezTo>
                                <a:lnTo>
                                  <a:pt x="0" y="48353"/>
                                </a:lnTo>
                                <a:lnTo>
                                  <a:pt x="0" y="39433"/>
                                </a:lnTo>
                                <a:lnTo>
                                  <a:pt x="7136" y="37690"/>
                                </a:lnTo>
                                <a:cubicBezTo>
                                  <a:pt x="9913" y="32141"/>
                                  <a:pt x="9913" y="29367"/>
                                  <a:pt x="9913" y="23809"/>
                                </a:cubicBezTo>
                                <a:cubicBezTo>
                                  <a:pt x="9913" y="18250"/>
                                  <a:pt x="9913" y="15476"/>
                                  <a:pt x="7136" y="12702"/>
                                </a:cubicBezTo>
                                <a:cubicBezTo>
                                  <a:pt x="5699" y="9923"/>
                                  <a:pt x="4262" y="8533"/>
                                  <a:pt x="2478" y="7838"/>
                                </a:cubicBezTo>
                                <a:lnTo>
                                  <a:pt x="0" y="75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7DC2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2097229" y="122350"/>
                            <a:ext cx="25574" cy="63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74" h="63877">
                                <a:moveTo>
                                  <a:pt x="17049" y="0"/>
                                </a:moveTo>
                                <a:cubicBezTo>
                                  <a:pt x="17049" y="13881"/>
                                  <a:pt x="17049" y="13881"/>
                                  <a:pt x="17049" y="13881"/>
                                </a:cubicBezTo>
                                <a:cubicBezTo>
                                  <a:pt x="25574" y="13881"/>
                                  <a:pt x="25574" y="13881"/>
                                  <a:pt x="25574" y="13881"/>
                                </a:cubicBezTo>
                                <a:cubicBezTo>
                                  <a:pt x="25574" y="22214"/>
                                  <a:pt x="25574" y="22214"/>
                                  <a:pt x="25574" y="22214"/>
                                </a:cubicBezTo>
                                <a:cubicBezTo>
                                  <a:pt x="17049" y="22214"/>
                                  <a:pt x="17049" y="22214"/>
                                  <a:pt x="17049" y="22214"/>
                                </a:cubicBezTo>
                                <a:cubicBezTo>
                                  <a:pt x="17049" y="49986"/>
                                  <a:pt x="17049" y="49986"/>
                                  <a:pt x="17049" y="49986"/>
                                </a:cubicBezTo>
                                <a:cubicBezTo>
                                  <a:pt x="17049" y="52760"/>
                                  <a:pt x="19922" y="55544"/>
                                  <a:pt x="22700" y="55544"/>
                                </a:cubicBezTo>
                                <a:cubicBezTo>
                                  <a:pt x="25574" y="55544"/>
                                  <a:pt x="25574" y="55544"/>
                                  <a:pt x="25574" y="55544"/>
                                </a:cubicBezTo>
                                <a:lnTo>
                                  <a:pt x="25574" y="63877"/>
                                </a:lnTo>
                                <a:cubicBezTo>
                                  <a:pt x="25574" y="63877"/>
                                  <a:pt x="22700" y="63877"/>
                                  <a:pt x="19922" y="63877"/>
                                </a:cubicBezTo>
                                <a:cubicBezTo>
                                  <a:pt x="11398" y="63877"/>
                                  <a:pt x="5747" y="58319"/>
                                  <a:pt x="5747" y="49986"/>
                                </a:cubicBezTo>
                                <a:cubicBezTo>
                                  <a:pt x="5747" y="22214"/>
                                  <a:pt x="5747" y="22214"/>
                                  <a:pt x="5747" y="22214"/>
                                </a:cubicBezTo>
                                <a:cubicBezTo>
                                  <a:pt x="0" y="22214"/>
                                  <a:pt x="0" y="22214"/>
                                  <a:pt x="0" y="22214"/>
                                </a:cubicBezTo>
                                <a:cubicBezTo>
                                  <a:pt x="0" y="13881"/>
                                  <a:pt x="0" y="13881"/>
                                  <a:pt x="0" y="13881"/>
                                </a:cubicBezTo>
                                <a:cubicBezTo>
                                  <a:pt x="5747" y="13881"/>
                                  <a:pt x="5747" y="13881"/>
                                  <a:pt x="5747" y="13881"/>
                                </a:cubicBezTo>
                                <a:cubicBezTo>
                                  <a:pt x="5747" y="2774"/>
                                  <a:pt x="5747" y="2774"/>
                                  <a:pt x="5747" y="2774"/>
                                </a:cubicBezTo>
                                <a:cubicBezTo>
                                  <a:pt x="17049" y="0"/>
                                  <a:pt x="17049" y="0"/>
                                  <a:pt x="1704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27DC2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66" name="Shape 466"/>
                        <wps:cNvSpPr/>
                        <wps:spPr>
                          <a:xfrm>
                            <a:off x="2151154" y="119576"/>
                            <a:ext cx="42623" cy="66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23" h="66651">
                                <a:moveTo>
                                  <a:pt x="0" y="0"/>
                                </a:moveTo>
                                <a:cubicBezTo>
                                  <a:pt x="8525" y="0"/>
                                  <a:pt x="8525" y="0"/>
                                  <a:pt x="8525" y="0"/>
                                </a:cubicBezTo>
                                <a:cubicBezTo>
                                  <a:pt x="8525" y="47212"/>
                                  <a:pt x="8525" y="47212"/>
                                  <a:pt x="8525" y="47212"/>
                                </a:cubicBezTo>
                                <a:cubicBezTo>
                                  <a:pt x="8525" y="49986"/>
                                  <a:pt x="11398" y="52761"/>
                                  <a:pt x="14272" y="55535"/>
                                </a:cubicBezTo>
                                <a:cubicBezTo>
                                  <a:pt x="14272" y="58319"/>
                                  <a:pt x="17049" y="58319"/>
                                  <a:pt x="22701" y="58319"/>
                                </a:cubicBezTo>
                                <a:cubicBezTo>
                                  <a:pt x="25574" y="58319"/>
                                  <a:pt x="28447" y="58319"/>
                                  <a:pt x="31225" y="55535"/>
                                </a:cubicBezTo>
                                <a:cubicBezTo>
                                  <a:pt x="31225" y="52761"/>
                                  <a:pt x="34098" y="49986"/>
                                  <a:pt x="34098" y="47212"/>
                                </a:cubicBezTo>
                                <a:cubicBezTo>
                                  <a:pt x="34098" y="0"/>
                                  <a:pt x="34098" y="0"/>
                                  <a:pt x="34098" y="0"/>
                                </a:cubicBezTo>
                                <a:cubicBezTo>
                                  <a:pt x="42623" y="0"/>
                                  <a:pt x="42623" y="0"/>
                                  <a:pt x="42623" y="0"/>
                                </a:cubicBezTo>
                                <a:lnTo>
                                  <a:pt x="42623" y="47212"/>
                                </a:lnTo>
                                <a:cubicBezTo>
                                  <a:pt x="42623" y="52761"/>
                                  <a:pt x="42623" y="58319"/>
                                  <a:pt x="36972" y="61093"/>
                                </a:cubicBezTo>
                                <a:cubicBezTo>
                                  <a:pt x="34098" y="66651"/>
                                  <a:pt x="28447" y="66651"/>
                                  <a:pt x="22701" y="66651"/>
                                </a:cubicBezTo>
                                <a:cubicBezTo>
                                  <a:pt x="14272" y="66651"/>
                                  <a:pt x="8525" y="66651"/>
                                  <a:pt x="5747" y="61093"/>
                                </a:cubicBezTo>
                                <a:cubicBezTo>
                                  <a:pt x="2874" y="58319"/>
                                  <a:pt x="0" y="52760"/>
                                  <a:pt x="0" y="47212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27DC2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2205079" y="136231"/>
                            <a:ext cx="39750" cy="49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50" h="49995">
                                <a:moveTo>
                                  <a:pt x="17049" y="0"/>
                                </a:moveTo>
                                <a:cubicBezTo>
                                  <a:pt x="31225" y="0"/>
                                  <a:pt x="39750" y="5558"/>
                                  <a:pt x="39750" y="16665"/>
                                </a:cubicBezTo>
                                <a:cubicBezTo>
                                  <a:pt x="39750" y="49995"/>
                                  <a:pt x="39750" y="49995"/>
                                  <a:pt x="39750" y="49995"/>
                                </a:cubicBezTo>
                                <a:lnTo>
                                  <a:pt x="28447" y="49995"/>
                                </a:lnTo>
                                <a:cubicBezTo>
                                  <a:pt x="28447" y="16665"/>
                                  <a:pt x="28447" y="16665"/>
                                  <a:pt x="28447" y="16665"/>
                                </a:cubicBezTo>
                                <a:cubicBezTo>
                                  <a:pt x="28447" y="11116"/>
                                  <a:pt x="25574" y="8333"/>
                                  <a:pt x="17049" y="8333"/>
                                </a:cubicBezTo>
                                <a:cubicBezTo>
                                  <a:pt x="14272" y="8333"/>
                                  <a:pt x="11398" y="8333"/>
                                  <a:pt x="8525" y="8333"/>
                                </a:cubicBezTo>
                                <a:cubicBezTo>
                                  <a:pt x="8525" y="49995"/>
                                  <a:pt x="8525" y="49995"/>
                                  <a:pt x="8525" y="49995"/>
                                </a:cubicBezTo>
                                <a:cubicBezTo>
                                  <a:pt x="0" y="49995"/>
                                  <a:pt x="0" y="49995"/>
                                  <a:pt x="0" y="49995"/>
                                </a:cubicBezTo>
                                <a:cubicBezTo>
                                  <a:pt x="0" y="2784"/>
                                  <a:pt x="0" y="2784"/>
                                  <a:pt x="0" y="2784"/>
                                </a:cubicBezTo>
                                <a:cubicBezTo>
                                  <a:pt x="5747" y="0"/>
                                  <a:pt x="11398" y="0"/>
                                  <a:pt x="1704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27DC2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68" name="Shape 468"/>
                        <wps:cNvSpPr/>
                        <wps:spPr>
                          <a:xfrm>
                            <a:off x="2253353" y="136231"/>
                            <a:ext cx="8524" cy="49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24" h="49995">
                                <a:moveTo>
                                  <a:pt x="0" y="0"/>
                                </a:moveTo>
                                <a:cubicBezTo>
                                  <a:pt x="8524" y="0"/>
                                  <a:pt x="8524" y="0"/>
                                  <a:pt x="8524" y="0"/>
                                </a:cubicBezTo>
                                <a:cubicBezTo>
                                  <a:pt x="8524" y="49995"/>
                                  <a:pt x="8524" y="49995"/>
                                  <a:pt x="8524" y="49995"/>
                                </a:cubicBezTo>
                                <a:lnTo>
                                  <a:pt x="0" y="49995"/>
                                </a:ln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27DC2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2253353" y="116792"/>
                            <a:ext cx="11398" cy="11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98" h="11107">
                                <a:moveTo>
                                  <a:pt x="5651" y="0"/>
                                </a:moveTo>
                                <a:cubicBezTo>
                                  <a:pt x="5651" y="0"/>
                                  <a:pt x="8524" y="0"/>
                                  <a:pt x="8524" y="2784"/>
                                </a:cubicBezTo>
                                <a:cubicBezTo>
                                  <a:pt x="11398" y="2784"/>
                                  <a:pt x="11398" y="5558"/>
                                  <a:pt x="11398" y="5558"/>
                                </a:cubicBezTo>
                                <a:cubicBezTo>
                                  <a:pt x="11398" y="8333"/>
                                  <a:pt x="11398" y="8333"/>
                                  <a:pt x="8524" y="11107"/>
                                </a:cubicBezTo>
                                <a:cubicBezTo>
                                  <a:pt x="8524" y="11107"/>
                                  <a:pt x="5651" y="11107"/>
                                  <a:pt x="5651" y="11107"/>
                                </a:cubicBezTo>
                                <a:cubicBezTo>
                                  <a:pt x="2873" y="11107"/>
                                  <a:pt x="2873" y="11107"/>
                                  <a:pt x="0" y="11107"/>
                                </a:cubicBezTo>
                                <a:cubicBezTo>
                                  <a:pt x="0" y="8333"/>
                                  <a:pt x="0" y="8333"/>
                                  <a:pt x="0" y="5558"/>
                                </a:cubicBezTo>
                                <a:cubicBezTo>
                                  <a:pt x="0" y="5558"/>
                                  <a:pt x="0" y="2784"/>
                                  <a:pt x="0" y="2784"/>
                                </a:cubicBezTo>
                                <a:cubicBezTo>
                                  <a:pt x="2873" y="0"/>
                                  <a:pt x="2873" y="0"/>
                                  <a:pt x="565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27DC2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0" name="Shape 470"/>
                        <wps:cNvSpPr/>
                        <wps:spPr>
                          <a:xfrm>
                            <a:off x="2267529" y="136231"/>
                            <a:ext cx="48274" cy="49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74" h="49995">
                                <a:moveTo>
                                  <a:pt x="0" y="0"/>
                                </a:moveTo>
                                <a:cubicBezTo>
                                  <a:pt x="11398" y="0"/>
                                  <a:pt x="11398" y="0"/>
                                  <a:pt x="11398" y="0"/>
                                </a:cubicBezTo>
                                <a:cubicBezTo>
                                  <a:pt x="22700" y="33330"/>
                                  <a:pt x="22700" y="33330"/>
                                  <a:pt x="22700" y="33330"/>
                                </a:cubicBezTo>
                                <a:cubicBezTo>
                                  <a:pt x="22700" y="36105"/>
                                  <a:pt x="22700" y="38879"/>
                                  <a:pt x="25574" y="41663"/>
                                </a:cubicBezTo>
                                <a:cubicBezTo>
                                  <a:pt x="25574" y="38879"/>
                                  <a:pt x="25574" y="36105"/>
                                  <a:pt x="25574" y="33330"/>
                                </a:cubicBezTo>
                                <a:cubicBezTo>
                                  <a:pt x="36876" y="0"/>
                                  <a:pt x="36876" y="0"/>
                                  <a:pt x="36876" y="0"/>
                                </a:cubicBezTo>
                                <a:cubicBezTo>
                                  <a:pt x="48274" y="0"/>
                                  <a:pt x="48274" y="0"/>
                                  <a:pt x="48274" y="0"/>
                                </a:cubicBezTo>
                                <a:lnTo>
                                  <a:pt x="31225" y="49995"/>
                                </a:lnTo>
                                <a:cubicBezTo>
                                  <a:pt x="19922" y="49995"/>
                                  <a:pt x="19922" y="49995"/>
                                  <a:pt x="19922" y="49995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27DC2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2318676" y="136259"/>
                            <a:ext cx="19779" cy="49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79" h="49015">
                                <a:moveTo>
                                  <a:pt x="19779" y="0"/>
                                </a:moveTo>
                                <a:lnTo>
                                  <a:pt x="19779" y="8320"/>
                                </a:lnTo>
                                <a:lnTo>
                                  <a:pt x="11302" y="11088"/>
                                </a:lnTo>
                                <a:cubicBezTo>
                                  <a:pt x="8429" y="13863"/>
                                  <a:pt x="8429" y="19412"/>
                                  <a:pt x="8429" y="22195"/>
                                </a:cubicBezTo>
                                <a:lnTo>
                                  <a:pt x="19779" y="20803"/>
                                </a:lnTo>
                                <a:lnTo>
                                  <a:pt x="19779" y="28678"/>
                                </a:lnTo>
                                <a:lnTo>
                                  <a:pt x="12691" y="29833"/>
                                </a:lnTo>
                                <a:cubicBezTo>
                                  <a:pt x="8429" y="30528"/>
                                  <a:pt x="8429" y="30528"/>
                                  <a:pt x="8429" y="30528"/>
                                </a:cubicBezTo>
                                <a:cubicBezTo>
                                  <a:pt x="8429" y="34690"/>
                                  <a:pt x="9866" y="37466"/>
                                  <a:pt x="12368" y="39203"/>
                                </a:cubicBezTo>
                                <a:lnTo>
                                  <a:pt x="19779" y="40947"/>
                                </a:lnTo>
                                <a:lnTo>
                                  <a:pt x="19779" y="49015"/>
                                </a:lnTo>
                                <a:lnTo>
                                  <a:pt x="5651" y="44409"/>
                                </a:lnTo>
                                <a:cubicBezTo>
                                  <a:pt x="0" y="38851"/>
                                  <a:pt x="0" y="33302"/>
                                  <a:pt x="0" y="24970"/>
                                </a:cubicBezTo>
                                <a:cubicBezTo>
                                  <a:pt x="0" y="16637"/>
                                  <a:pt x="0" y="11088"/>
                                  <a:pt x="5651" y="8305"/>
                                </a:cubicBezTo>
                                <a:lnTo>
                                  <a:pt x="19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7DC2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2" name="Shape 472"/>
                        <wps:cNvSpPr/>
                        <wps:spPr>
                          <a:xfrm>
                            <a:off x="2338455" y="175111"/>
                            <a:ext cx="19875" cy="11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75" h="11116">
                                <a:moveTo>
                                  <a:pt x="17097" y="0"/>
                                </a:moveTo>
                                <a:cubicBezTo>
                                  <a:pt x="19875" y="8333"/>
                                  <a:pt x="19875" y="8333"/>
                                  <a:pt x="19875" y="8333"/>
                                </a:cubicBezTo>
                                <a:cubicBezTo>
                                  <a:pt x="17097" y="11116"/>
                                  <a:pt x="11350" y="11116"/>
                                  <a:pt x="2921" y="11116"/>
                                </a:cubicBezTo>
                                <a:lnTo>
                                  <a:pt x="0" y="10164"/>
                                </a:lnTo>
                                <a:lnTo>
                                  <a:pt x="0" y="2096"/>
                                </a:lnTo>
                                <a:lnTo>
                                  <a:pt x="2921" y="2784"/>
                                </a:lnTo>
                                <a:cubicBezTo>
                                  <a:pt x="8573" y="2784"/>
                                  <a:pt x="14224" y="2784"/>
                                  <a:pt x="1709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27DC2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2338455" y="136231"/>
                            <a:ext cx="22749" cy="28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49" h="28706">
                                <a:moveTo>
                                  <a:pt x="48" y="0"/>
                                </a:moveTo>
                                <a:cubicBezTo>
                                  <a:pt x="8573" y="0"/>
                                  <a:pt x="11350" y="2784"/>
                                  <a:pt x="17097" y="5558"/>
                                </a:cubicBezTo>
                                <a:cubicBezTo>
                                  <a:pt x="19875" y="11116"/>
                                  <a:pt x="22749" y="13891"/>
                                  <a:pt x="22749" y="22223"/>
                                </a:cubicBezTo>
                                <a:cubicBezTo>
                                  <a:pt x="22749" y="22223"/>
                                  <a:pt x="22749" y="24998"/>
                                  <a:pt x="22749" y="24998"/>
                                </a:cubicBezTo>
                                <a:cubicBezTo>
                                  <a:pt x="14224" y="26387"/>
                                  <a:pt x="7831" y="27430"/>
                                  <a:pt x="3035" y="28211"/>
                                </a:cubicBezTo>
                                <a:lnTo>
                                  <a:pt x="0" y="28706"/>
                                </a:lnTo>
                                <a:lnTo>
                                  <a:pt x="0" y="20831"/>
                                </a:lnTo>
                                <a:lnTo>
                                  <a:pt x="11350" y="19440"/>
                                </a:lnTo>
                                <a:cubicBezTo>
                                  <a:pt x="11350" y="11116"/>
                                  <a:pt x="8573" y="8333"/>
                                  <a:pt x="48" y="8333"/>
                                </a:cubicBezTo>
                                <a:lnTo>
                                  <a:pt x="0" y="8348"/>
                                </a:lnTo>
                                <a:lnTo>
                                  <a:pt x="0" y="28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7DC2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4" name="Shape 474"/>
                        <wps:cNvSpPr/>
                        <wps:spPr>
                          <a:xfrm>
                            <a:off x="2366855" y="136232"/>
                            <a:ext cx="25574" cy="49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74" h="49995">
                                <a:moveTo>
                                  <a:pt x="19923" y="0"/>
                                </a:moveTo>
                                <a:cubicBezTo>
                                  <a:pt x="22700" y="0"/>
                                  <a:pt x="22700" y="0"/>
                                  <a:pt x="25574" y="0"/>
                                </a:cubicBezTo>
                                <a:lnTo>
                                  <a:pt x="22700" y="8333"/>
                                </a:lnTo>
                                <a:cubicBezTo>
                                  <a:pt x="22700" y="8333"/>
                                  <a:pt x="19923" y="8333"/>
                                  <a:pt x="17049" y="8333"/>
                                </a:cubicBezTo>
                                <a:cubicBezTo>
                                  <a:pt x="14176" y="8333"/>
                                  <a:pt x="11398" y="8333"/>
                                  <a:pt x="11398" y="8333"/>
                                </a:cubicBezTo>
                                <a:cubicBezTo>
                                  <a:pt x="11398" y="49995"/>
                                  <a:pt x="11398" y="49995"/>
                                  <a:pt x="11398" y="49995"/>
                                </a:cubicBezTo>
                                <a:cubicBezTo>
                                  <a:pt x="0" y="49995"/>
                                  <a:pt x="0" y="49995"/>
                                  <a:pt x="0" y="49995"/>
                                </a:cubicBezTo>
                                <a:cubicBezTo>
                                  <a:pt x="0" y="2784"/>
                                  <a:pt x="0" y="2784"/>
                                  <a:pt x="0" y="2784"/>
                                </a:cubicBezTo>
                                <a:cubicBezTo>
                                  <a:pt x="5747" y="0"/>
                                  <a:pt x="11398" y="0"/>
                                  <a:pt x="1992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27DC2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5" name="Shape 475"/>
                        <wps:cNvSpPr/>
                        <wps:spPr>
                          <a:xfrm>
                            <a:off x="2395302" y="136232"/>
                            <a:ext cx="34003" cy="49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03" h="49995">
                                <a:moveTo>
                                  <a:pt x="16954" y="0"/>
                                </a:moveTo>
                                <a:cubicBezTo>
                                  <a:pt x="22701" y="0"/>
                                  <a:pt x="28352" y="0"/>
                                  <a:pt x="31129" y="2784"/>
                                </a:cubicBezTo>
                                <a:cubicBezTo>
                                  <a:pt x="28352" y="11116"/>
                                  <a:pt x="28352" y="11116"/>
                                  <a:pt x="28352" y="11116"/>
                                </a:cubicBezTo>
                                <a:cubicBezTo>
                                  <a:pt x="25478" y="8333"/>
                                  <a:pt x="22701" y="8333"/>
                                  <a:pt x="19827" y="8333"/>
                                </a:cubicBezTo>
                                <a:cubicBezTo>
                                  <a:pt x="16954" y="8333"/>
                                  <a:pt x="14176" y="8333"/>
                                  <a:pt x="11302" y="8333"/>
                                </a:cubicBezTo>
                                <a:cubicBezTo>
                                  <a:pt x="11302" y="11116"/>
                                  <a:pt x="11302" y="11116"/>
                                  <a:pt x="11302" y="13891"/>
                                </a:cubicBezTo>
                                <a:cubicBezTo>
                                  <a:pt x="11302" y="16665"/>
                                  <a:pt x="11302" y="16665"/>
                                  <a:pt x="14176" y="19440"/>
                                </a:cubicBezTo>
                                <a:cubicBezTo>
                                  <a:pt x="14176" y="19440"/>
                                  <a:pt x="16954" y="19440"/>
                                  <a:pt x="19827" y="22223"/>
                                </a:cubicBezTo>
                                <a:cubicBezTo>
                                  <a:pt x="22701" y="22223"/>
                                  <a:pt x="28352" y="24998"/>
                                  <a:pt x="28352" y="24998"/>
                                </a:cubicBezTo>
                                <a:cubicBezTo>
                                  <a:pt x="31129" y="27772"/>
                                  <a:pt x="34003" y="33330"/>
                                  <a:pt x="34003" y="36105"/>
                                </a:cubicBezTo>
                                <a:cubicBezTo>
                                  <a:pt x="34003" y="41663"/>
                                  <a:pt x="31129" y="44437"/>
                                  <a:pt x="28352" y="47212"/>
                                </a:cubicBezTo>
                                <a:cubicBezTo>
                                  <a:pt x="25478" y="49995"/>
                                  <a:pt x="19827" y="49995"/>
                                  <a:pt x="14176" y="49995"/>
                                </a:cubicBezTo>
                                <a:cubicBezTo>
                                  <a:pt x="8429" y="49995"/>
                                  <a:pt x="2778" y="49995"/>
                                  <a:pt x="0" y="47212"/>
                                </a:cubicBezTo>
                                <a:cubicBezTo>
                                  <a:pt x="2778" y="38879"/>
                                  <a:pt x="2778" y="38879"/>
                                  <a:pt x="2778" y="38879"/>
                                </a:cubicBezTo>
                                <a:cubicBezTo>
                                  <a:pt x="5652" y="41663"/>
                                  <a:pt x="8429" y="41663"/>
                                  <a:pt x="14176" y="41663"/>
                                </a:cubicBezTo>
                                <a:cubicBezTo>
                                  <a:pt x="16954" y="41663"/>
                                  <a:pt x="19827" y="41663"/>
                                  <a:pt x="19827" y="41663"/>
                                </a:cubicBezTo>
                                <a:cubicBezTo>
                                  <a:pt x="22701" y="38879"/>
                                  <a:pt x="22701" y="38879"/>
                                  <a:pt x="22701" y="36105"/>
                                </a:cubicBezTo>
                                <a:cubicBezTo>
                                  <a:pt x="22701" y="33330"/>
                                  <a:pt x="19827" y="30556"/>
                                  <a:pt x="14176" y="27772"/>
                                </a:cubicBezTo>
                                <a:cubicBezTo>
                                  <a:pt x="8429" y="27772"/>
                                  <a:pt x="5652" y="24998"/>
                                  <a:pt x="5652" y="22223"/>
                                </a:cubicBezTo>
                                <a:cubicBezTo>
                                  <a:pt x="2778" y="22223"/>
                                  <a:pt x="0" y="16665"/>
                                  <a:pt x="0" y="13891"/>
                                </a:cubicBezTo>
                                <a:cubicBezTo>
                                  <a:pt x="0" y="8333"/>
                                  <a:pt x="2778" y="5558"/>
                                  <a:pt x="5652" y="2784"/>
                                </a:cubicBezTo>
                                <a:cubicBezTo>
                                  <a:pt x="8429" y="2784"/>
                                  <a:pt x="11302" y="0"/>
                                  <a:pt x="1695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27DC2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6" name="Shape 476"/>
                        <wps:cNvSpPr/>
                        <wps:spPr>
                          <a:xfrm>
                            <a:off x="2434956" y="136232"/>
                            <a:ext cx="11398" cy="49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98" h="49995">
                                <a:moveTo>
                                  <a:pt x="0" y="0"/>
                                </a:moveTo>
                                <a:cubicBezTo>
                                  <a:pt x="11398" y="0"/>
                                  <a:pt x="11398" y="0"/>
                                  <a:pt x="11398" y="0"/>
                                </a:cubicBezTo>
                                <a:cubicBezTo>
                                  <a:pt x="11398" y="49995"/>
                                  <a:pt x="11398" y="49995"/>
                                  <a:pt x="11398" y="49995"/>
                                </a:cubicBezTo>
                                <a:lnTo>
                                  <a:pt x="0" y="49995"/>
                                </a:ln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27DC2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2434956" y="116792"/>
                            <a:ext cx="11398" cy="11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98" h="11107">
                                <a:moveTo>
                                  <a:pt x="5747" y="0"/>
                                </a:moveTo>
                                <a:cubicBezTo>
                                  <a:pt x="8524" y="0"/>
                                  <a:pt x="8524" y="0"/>
                                  <a:pt x="11398" y="2784"/>
                                </a:cubicBezTo>
                                <a:cubicBezTo>
                                  <a:pt x="11398" y="2784"/>
                                  <a:pt x="11398" y="5558"/>
                                  <a:pt x="11398" y="5558"/>
                                </a:cubicBezTo>
                                <a:cubicBezTo>
                                  <a:pt x="11398" y="8333"/>
                                  <a:pt x="11398" y="8333"/>
                                  <a:pt x="11398" y="11107"/>
                                </a:cubicBezTo>
                                <a:cubicBezTo>
                                  <a:pt x="8524" y="11107"/>
                                  <a:pt x="8524" y="11107"/>
                                  <a:pt x="5747" y="11107"/>
                                </a:cubicBezTo>
                                <a:cubicBezTo>
                                  <a:pt x="2873" y="11107"/>
                                  <a:pt x="2873" y="11107"/>
                                  <a:pt x="2873" y="11107"/>
                                </a:cubicBezTo>
                                <a:cubicBezTo>
                                  <a:pt x="0" y="8333"/>
                                  <a:pt x="0" y="8333"/>
                                  <a:pt x="0" y="5558"/>
                                </a:cubicBezTo>
                                <a:cubicBezTo>
                                  <a:pt x="0" y="5558"/>
                                  <a:pt x="0" y="2784"/>
                                  <a:pt x="2873" y="2784"/>
                                </a:cubicBezTo>
                                <a:cubicBezTo>
                                  <a:pt x="2873" y="0"/>
                                  <a:pt x="2873" y="0"/>
                                  <a:pt x="57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27DC2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8" name="Shape 478"/>
                        <wps:cNvSpPr/>
                        <wps:spPr>
                          <a:xfrm>
                            <a:off x="2452005" y="122350"/>
                            <a:ext cx="25574" cy="63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74" h="63877">
                                <a:moveTo>
                                  <a:pt x="17049" y="0"/>
                                </a:moveTo>
                                <a:cubicBezTo>
                                  <a:pt x="17049" y="13881"/>
                                  <a:pt x="17049" y="13881"/>
                                  <a:pt x="17049" y="13881"/>
                                </a:cubicBezTo>
                                <a:cubicBezTo>
                                  <a:pt x="25574" y="13881"/>
                                  <a:pt x="25574" y="13881"/>
                                  <a:pt x="25574" y="13881"/>
                                </a:cubicBezTo>
                                <a:cubicBezTo>
                                  <a:pt x="25574" y="22214"/>
                                  <a:pt x="25574" y="22214"/>
                                  <a:pt x="25574" y="22214"/>
                                </a:cubicBezTo>
                                <a:cubicBezTo>
                                  <a:pt x="17049" y="22214"/>
                                  <a:pt x="17049" y="22214"/>
                                  <a:pt x="17049" y="22214"/>
                                </a:cubicBezTo>
                                <a:cubicBezTo>
                                  <a:pt x="17049" y="49986"/>
                                  <a:pt x="17049" y="49986"/>
                                  <a:pt x="17049" y="49986"/>
                                </a:cubicBezTo>
                                <a:cubicBezTo>
                                  <a:pt x="17049" y="52760"/>
                                  <a:pt x="17049" y="55544"/>
                                  <a:pt x="22701" y="55544"/>
                                </a:cubicBezTo>
                                <a:cubicBezTo>
                                  <a:pt x="22701" y="55544"/>
                                  <a:pt x="25574" y="55544"/>
                                  <a:pt x="25574" y="55544"/>
                                </a:cubicBezTo>
                                <a:lnTo>
                                  <a:pt x="25574" y="63877"/>
                                </a:lnTo>
                                <a:cubicBezTo>
                                  <a:pt x="25574" y="63877"/>
                                  <a:pt x="22701" y="63877"/>
                                  <a:pt x="19923" y="63877"/>
                                </a:cubicBezTo>
                                <a:cubicBezTo>
                                  <a:pt x="11399" y="63877"/>
                                  <a:pt x="5652" y="58319"/>
                                  <a:pt x="5652" y="49986"/>
                                </a:cubicBezTo>
                                <a:cubicBezTo>
                                  <a:pt x="5652" y="22214"/>
                                  <a:pt x="5652" y="22214"/>
                                  <a:pt x="5652" y="22214"/>
                                </a:cubicBezTo>
                                <a:cubicBezTo>
                                  <a:pt x="0" y="22214"/>
                                  <a:pt x="0" y="22214"/>
                                  <a:pt x="0" y="22214"/>
                                </a:cubicBezTo>
                                <a:cubicBezTo>
                                  <a:pt x="0" y="13881"/>
                                  <a:pt x="0" y="13881"/>
                                  <a:pt x="0" y="13881"/>
                                </a:cubicBezTo>
                                <a:cubicBezTo>
                                  <a:pt x="5652" y="13881"/>
                                  <a:pt x="5652" y="13881"/>
                                  <a:pt x="5652" y="13881"/>
                                </a:cubicBezTo>
                                <a:cubicBezTo>
                                  <a:pt x="5652" y="2774"/>
                                  <a:pt x="5652" y="2774"/>
                                  <a:pt x="5652" y="2774"/>
                                </a:cubicBezTo>
                                <a:cubicBezTo>
                                  <a:pt x="17049" y="0"/>
                                  <a:pt x="17049" y="0"/>
                                  <a:pt x="1704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27DC2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2480356" y="136232"/>
                            <a:ext cx="48274" cy="69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74" h="69435">
                                <a:moveTo>
                                  <a:pt x="0" y="0"/>
                                </a:moveTo>
                                <a:cubicBezTo>
                                  <a:pt x="11399" y="0"/>
                                  <a:pt x="11399" y="0"/>
                                  <a:pt x="11399" y="0"/>
                                </a:cubicBezTo>
                                <a:cubicBezTo>
                                  <a:pt x="22701" y="33330"/>
                                  <a:pt x="22701" y="33330"/>
                                  <a:pt x="22701" y="33330"/>
                                </a:cubicBezTo>
                                <a:cubicBezTo>
                                  <a:pt x="22701" y="36105"/>
                                  <a:pt x="22701" y="38879"/>
                                  <a:pt x="22701" y="41663"/>
                                </a:cubicBezTo>
                                <a:cubicBezTo>
                                  <a:pt x="22701" y="38879"/>
                                  <a:pt x="25574" y="36105"/>
                                  <a:pt x="25574" y="33330"/>
                                </a:cubicBezTo>
                                <a:cubicBezTo>
                                  <a:pt x="36972" y="0"/>
                                  <a:pt x="36972" y="0"/>
                                  <a:pt x="36972" y="0"/>
                                </a:cubicBezTo>
                                <a:cubicBezTo>
                                  <a:pt x="48274" y="0"/>
                                  <a:pt x="48274" y="0"/>
                                  <a:pt x="48274" y="0"/>
                                </a:cubicBezTo>
                                <a:lnTo>
                                  <a:pt x="22701" y="69435"/>
                                </a:lnTo>
                                <a:cubicBezTo>
                                  <a:pt x="11399" y="69435"/>
                                  <a:pt x="11399" y="69435"/>
                                  <a:pt x="11399" y="69435"/>
                                </a:cubicBezTo>
                                <a:cubicBezTo>
                                  <a:pt x="17049" y="49995"/>
                                  <a:pt x="17049" y="49995"/>
                                  <a:pt x="17049" y="49995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27DC2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80" name="Shape 480"/>
                        <wps:cNvSpPr/>
                        <wps:spPr>
                          <a:xfrm>
                            <a:off x="1035868" y="372299"/>
                            <a:ext cx="104977" cy="119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977" h="119415">
                                <a:moveTo>
                                  <a:pt x="0" y="0"/>
                                </a:moveTo>
                                <a:lnTo>
                                  <a:pt x="104977" y="0"/>
                                </a:lnTo>
                                <a:lnTo>
                                  <a:pt x="104977" y="41653"/>
                                </a:lnTo>
                                <a:lnTo>
                                  <a:pt x="85151" y="41653"/>
                                </a:lnTo>
                                <a:lnTo>
                                  <a:pt x="79499" y="22214"/>
                                </a:lnTo>
                                <a:lnTo>
                                  <a:pt x="68101" y="22214"/>
                                </a:lnTo>
                                <a:lnTo>
                                  <a:pt x="68101" y="94421"/>
                                </a:lnTo>
                                <a:lnTo>
                                  <a:pt x="79499" y="94421"/>
                                </a:lnTo>
                                <a:lnTo>
                                  <a:pt x="79499" y="119415"/>
                                </a:lnTo>
                                <a:lnTo>
                                  <a:pt x="22701" y="119415"/>
                                </a:lnTo>
                                <a:lnTo>
                                  <a:pt x="22701" y="94421"/>
                                </a:lnTo>
                                <a:lnTo>
                                  <a:pt x="36876" y="94421"/>
                                </a:lnTo>
                                <a:lnTo>
                                  <a:pt x="36876" y="22214"/>
                                </a:lnTo>
                                <a:lnTo>
                                  <a:pt x="25574" y="22214"/>
                                </a:lnTo>
                                <a:lnTo>
                                  <a:pt x="19827" y="41653"/>
                                </a:lnTo>
                                <a:lnTo>
                                  <a:pt x="0" y="416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722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81" name="Shape 481"/>
                        <wps:cNvSpPr/>
                        <wps:spPr>
                          <a:xfrm>
                            <a:off x="1146592" y="372299"/>
                            <a:ext cx="59576" cy="119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76" h="119415">
                                <a:moveTo>
                                  <a:pt x="0" y="0"/>
                                </a:moveTo>
                                <a:cubicBezTo>
                                  <a:pt x="28735" y="0"/>
                                  <a:pt x="46694" y="0"/>
                                  <a:pt x="57918" y="0"/>
                                </a:cubicBezTo>
                                <a:lnTo>
                                  <a:pt x="59576" y="0"/>
                                </a:lnTo>
                                <a:lnTo>
                                  <a:pt x="59576" y="25551"/>
                                </a:lnTo>
                                <a:lnTo>
                                  <a:pt x="56703" y="24988"/>
                                </a:lnTo>
                                <a:lnTo>
                                  <a:pt x="45401" y="24988"/>
                                </a:lnTo>
                                <a:cubicBezTo>
                                  <a:pt x="45401" y="49986"/>
                                  <a:pt x="45401" y="49986"/>
                                  <a:pt x="45401" y="49986"/>
                                </a:cubicBezTo>
                                <a:cubicBezTo>
                                  <a:pt x="56703" y="49986"/>
                                  <a:pt x="56703" y="49986"/>
                                  <a:pt x="56703" y="49986"/>
                                </a:cubicBezTo>
                                <a:lnTo>
                                  <a:pt x="59576" y="49424"/>
                                </a:lnTo>
                                <a:lnTo>
                                  <a:pt x="59576" y="70543"/>
                                </a:lnTo>
                                <a:lnTo>
                                  <a:pt x="53830" y="69425"/>
                                </a:lnTo>
                                <a:cubicBezTo>
                                  <a:pt x="45401" y="69425"/>
                                  <a:pt x="45401" y="69425"/>
                                  <a:pt x="45401" y="69425"/>
                                </a:cubicBezTo>
                                <a:cubicBezTo>
                                  <a:pt x="45401" y="94420"/>
                                  <a:pt x="45401" y="94420"/>
                                  <a:pt x="45401" y="94420"/>
                                </a:cubicBezTo>
                                <a:cubicBezTo>
                                  <a:pt x="53830" y="94420"/>
                                  <a:pt x="53830" y="94420"/>
                                  <a:pt x="53830" y="94420"/>
                                </a:cubicBezTo>
                                <a:cubicBezTo>
                                  <a:pt x="53830" y="119415"/>
                                  <a:pt x="53830" y="119415"/>
                                  <a:pt x="53830" y="119415"/>
                                </a:cubicBezTo>
                                <a:lnTo>
                                  <a:pt x="0" y="119415"/>
                                </a:lnTo>
                                <a:cubicBezTo>
                                  <a:pt x="0" y="94420"/>
                                  <a:pt x="0" y="94420"/>
                                  <a:pt x="0" y="94420"/>
                                </a:cubicBezTo>
                                <a:cubicBezTo>
                                  <a:pt x="11302" y="94420"/>
                                  <a:pt x="11302" y="94420"/>
                                  <a:pt x="11302" y="94420"/>
                                </a:cubicBezTo>
                                <a:cubicBezTo>
                                  <a:pt x="11302" y="24988"/>
                                  <a:pt x="11302" y="24988"/>
                                  <a:pt x="11302" y="24988"/>
                                </a:cubicBezTo>
                                <a:cubicBezTo>
                                  <a:pt x="0" y="24988"/>
                                  <a:pt x="0" y="24988"/>
                                  <a:pt x="0" y="24988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722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82" name="Shape 482"/>
                        <wps:cNvSpPr/>
                        <wps:spPr>
                          <a:xfrm>
                            <a:off x="1206168" y="372299"/>
                            <a:ext cx="53925" cy="119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25" h="119415">
                                <a:moveTo>
                                  <a:pt x="0" y="0"/>
                                </a:moveTo>
                                <a:lnTo>
                                  <a:pt x="7471" y="0"/>
                                </a:lnTo>
                                <a:cubicBezTo>
                                  <a:pt x="17049" y="0"/>
                                  <a:pt x="17049" y="0"/>
                                  <a:pt x="17049" y="0"/>
                                </a:cubicBezTo>
                                <a:cubicBezTo>
                                  <a:pt x="25478" y="0"/>
                                  <a:pt x="34003" y="2774"/>
                                  <a:pt x="39750" y="8323"/>
                                </a:cubicBezTo>
                                <a:cubicBezTo>
                                  <a:pt x="45401" y="13881"/>
                                  <a:pt x="48178" y="22214"/>
                                  <a:pt x="48178" y="30547"/>
                                </a:cubicBezTo>
                                <a:cubicBezTo>
                                  <a:pt x="48178" y="38879"/>
                                  <a:pt x="48178" y="41654"/>
                                  <a:pt x="42528" y="47212"/>
                                </a:cubicBezTo>
                                <a:cubicBezTo>
                                  <a:pt x="39750" y="52761"/>
                                  <a:pt x="34003" y="55535"/>
                                  <a:pt x="28352" y="58319"/>
                                </a:cubicBezTo>
                                <a:cubicBezTo>
                                  <a:pt x="34003" y="58319"/>
                                  <a:pt x="36876" y="61093"/>
                                  <a:pt x="39750" y="63868"/>
                                </a:cubicBezTo>
                                <a:cubicBezTo>
                                  <a:pt x="42528" y="66651"/>
                                  <a:pt x="42528" y="69425"/>
                                  <a:pt x="42528" y="74979"/>
                                </a:cubicBezTo>
                                <a:cubicBezTo>
                                  <a:pt x="42528" y="94420"/>
                                  <a:pt x="42528" y="94420"/>
                                  <a:pt x="42528" y="94420"/>
                                </a:cubicBezTo>
                                <a:cubicBezTo>
                                  <a:pt x="53925" y="94420"/>
                                  <a:pt x="53925" y="94420"/>
                                  <a:pt x="53925" y="94420"/>
                                </a:cubicBezTo>
                                <a:cubicBezTo>
                                  <a:pt x="53925" y="119415"/>
                                  <a:pt x="53925" y="119415"/>
                                  <a:pt x="53925" y="119415"/>
                                </a:cubicBezTo>
                                <a:cubicBezTo>
                                  <a:pt x="11302" y="119415"/>
                                  <a:pt x="11302" y="119415"/>
                                  <a:pt x="11302" y="119415"/>
                                </a:cubicBezTo>
                                <a:cubicBezTo>
                                  <a:pt x="11302" y="91642"/>
                                  <a:pt x="11302" y="91642"/>
                                  <a:pt x="11302" y="91642"/>
                                </a:cubicBezTo>
                                <a:cubicBezTo>
                                  <a:pt x="11302" y="80534"/>
                                  <a:pt x="11302" y="74979"/>
                                  <a:pt x="8525" y="72203"/>
                                </a:cubicBezTo>
                                <a:lnTo>
                                  <a:pt x="0" y="70543"/>
                                </a:lnTo>
                                <a:lnTo>
                                  <a:pt x="0" y="49424"/>
                                </a:lnTo>
                                <a:lnTo>
                                  <a:pt x="11302" y="47212"/>
                                </a:lnTo>
                                <a:cubicBezTo>
                                  <a:pt x="14176" y="44428"/>
                                  <a:pt x="14176" y="41654"/>
                                  <a:pt x="14176" y="36095"/>
                                </a:cubicBezTo>
                                <a:cubicBezTo>
                                  <a:pt x="14176" y="33321"/>
                                  <a:pt x="14176" y="27763"/>
                                  <a:pt x="11302" y="27763"/>
                                </a:cubicBezTo>
                                <a:lnTo>
                                  <a:pt x="0" y="255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722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83" name="Shape 483"/>
                        <wps:cNvSpPr/>
                        <wps:spPr>
                          <a:xfrm>
                            <a:off x="1265745" y="344527"/>
                            <a:ext cx="130551" cy="149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551" h="149964">
                                <a:moveTo>
                                  <a:pt x="110724" y="0"/>
                                </a:moveTo>
                                <a:cubicBezTo>
                                  <a:pt x="130551" y="0"/>
                                  <a:pt x="130551" y="0"/>
                                  <a:pt x="130551" y="0"/>
                                </a:cubicBezTo>
                                <a:lnTo>
                                  <a:pt x="130551" y="16656"/>
                                </a:lnTo>
                                <a:cubicBezTo>
                                  <a:pt x="130551" y="19440"/>
                                  <a:pt x="127677" y="24988"/>
                                  <a:pt x="127677" y="30546"/>
                                </a:cubicBezTo>
                                <a:cubicBezTo>
                                  <a:pt x="124900" y="36095"/>
                                  <a:pt x="122026" y="41653"/>
                                  <a:pt x="113502" y="47212"/>
                                </a:cubicBezTo>
                                <a:cubicBezTo>
                                  <a:pt x="113502" y="105529"/>
                                  <a:pt x="113502" y="105529"/>
                                  <a:pt x="113502" y="105529"/>
                                </a:cubicBezTo>
                                <a:cubicBezTo>
                                  <a:pt x="113502" y="119415"/>
                                  <a:pt x="110724" y="130523"/>
                                  <a:pt x="102200" y="138855"/>
                                </a:cubicBezTo>
                                <a:cubicBezTo>
                                  <a:pt x="90801" y="147187"/>
                                  <a:pt x="79499" y="149964"/>
                                  <a:pt x="62450" y="149964"/>
                                </a:cubicBezTo>
                                <a:cubicBezTo>
                                  <a:pt x="48274" y="149964"/>
                                  <a:pt x="34098" y="147187"/>
                                  <a:pt x="25574" y="138855"/>
                                </a:cubicBezTo>
                                <a:cubicBezTo>
                                  <a:pt x="17049" y="130523"/>
                                  <a:pt x="11302" y="119414"/>
                                  <a:pt x="11302" y="105529"/>
                                </a:cubicBezTo>
                                <a:cubicBezTo>
                                  <a:pt x="11302" y="52760"/>
                                  <a:pt x="11302" y="52760"/>
                                  <a:pt x="11302" y="52760"/>
                                </a:cubicBezTo>
                                <a:cubicBezTo>
                                  <a:pt x="0" y="52760"/>
                                  <a:pt x="0" y="52760"/>
                                  <a:pt x="0" y="52760"/>
                                </a:cubicBezTo>
                                <a:cubicBezTo>
                                  <a:pt x="0" y="27772"/>
                                  <a:pt x="0" y="27772"/>
                                  <a:pt x="0" y="27772"/>
                                </a:cubicBezTo>
                                <a:cubicBezTo>
                                  <a:pt x="56799" y="27772"/>
                                  <a:pt x="56799" y="27772"/>
                                  <a:pt x="56799" y="27772"/>
                                </a:cubicBezTo>
                                <a:cubicBezTo>
                                  <a:pt x="56799" y="52760"/>
                                  <a:pt x="56799" y="52760"/>
                                  <a:pt x="56799" y="52760"/>
                                </a:cubicBezTo>
                                <a:cubicBezTo>
                                  <a:pt x="45401" y="52760"/>
                                  <a:pt x="45401" y="52760"/>
                                  <a:pt x="45401" y="52760"/>
                                </a:cubicBezTo>
                                <a:cubicBezTo>
                                  <a:pt x="45401" y="102751"/>
                                  <a:pt x="45401" y="102751"/>
                                  <a:pt x="45401" y="102751"/>
                                </a:cubicBezTo>
                                <a:cubicBezTo>
                                  <a:pt x="45401" y="108307"/>
                                  <a:pt x="45401" y="113860"/>
                                  <a:pt x="48274" y="116637"/>
                                </a:cubicBezTo>
                                <a:cubicBezTo>
                                  <a:pt x="51052" y="119414"/>
                                  <a:pt x="56799" y="122192"/>
                                  <a:pt x="62450" y="122192"/>
                                </a:cubicBezTo>
                                <a:cubicBezTo>
                                  <a:pt x="70974" y="122192"/>
                                  <a:pt x="73752" y="119415"/>
                                  <a:pt x="76626" y="116637"/>
                                </a:cubicBezTo>
                                <a:cubicBezTo>
                                  <a:pt x="82277" y="113860"/>
                                  <a:pt x="82277" y="108307"/>
                                  <a:pt x="82277" y="102751"/>
                                </a:cubicBezTo>
                                <a:cubicBezTo>
                                  <a:pt x="82277" y="52760"/>
                                  <a:pt x="82277" y="52760"/>
                                  <a:pt x="82277" y="52760"/>
                                </a:cubicBezTo>
                                <a:cubicBezTo>
                                  <a:pt x="70974" y="52760"/>
                                  <a:pt x="70974" y="52760"/>
                                  <a:pt x="70974" y="52760"/>
                                </a:cubicBezTo>
                                <a:cubicBezTo>
                                  <a:pt x="70974" y="27772"/>
                                  <a:pt x="70974" y="27772"/>
                                  <a:pt x="70974" y="27772"/>
                                </a:cubicBezTo>
                                <a:cubicBezTo>
                                  <a:pt x="113502" y="27772"/>
                                  <a:pt x="113502" y="27772"/>
                                  <a:pt x="113502" y="27772"/>
                                </a:cubicBezTo>
                                <a:cubicBezTo>
                                  <a:pt x="116375" y="24988"/>
                                  <a:pt x="116375" y="24988"/>
                                  <a:pt x="116375" y="22214"/>
                                </a:cubicBezTo>
                                <a:cubicBezTo>
                                  <a:pt x="110724" y="22214"/>
                                  <a:pt x="110724" y="22214"/>
                                  <a:pt x="110724" y="22214"/>
                                </a:cubicBezTo>
                                <a:cubicBezTo>
                                  <a:pt x="110724" y="0"/>
                                  <a:pt x="110724" y="0"/>
                                  <a:pt x="11072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722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84" name="Shape 484"/>
                        <wps:cNvSpPr/>
                        <wps:spPr>
                          <a:xfrm>
                            <a:off x="1390645" y="369527"/>
                            <a:ext cx="62402" cy="124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02" h="124958">
                                <a:moveTo>
                                  <a:pt x="62402" y="0"/>
                                </a:moveTo>
                                <a:lnTo>
                                  <a:pt x="62402" y="30555"/>
                                </a:lnTo>
                                <a:lnTo>
                                  <a:pt x="42527" y="38867"/>
                                </a:lnTo>
                                <a:cubicBezTo>
                                  <a:pt x="34003" y="44426"/>
                                  <a:pt x="31225" y="52758"/>
                                  <a:pt x="31225" y="63865"/>
                                </a:cubicBezTo>
                                <a:cubicBezTo>
                                  <a:pt x="31225" y="72197"/>
                                  <a:pt x="34003" y="80529"/>
                                  <a:pt x="39654" y="86083"/>
                                </a:cubicBezTo>
                                <a:cubicBezTo>
                                  <a:pt x="42527" y="88860"/>
                                  <a:pt x="46095" y="91637"/>
                                  <a:pt x="50010" y="93720"/>
                                </a:cubicBezTo>
                                <a:lnTo>
                                  <a:pt x="62402" y="97178"/>
                                </a:lnTo>
                                <a:lnTo>
                                  <a:pt x="62402" y="124958"/>
                                </a:lnTo>
                                <a:lnTo>
                                  <a:pt x="39654" y="122187"/>
                                </a:lnTo>
                                <a:cubicBezTo>
                                  <a:pt x="34003" y="119409"/>
                                  <a:pt x="28352" y="113855"/>
                                  <a:pt x="22701" y="111078"/>
                                </a:cubicBezTo>
                                <a:cubicBezTo>
                                  <a:pt x="14176" y="102746"/>
                                  <a:pt x="8525" y="97192"/>
                                  <a:pt x="5651" y="88860"/>
                                </a:cubicBezTo>
                                <a:cubicBezTo>
                                  <a:pt x="2778" y="80529"/>
                                  <a:pt x="0" y="72197"/>
                                  <a:pt x="0" y="63865"/>
                                </a:cubicBezTo>
                                <a:cubicBezTo>
                                  <a:pt x="0" y="52758"/>
                                  <a:pt x="2778" y="44426"/>
                                  <a:pt x="5651" y="36093"/>
                                </a:cubicBezTo>
                                <a:cubicBezTo>
                                  <a:pt x="8525" y="27761"/>
                                  <a:pt x="14176" y="22212"/>
                                  <a:pt x="22701" y="16654"/>
                                </a:cubicBezTo>
                                <a:cubicBezTo>
                                  <a:pt x="28351" y="11095"/>
                                  <a:pt x="34003" y="5547"/>
                                  <a:pt x="39654" y="5547"/>
                                </a:cubicBezTo>
                                <a:lnTo>
                                  <a:pt x="62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722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1453047" y="344527"/>
                            <a:ext cx="62402" cy="149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02" h="149964">
                                <a:moveTo>
                                  <a:pt x="36924" y="0"/>
                                </a:moveTo>
                                <a:cubicBezTo>
                                  <a:pt x="56750" y="0"/>
                                  <a:pt x="56750" y="0"/>
                                  <a:pt x="56750" y="0"/>
                                </a:cubicBezTo>
                                <a:lnTo>
                                  <a:pt x="56750" y="16656"/>
                                </a:lnTo>
                                <a:cubicBezTo>
                                  <a:pt x="56750" y="19440"/>
                                  <a:pt x="53877" y="24988"/>
                                  <a:pt x="53877" y="27772"/>
                                </a:cubicBezTo>
                                <a:cubicBezTo>
                                  <a:pt x="51099" y="33321"/>
                                  <a:pt x="48226" y="38879"/>
                                  <a:pt x="42575" y="44428"/>
                                </a:cubicBezTo>
                                <a:cubicBezTo>
                                  <a:pt x="48226" y="49986"/>
                                  <a:pt x="53877" y="55535"/>
                                  <a:pt x="56750" y="61093"/>
                                </a:cubicBezTo>
                                <a:cubicBezTo>
                                  <a:pt x="59624" y="69426"/>
                                  <a:pt x="62402" y="77758"/>
                                  <a:pt x="62402" y="88865"/>
                                </a:cubicBezTo>
                                <a:cubicBezTo>
                                  <a:pt x="62402" y="97197"/>
                                  <a:pt x="59624" y="105529"/>
                                  <a:pt x="56750" y="113860"/>
                                </a:cubicBezTo>
                                <a:cubicBezTo>
                                  <a:pt x="53877" y="122192"/>
                                  <a:pt x="48226" y="127746"/>
                                  <a:pt x="42575" y="136078"/>
                                </a:cubicBezTo>
                                <a:cubicBezTo>
                                  <a:pt x="36924" y="138855"/>
                                  <a:pt x="28399" y="144408"/>
                                  <a:pt x="22748" y="147186"/>
                                </a:cubicBezTo>
                                <a:cubicBezTo>
                                  <a:pt x="14223" y="149964"/>
                                  <a:pt x="8476" y="149964"/>
                                  <a:pt x="48" y="149964"/>
                                </a:cubicBezTo>
                                <a:lnTo>
                                  <a:pt x="0" y="149958"/>
                                </a:lnTo>
                                <a:lnTo>
                                  <a:pt x="0" y="122178"/>
                                </a:lnTo>
                                <a:lnTo>
                                  <a:pt x="48" y="122192"/>
                                </a:lnTo>
                                <a:cubicBezTo>
                                  <a:pt x="8476" y="122192"/>
                                  <a:pt x="17001" y="116637"/>
                                  <a:pt x="22748" y="111083"/>
                                </a:cubicBezTo>
                                <a:cubicBezTo>
                                  <a:pt x="28399" y="105529"/>
                                  <a:pt x="31177" y="97197"/>
                                  <a:pt x="31177" y="88865"/>
                                </a:cubicBezTo>
                                <a:cubicBezTo>
                                  <a:pt x="31177" y="77758"/>
                                  <a:pt x="28399" y="69426"/>
                                  <a:pt x="22748" y="63867"/>
                                </a:cubicBezTo>
                                <a:cubicBezTo>
                                  <a:pt x="17001" y="58319"/>
                                  <a:pt x="8476" y="55535"/>
                                  <a:pt x="48" y="55535"/>
                                </a:cubicBezTo>
                                <a:lnTo>
                                  <a:pt x="0" y="55555"/>
                                </a:lnTo>
                                <a:lnTo>
                                  <a:pt x="0" y="25000"/>
                                </a:lnTo>
                                <a:lnTo>
                                  <a:pt x="47" y="24988"/>
                                </a:lnTo>
                                <a:cubicBezTo>
                                  <a:pt x="8476" y="24988"/>
                                  <a:pt x="14223" y="27772"/>
                                  <a:pt x="22748" y="30546"/>
                                </a:cubicBezTo>
                                <a:cubicBezTo>
                                  <a:pt x="28399" y="30546"/>
                                  <a:pt x="31176" y="33321"/>
                                  <a:pt x="36924" y="36095"/>
                                </a:cubicBezTo>
                                <a:cubicBezTo>
                                  <a:pt x="39701" y="30546"/>
                                  <a:pt x="42575" y="27772"/>
                                  <a:pt x="42575" y="22214"/>
                                </a:cubicBezTo>
                                <a:cubicBezTo>
                                  <a:pt x="36924" y="22214"/>
                                  <a:pt x="36924" y="22214"/>
                                  <a:pt x="36924" y="22214"/>
                                </a:cubicBezTo>
                                <a:cubicBezTo>
                                  <a:pt x="36924" y="0"/>
                                  <a:pt x="36924" y="0"/>
                                  <a:pt x="3692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722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86" name="Shape 486"/>
                        <wps:cNvSpPr/>
                        <wps:spPr>
                          <a:xfrm>
                            <a:off x="1424647" y="330636"/>
                            <a:ext cx="39750" cy="30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50" h="30546">
                                <a:moveTo>
                                  <a:pt x="0" y="0"/>
                                </a:moveTo>
                                <a:lnTo>
                                  <a:pt x="25574" y="0"/>
                                </a:lnTo>
                                <a:lnTo>
                                  <a:pt x="39750" y="30546"/>
                                </a:lnTo>
                                <a:lnTo>
                                  <a:pt x="28447" y="305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722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87" name="Shape 487"/>
                        <wps:cNvSpPr/>
                        <wps:spPr>
                          <a:xfrm>
                            <a:off x="1518322" y="372299"/>
                            <a:ext cx="127677" cy="119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677" h="119415">
                                <a:moveTo>
                                  <a:pt x="0" y="0"/>
                                </a:moveTo>
                                <a:lnTo>
                                  <a:pt x="42527" y="0"/>
                                </a:lnTo>
                                <a:lnTo>
                                  <a:pt x="85150" y="66651"/>
                                </a:lnTo>
                                <a:lnTo>
                                  <a:pt x="82277" y="24988"/>
                                </a:lnTo>
                                <a:lnTo>
                                  <a:pt x="70974" y="24988"/>
                                </a:lnTo>
                                <a:lnTo>
                                  <a:pt x="70974" y="0"/>
                                </a:lnTo>
                                <a:lnTo>
                                  <a:pt x="127677" y="0"/>
                                </a:lnTo>
                                <a:lnTo>
                                  <a:pt x="127677" y="24988"/>
                                </a:lnTo>
                                <a:lnTo>
                                  <a:pt x="113502" y="24988"/>
                                </a:lnTo>
                                <a:lnTo>
                                  <a:pt x="113502" y="119415"/>
                                </a:lnTo>
                                <a:lnTo>
                                  <a:pt x="88024" y="119415"/>
                                </a:lnTo>
                                <a:lnTo>
                                  <a:pt x="42527" y="47212"/>
                                </a:lnTo>
                                <a:lnTo>
                                  <a:pt x="42527" y="94421"/>
                                </a:lnTo>
                                <a:lnTo>
                                  <a:pt x="56799" y="94421"/>
                                </a:lnTo>
                                <a:lnTo>
                                  <a:pt x="56799" y="119415"/>
                                </a:lnTo>
                                <a:lnTo>
                                  <a:pt x="0" y="119415"/>
                                </a:lnTo>
                                <a:lnTo>
                                  <a:pt x="0" y="94421"/>
                                </a:lnTo>
                                <a:lnTo>
                                  <a:pt x="11398" y="94421"/>
                                </a:lnTo>
                                <a:lnTo>
                                  <a:pt x="11398" y="24988"/>
                                </a:lnTo>
                                <a:lnTo>
                                  <a:pt x="0" y="249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722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88" name="Shape 488"/>
                        <wps:cNvSpPr/>
                        <wps:spPr>
                          <a:xfrm>
                            <a:off x="1651747" y="369515"/>
                            <a:ext cx="136202" cy="124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202" h="124976">
                                <a:moveTo>
                                  <a:pt x="62354" y="0"/>
                                </a:moveTo>
                                <a:cubicBezTo>
                                  <a:pt x="68101" y="0"/>
                                  <a:pt x="73752" y="0"/>
                                  <a:pt x="79403" y="2784"/>
                                </a:cubicBezTo>
                                <a:cubicBezTo>
                                  <a:pt x="85055" y="5558"/>
                                  <a:pt x="87928" y="8333"/>
                                  <a:pt x="90801" y="11107"/>
                                </a:cubicBezTo>
                                <a:cubicBezTo>
                                  <a:pt x="90801" y="2784"/>
                                  <a:pt x="90801" y="2784"/>
                                  <a:pt x="90801" y="2784"/>
                                </a:cubicBezTo>
                                <a:cubicBezTo>
                                  <a:pt x="119153" y="2784"/>
                                  <a:pt x="119153" y="2784"/>
                                  <a:pt x="119153" y="2784"/>
                                </a:cubicBezTo>
                                <a:cubicBezTo>
                                  <a:pt x="119153" y="44437"/>
                                  <a:pt x="119153" y="44437"/>
                                  <a:pt x="119153" y="44437"/>
                                </a:cubicBezTo>
                                <a:cubicBezTo>
                                  <a:pt x="87928" y="44437"/>
                                  <a:pt x="87928" y="44437"/>
                                  <a:pt x="87928" y="44437"/>
                                </a:cubicBezTo>
                                <a:cubicBezTo>
                                  <a:pt x="87928" y="38879"/>
                                  <a:pt x="85055" y="36105"/>
                                  <a:pt x="79403" y="33330"/>
                                </a:cubicBezTo>
                                <a:cubicBezTo>
                                  <a:pt x="76626" y="30547"/>
                                  <a:pt x="70879" y="27772"/>
                                  <a:pt x="65228" y="27772"/>
                                </a:cubicBezTo>
                                <a:cubicBezTo>
                                  <a:pt x="53925" y="27772"/>
                                  <a:pt x="48178" y="33330"/>
                                  <a:pt x="42527" y="38879"/>
                                </a:cubicBezTo>
                                <a:cubicBezTo>
                                  <a:pt x="36876" y="44437"/>
                                  <a:pt x="31225" y="52770"/>
                                  <a:pt x="31225" y="63877"/>
                                </a:cubicBezTo>
                                <a:cubicBezTo>
                                  <a:pt x="31225" y="72208"/>
                                  <a:pt x="36876" y="80541"/>
                                  <a:pt x="42527" y="86095"/>
                                </a:cubicBezTo>
                                <a:cubicBezTo>
                                  <a:pt x="48178" y="91649"/>
                                  <a:pt x="53925" y="97203"/>
                                  <a:pt x="65228" y="97203"/>
                                </a:cubicBezTo>
                                <a:cubicBezTo>
                                  <a:pt x="70879" y="97203"/>
                                  <a:pt x="76626" y="94426"/>
                                  <a:pt x="79403" y="91649"/>
                                </a:cubicBezTo>
                                <a:cubicBezTo>
                                  <a:pt x="85055" y="88872"/>
                                  <a:pt x="87928" y="83318"/>
                                  <a:pt x="90801" y="77763"/>
                                </a:cubicBezTo>
                                <a:cubicBezTo>
                                  <a:pt x="73752" y="77763"/>
                                  <a:pt x="73752" y="77763"/>
                                  <a:pt x="73752" y="77763"/>
                                </a:cubicBezTo>
                                <a:cubicBezTo>
                                  <a:pt x="73752" y="55544"/>
                                  <a:pt x="73752" y="55544"/>
                                  <a:pt x="73752" y="55544"/>
                                </a:cubicBezTo>
                                <a:cubicBezTo>
                                  <a:pt x="136202" y="55544"/>
                                  <a:pt x="136202" y="55544"/>
                                  <a:pt x="136202" y="55544"/>
                                </a:cubicBezTo>
                                <a:cubicBezTo>
                                  <a:pt x="136202" y="77763"/>
                                  <a:pt x="136202" y="77763"/>
                                  <a:pt x="136202" y="77763"/>
                                </a:cubicBezTo>
                                <a:cubicBezTo>
                                  <a:pt x="124804" y="77763"/>
                                  <a:pt x="124804" y="77763"/>
                                  <a:pt x="124804" y="77763"/>
                                </a:cubicBezTo>
                                <a:cubicBezTo>
                                  <a:pt x="124804" y="122198"/>
                                  <a:pt x="124804" y="122198"/>
                                  <a:pt x="124804" y="122198"/>
                                </a:cubicBezTo>
                                <a:cubicBezTo>
                                  <a:pt x="99326" y="122198"/>
                                  <a:pt x="99326" y="122198"/>
                                  <a:pt x="99326" y="122198"/>
                                </a:cubicBezTo>
                                <a:cubicBezTo>
                                  <a:pt x="99326" y="105535"/>
                                  <a:pt x="99326" y="105535"/>
                                  <a:pt x="99326" y="105535"/>
                                </a:cubicBezTo>
                                <a:cubicBezTo>
                                  <a:pt x="93579" y="113867"/>
                                  <a:pt x="87928" y="116645"/>
                                  <a:pt x="82277" y="119420"/>
                                </a:cubicBezTo>
                                <a:cubicBezTo>
                                  <a:pt x="76626" y="122198"/>
                                  <a:pt x="68101" y="124976"/>
                                  <a:pt x="59576" y="124976"/>
                                </a:cubicBezTo>
                                <a:cubicBezTo>
                                  <a:pt x="53925" y="124976"/>
                                  <a:pt x="45401" y="122198"/>
                                  <a:pt x="39654" y="122198"/>
                                </a:cubicBezTo>
                                <a:cubicBezTo>
                                  <a:pt x="31225" y="119420"/>
                                  <a:pt x="25478" y="113867"/>
                                  <a:pt x="19827" y="111089"/>
                                </a:cubicBezTo>
                                <a:cubicBezTo>
                                  <a:pt x="14176" y="102758"/>
                                  <a:pt x="8429" y="97203"/>
                                  <a:pt x="5651" y="88872"/>
                                </a:cubicBezTo>
                                <a:cubicBezTo>
                                  <a:pt x="0" y="80541"/>
                                  <a:pt x="0" y="72208"/>
                                  <a:pt x="0" y="63877"/>
                                </a:cubicBezTo>
                                <a:cubicBezTo>
                                  <a:pt x="0" y="52770"/>
                                  <a:pt x="0" y="44437"/>
                                  <a:pt x="5651" y="36105"/>
                                </a:cubicBezTo>
                                <a:cubicBezTo>
                                  <a:pt x="8429" y="27772"/>
                                  <a:pt x="14176" y="22223"/>
                                  <a:pt x="19827" y="13891"/>
                                </a:cubicBezTo>
                                <a:cubicBezTo>
                                  <a:pt x="25478" y="11107"/>
                                  <a:pt x="31225" y="5558"/>
                                  <a:pt x="39654" y="2784"/>
                                </a:cubicBezTo>
                                <a:cubicBezTo>
                                  <a:pt x="45401" y="2784"/>
                                  <a:pt x="53925" y="0"/>
                                  <a:pt x="6235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722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1836223" y="372299"/>
                            <a:ext cx="73752" cy="119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52" h="119414">
                                <a:moveTo>
                                  <a:pt x="5651" y="0"/>
                                </a:moveTo>
                                <a:cubicBezTo>
                                  <a:pt x="62354" y="0"/>
                                  <a:pt x="62354" y="0"/>
                                  <a:pt x="62354" y="0"/>
                                </a:cubicBezTo>
                                <a:lnTo>
                                  <a:pt x="73752" y="0"/>
                                </a:lnTo>
                                <a:lnTo>
                                  <a:pt x="73752" y="26800"/>
                                </a:lnTo>
                                <a:lnTo>
                                  <a:pt x="59576" y="24988"/>
                                </a:lnTo>
                                <a:lnTo>
                                  <a:pt x="51052" y="24988"/>
                                </a:lnTo>
                                <a:cubicBezTo>
                                  <a:pt x="51052" y="47212"/>
                                  <a:pt x="51052" y="47212"/>
                                  <a:pt x="51052" y="47212"/>
                                </a:cubicBezTo>
                                <a:cubicBezTo>
                                  <a:pt x="73752" y="47212"/>
                                  <a:pt x="73752" y="47212"/>
                                  <a:pt x="73752" y="47212"/>
                                </a:cubicBezTo>
                                <a:cubicBezTo>
                                  <a:pt x="73752" y="69425"/>
                                  <a:pt x="73752" y="69425"/>
                                  <a:pt x="73752" y="69425"/>
                                </a:cubicBezTo>
                                <a:cubicBezTo>
                                  <a:pt x="51052" y="69425"/>
                                  <a:pt x="51052" y="69425"/>
                                  <a:pt x="51052" y="69425"/>
                                </a:cubicBezTo>
                                <a:cubicBezTo>
                                  <a:pt x="51052" y="94420"/>
                                  <a:pt x="51052" y="94420"/>
                                  <a:pt x="51052" y="94420"/>
                                </a:cubicBezTo>
                                <a:cubicBezTo>
                                  <a:pt x="59576" y="94420"/>
                                  <a:pt x="59576" y="94420"/>
                                  <a:pt x="59576" y="94420"/>
                                </a:cubicBezTo>
                                <a:lnTo>
                                  <a:pt x="73752" y="92608"/>
                                </a:lnTo>
                                <a:lnTo>
                                  <a:pt x="73752" y="119414"/>
                                </a:lnTo>
                                <a:lnTo>
                                  <a:pt x="62354" y="119414"/>
                                </a:lnTo>
                                <a:lnTo>
                                  <a:pt x="5651" y="119414"/>
                                </a:lnTo>
                                <a:cubicBezTo>
                                  <a:pt x="5651" y="94420"/>
                                  <a:pt x="5651" y="94420"/>
                                  <a:pt x="5651" y="94420"/>
                                </a:cubicBezTo>
                                <a:cubicBezTo>
                                  <a:pt x="16953" y="94420"/>
                                  <a:pt x="16953" y="94420"/>
                                  <a:pt x="16953" y="94420"/>
                                </a:cubicBezTo>
                                <a:cubicBezTo>
                                  <a:pt x="16953" y="69425"/>
                                  <a:pt x="16953" y="69425"/>
                                  <a:pt x="16953" y="69425"/>
                                </a:cubicBezTo>
                                <a:cubicBezTo>
                                  <a:pt x="0" y="69425"/>
                                  <a:pt x="0" y="69425"/>
                                  <a:pt x="0" y="69425"/>
                                </a:cubicBezTo>
                                <a:cubicBezTo>
                                  <a:pt x="0" y="47212"/>
                                  <a:pt x="0" y="47212"/>
                                  <a:pt x="0" y="47212"/>
                                </a:cubicBezTo>
                                <a:cubicBezTo>
                                  <a:pt x="16953" y="47212"/>
                                  <a:pt x="16953" y="47212"/>
                                  <a:pt x="16953" y="47212"/>
                                </a:cubicBezTo>
                                <a:cubicBezTo>
                                  <a:pt x="16953" y="24988"/>
                                  <a:pt x="16953" y="24988"/>
                                  <a:pt x="16953" y="24988"/>
                                </a:cubicBezTo>
                                <a:cubicBezTo>
                                  <a:pt x="5651" y="24988"/>
                                  <a:pt x="5651" y="24988"/>
                                  <a:pt x="5651" y="24988"/>
                                </a:cubicBezTo>
                                <a:cubicBezTo>
                                  <a:pt x="5651" y="0"/>
                                  <a:pt x="5651" y="0"/>
                                  <a:pt x="565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722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90" name="Shape 490"/>
                        <wps:cNvSpPr/>
                        <wps:spPr>
                          <a:xfrm>
                            <a:off x="1909975" y="419511"/>
                            <a:ext cx="0" cy="22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213">
                                <a:moveTo>
                                  <a:pt x="0" y="22213"/>
                                </a:moveTo>
                                <a:cubicBezTo>
                                  <a:pt x="0" y="22213"/>
                                  <a:pt x="0" y="2221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722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91" name="Shape 491"/>
                        <wps:cNvSpPr/>
                        <wps:spPr>
                          <a:xfrm>
                            <a:off x="1909975" y="372299"/>
                            <a:ext cx="56703" cy="119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03" h="119414">
                                <a:moveTo>
                                  <a:pt x="0" y="0"/>
                                </a:moveTo>
                                <a:lnTo>
                                  <a:pt x="11302" y="0"/>
                                </a:lnTo>
                                <a:cubicBezTo>
                                  <a:pt x="17049" y="2774"/>
                                  <a:pt x="22700" y="2774"/>
                                  <a:pt x="25574" y="5549"/>
                                </a:cubicBezTo>
                                <a:cubicBezTo>
                                  <a:pt x="36876" y="11107"/>
                                  <a:pt x="45400" y="19440"/>
                                  <a:pt x="51052" y="27763"/>
                                </a:cubicBezTo>
                                <a:cubicBezTo>
                                  <a:pt x="53925" y="36095"/>
                                  <a:pt x="56703" y="47212"/>
                                  <a:pt x="56703" y="61093"/>
                                </a:cubicBezTo>
                                <a:cubicBezTo>
                                  <a:pt x="56703" y="72203"/>
                                  <a:pt x="53925" y="83311"/>
                                  <a:pt x="51052" y="91642"/>
                                </a:cubicBezTo>
                                <a:cubicBezTo>
                                  <a:pt x="45400" y="99974"/>
                                  <a:pt x="36876" y="108306"/>
                                  <a:pt x="25574" y="113861"/>
                                </a:cubicBezTo>
                                <a:cubicBezTo>
                                  <a:pt x="22700" y="116636"/>
                                  <a:pt x="17049" y="116636"/>
                                  <a:pt x="11302" y="119414"/>
                                </a:cubicBezTo>
                                <a:lnTo>
                                  <a:pt x="0" y="119414"/>
                                </a:lnTo>
                                <a:lnTo>
                                  <a:pt x="0" y="92608"/>
                                </a:lnTo>
                                <a:lnTo>
                                  <a:pt x="2119" y="92337"/>
                                </a:lnTo>
                                <a:cubicBezTo>
                                  <a:pt x="7088" y="90948"/>
                                  <a:pt x="11350" y="88865"/>
                                  <a:pt x="14176" y="86088"/>
                                </a:cubicBezTo>
                                <a:cubicBezTo>
                                  <a:pt x="19827" y="80534"/>
                                  <a:pt x="22700" y="72203"/>
                                  <a:pt x="22700" y="61093"/>
                                </a:cubicBezTo>
                                <a:cubicBezTo>
                                  <a:pt x="22700" y="47212"/>
                                  <a:pt x="19827" y="38879"/>
                                  <a:pt x="14176" y="33321"/>
                                </a:cubicBezTo>
                                <a:cubicBezTo>
                                  <a:pt x="11350" y="30542"/>
                                  <a:pt x="7088" y="28459"/>
                                  <a:pt x="2119" y="27070"/>
                                </a:cubicBezTo>
                                <a:lnTo>
                                  <a:pt x="0" y="26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722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92" name="Shape 492"/>
                        <wps:cNvSpPr/>
                        <wps:spPr>
                          <a:xfrm>
                            <a:off x="1972425" y="372299"/>
                            <a:ext cx="63839" cy="119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39" h="119415">
                                <a:moveTo>
                                  <a:pt x="19827" y="0"/>
                                </a:moveTo>
                                <a:lnTo>
                                  <a:pt x="63839" y="0"/>
                                </a:lnTo>
                                <a:lnTo>
                                  <a:pt x="63839" y="23249"/>
                                </a:lnTo>
                                <a:lnTo>
                                  <a:pt x="62450" y="19440"/>
                                </a:lnTo>
                                <a:lnTo>
                                  <a:pt x="51052" y="58319"/>
                                </a:lnTo>
                                <a:lnTo>
                                  <a:pt x="63839" y="58319"/>
                                </a:lnTo>
                                <a:lnTo>
                                  <a:pt x="63839" y="80534"/>
                                </a:lnTo>
                                <a:lnTo>
                                  <a:pt x="48178" y="80534"/>
                                </a:lnTo>
                                <a:lnTo>
                                  <a:pt x="42527" y="94421"/>
                                </a:lnTo>
                                <a:lnTo>
                                  <a:pt x="53925" y="94421"/>
                                </a:lnTo>
                                <a:lnTo>
                                  <a:pt x="53925" y="119415"/>
                                </a:lnTo>
                                <a:lnTo>
                                  <a:pt x="0" y="119415"/>
                                </a:lnTo>
                                <a:lnTo>
                                  <a:pt x="0" y="94421"/>
                                </a:lnTo>
                                <a:lnTo>
                                  <a:pt x="11302" y="94421"/>
                                </a:lnTo>
                                <a:lnTo>
                                  <a:pt x="34003" y="24988"/>
                                </a:lnTo>
                                <a:lnTo>
                                  <a:pt x="19827" y="24988"/>
                                </a:lnTo>
                                <a:lnTo>
                                  <a:pt x="19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722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93" name="Shape 493"/>
                        <wps:cNvSpPr/>
                        <wps:spPr>
                          <a:xfrm>
                            <a:off x="2036263" y="372299"/>
                            <a:ext cx="63839" cy="119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39" h="119415">
                                <a:moveTo>
                                  <a:pt x="0" y="0"/>
                                </a:moveTo>
                                <a:lnTo>
                                  <a:pt x="44012" y="0"/>
                                </a:lnTo>
                                <a:lnTo>
                                  <a:pt x="44012" y="24988"/>
                                </a:lnTo>
                                <a:lnTo>
                                  <a:pt x="29836" y="24988"/>
                                </a:lnTo>
                                <a:lnTo>
                                  <a:pt x="52536" y="94421"/>
                                </a:lnTo>
                                <a:lnTo>
                                  <a:pt x="63839" y="94421"/>
                                </a:lnTo>
                                <a:lnTo>
                                  <a:pt x="63839" y="119415"/>
                                </a:lnTo>
                                <a:lnTo>
                                  <a:pt x="9913" y="119415"/>
                                </a:lnTo>
                                <a:lnTo>
                                  <a:pt x="9913" y="94421"/>
                                </a:lnTo>
                                <a:lnTo>
                                  <a:pt x="21311" y="94421"/>
                                </a:lnTo>
                                <a:lnTo>
                                  <a:pt x="15565" y="80534"/>
                                </a:lnTo>
                                <a:lnTo>
                                  <a:pt x="0" y="80534"/>
                                </a:lnTo>
                                <a:lnTo>
                                  <a:pt x="0" y="58319"/>
                                </a:lnTo>
                                <a:lnTo>
                                  <a:pt x="12787" y="58319"/>
                                </a:lnTo>
                                <a:lnTo>
                                  <a:pt x="0" y="232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722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600" name="Shape 9600"/>
                        <wps:cNvSpPr/>
                        <wps:spPr>
                          <a:xfrm>
                            <a:off x="2026350" y="502823"/>
                            <a:ext cx="19865" cy="22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5" h="22218">
                                <a:moveTo>
                                  <a:pt x="0" y="0"/>
                                </a:moveTo>
                                <a:lnTo>
                                  <a:pt x="19865" y="0"/>
                                </a:lnTo>
                                <a:lnTo>
                                  <a:pt x="19865" y="22218"/>
                                </a:lnTo>
                                <a:lnTo>
                                  <a:pt x="0" y="222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2722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95" name="Shape 495"/>
                        <wps:cNvSpPr/>
                        <wps:spPr>
                          <a:xfrm>
                            <a:off x="2105753" y="372299"/>
                            <a:ext cx="56799" cy="119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99" h="119415">
                                <a:moveTo>
                                  <a:pt x="0" y="0"/>
                                </a:moveTo>
                                <a:lnTo>
                                  <a:pt x="56799" y="0"/>
                                </a:lnTo>
                                <a:lnTo>
                                  <a:pt x="56799" y="24988"/>
                                </a:lnTo>
                                <a:lnTo>
                                  <a:pt x="42623" y="24988"/>
                                </a:lnTo>
                                <a:lnTo>
                                  <a:pt x="42623" y="94421"/>
                                </a:lnTo>
                                <a:lnTo>
                                  <a:pt x="56799" y="94421"/>
                                </a:lnTo>
                                <a:lnTo>
                                  <a:pt x="56799" y="119415"/>
                                </a:lnTo>
                                <a:lnTo>
                                  <a:pt x="0" y="119415"/>
                                </a:lnTo>
                                <a:lnTo>
                                  <a:pt x="0" y="94421"/>
                                </a:lnTo>
                                <a:lnTo>
                                  <a:pt x="11399" y="94421"/>
                                </a:lnTo>
                                <a:lnTo>
                                  <a:pt x="11399" y="24988"/>
                                </a:lnTo>
                                <a:lnTo>
                                  <a:pt x="0" y="249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722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96" name="Shape 496"/>
                        <wps:cNvSpPr/>
                        <wps:spPr>
                          <a:xfrm>
                            <a:off x="2216477" y="372299"/>
                            <a:ext cx="124900" cy="119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00" h="119415">
                                <a:moveTo>
                                  <a:pt x="0" y="0"/>
                                </a:moveTo>
                                <a:lnTo>
                                  <a:pt x="56703" y="0"/>
                                </a:lnTo>
                                <a:lnTo>
                                  <a:pt x="56703" y="24988"/>
                                </a:lnTo>
                                <a:lnTo>
                                  <a:pt x="45401" y="24988"/>
                                </a:lnTo>
                                <a:lnTo>
                                  <a:pt x="45401" y="44428"/>
                                </a:lnTo>
                                <a:lnTo>
                                  <a:pt x="82277" y="44428"/>
                                </a:lnTo>
                                <a:lnTo>
                                  <a:pt x="82277" y="24988"/>
                                </a:lnTo>
                                <a:lnTo>
                                  <a:pt x="68101" y="24988"/>
                                </a:lnTo>
                                <a:lnTo>
                                  <a:pt x="68101" y="0"/>
                                </a:lnTo>
                                <a:lnTo>
                                  <a:pt x="124900" y="0"/>
                                </a:lnTo>
                                <a:lnTo>
                                  <a:pt x="124900" y="24988"/>
                                </a:lnTo>
                                <a:lnTo>
                                  <a:pt x="113502" y="24988"/>
                                </a:lnTo>
                                <a:lnTo>
                                  <a:pt x="113502" y="94421"/>
                                </a:lnTo>
                                <a:lnTo>
                                  <a:pt x="124900" y="94421"/>
                                </a:lnTo>
                                <a:lnTo>
                                  <a:pt x="124900" y="119415"/>
                                </a:lnTo>
                                <a:lnTo>
                                  <a:pt x="68101" y="119415"/>
                                </a:lnTo>
                                <a:lnTo>
                                  <a:pt x="68101" y="94421"/>
                                </a:lnTo>
                                <a:lnTo>
                                  <a:pt x="82277" y="94421"/>
                                </a:lnTo>
                                <a:lnTo>
                                  <a:pt x="82277" y="69427"/>
                                </a:lnTo>
                                <a:lnTo>
                                  <a:pt x="45401" y="69426"/>
                                </a:lnTo>
                                <a:lnTo>
                                  <a:pt x="45401" y="94421"/>
                                </a:lnTo>
                                <a:lnTo>
                                  <a:pt x="56703" y="94421"/>
                                </a:lnTo>
                                <a:lnTo>
                                  <a:pt x="56703" y="119415"/>
                                </a:lnTo>
                                <a:lnTo>
                                  <a:pt x="0" y="119415"/>
                                </a:lnTo>
                                <a:lnTo>
                                  <a:pt x="0" y="94421"/>
                                </a:lnTo>
                                <a:lnTo>
                                  <a:pt x="14176" y="94421"/>
                                </a:lnTo>
                                <a:lnTo>
                                  <a:pt x="14176" y="24988"/>
                                </a:lnTo>
                                <a:lnTo>
                                  <a:pt x="0" y="249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722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97" name="Shape 497"/>
                        <wps:cNvSpPr/>
                        <wps:spPr>
                          <a:xfrm>
                            <a:off x="2344155" y="369515"/>
                            <a:ext cx="63887" cy="124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7" h="124975">
                                <a:moveTo>
                                  <a:pt x="62450" y="0"/>
                                </a:moveTo>
                                <a:lnTo>
                                  <a:pt x="63887" y="176"/>
                                </a:lnTo>
                                <a:lnTo>
                                  <a:pt x="63887" y="28174"/>
                                </a:lnTo>
                                <a:lnTo>
                                  <a:pt x="62450" y="27772"/>
                                </a:lnTo>
                                <a:cubicBezTo>
                                  <a:pt x="53925" y="27772"/>
                                  <a:pt x="48274" y="33330"/>
                                  <a:pt x="42623" y="38879"/>
                                </a:cubicBezTo>
                                <a:cubicBezTo>
                                  <a:pt x="36876" y="44437"/>
                                  <a:pt x="34099" y="52770"/>
                                  <a:pt x="34099" y="63877"/>
                                </a:cubicBezTo>
                                <a:cubicBezTo>
                                  <a:pt x="34099" y="72208"/>
                                  <a:pt x="36876" y="80541"/>
                                  <a:pt x="42623" y="86094"/>
                                </a:cubicBezTo>
                                <a:cubicBezTo>
                                  <a:pt x="48274" y="91649"/>
                                  <a:pt x="53925" y="94426"/>
                                  <a:pt x="62450" y="94426"/>
                                </a:cubicBezTo>
                                <a:lnTo>
                                  <a:pt x="63887" y="93899"/>
                                </a:lnTo>
                                <a:lnTo>
                                  <a:pt x="63887" y="124800"/>
                                </a:lnTo>
                                <a:lnTo>
                                  <a:pt x="62450" y="124975"/>
                                </a:lnTo>
                                <a:cubicBezTo>
                                  <a:pt x="53925" y="124975"/>
                                  <a:pt x="48274" y="122198"/>
                                  <a:pt x="39750" y="122198"/>
                                </a:cubicBezTo>
                                <a:cubicBezTo>
                                  <a:pt x="34099" y="119420"/>
                                  <a:pt x="28447" y="113867"/>
                                  <a:pt x="22700" y="108313"/>
                                </a:cubicBezTo>
                                <a:cubicBezTo>
                                  <a:pt x="14176" y="102758"/>
                                  <a:pt x="8524" y="97203"/>
                                  <a:pt x="5651" y="88872"/>
                                </a:cubicBezTo>
                                <a:cubicBezTo>
                                  <a:pt x="2873" y="80541"/>
                                  <a:pt x="0" y="72208"/>
                                  <a:pt x="0" y="63877"/>
                                </a:cubicBezTo>
                                <a:cubicBezTo>
                                  <a:pt x="0" y="52770"/>
                                  <a:pt x="2873" y="44437"/>
                                  <a:pt x="5651" y="36105"/>
                                </a:cubicBezTo>
                                <a:cubicBezTo>
                                  <a:pt x="8524" y="27772"/>
                                  <a:pt x="14176" y="22223"/>
                                  <a:pt x="22700" y="16665"/>
                                </a:cubicBezTo>
                                <a:cubicBezTo>
                                  <a:pt x="28447" y="11107"/>
                                  <a:pt x="34099" y="5558"/>
                                  <a:pt x="39750" y="2784"/>
                                </a:cubicBezTo>
                                <a:cubicBezTo>
                                  <a:pt x="48274" y="2784"/>
                                  <a:pt x="53925" y="0"/>
                                  <a:pt x="6245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722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98" name="Shape 498"/>
                        <wps:cNvSpPr/>
                        <wps:spPr>
                          <a:xfrm>
                            <a:off x="2408042" y="369692"/>
                            <a:ext cx="61013" cy="124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13" h="124623">
                                <a:moveTo>
                                  <a:pt x="0" y="0"/>
                                </a:moveTo>
                                <a:lnTo>
                                  <a:pt x="21263" y="2607"/>
                                </a:lnTo>
                                <a:cubicBezTo>
                                  <a:pt x="26915" y="5382"/>
                                  <a:pt x="35439" y="10931"/>
                                  <a:pt x="41186" y="16489"/>
                                </a:cubicBezTo>
                                <a:cubicBezTo>
                                  <a:pt x="46837" y="22047"/>
                                  <a:pt x="52488" y="27596"/>
                                  <a:pt x="55362" y="35928"/>
                                </a:cubicBezTo>
                                <a:cubicBezTo>
                                  <a:pt x="58139" y="44261"/>
                                  <a:pt x="61013" y="52594"/>
                                  <a:pt x="61013" y="63701"/>
                                </a:cubicBezTo>
                                <a:cubicBezTo>
                                  <a:pt x="61013" y="72032"/>
                                  <a:pt x="58139" y="80365"/>
                                  <a:pt x="55362" y="88695"/>
                                </a:cubicBezTo>
                                <a:cubicBezTo>
                                  <a:pt x="52488" y="97027"/>
                                  <a:pt x="46837" y="102582"/>
                                  <a:pt x="41186" y="108137"/>
                                </a:cubicBezTo>
                                <a:cubicBezTo>
                                  <a:pt x="35439" y="113690"/>
                                  <a:pt x="26915" y="119244"/>
                                  <a:pt x="21263" y="122022"/>
                                </a:cubicBezTo>
                                <a:lnTo>
                                  <a:pt x="0" y="124623"/>
                                </a:lnTo>
                                <a:lnTo>
                                  <a:pt x="0" y="93722"/>
                                </a:lnTo>
                                <a:lnTo>
                                  <a:pt x="21263" y="85918"/>
                                </a:lnTo>
                                <a:cubicBezTo>
                                  <a:pt x="26915" y="80365"/>
                                  <a:pt x="29788" y="72032"/>
                                  <a:pt x="29788" y="63701"/>
                                </a:cubicBezTo>
                                <a:cubicBezTo>
                                  <a:pt x="29788" y="52594"/>
                                  <a:pt x="26915" y="44261"/>
                                  <a:pt x="21263" y="38703"/>
                                </a:cubicBezTo>
                                <a:cubicBezTo>
                                  <a:pt x="18438" y="35928"/>
                                  <a:pt x="14894" y="33152"/>
                                  <a:pt x="10991" y="31069"/>
                                </a:cubicBezTo>
                                <a:lnTo>
                                  <a:pt x="0" y="279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722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601" name="Shape 9601"/>
                        <wps:cNvSpPr/>
                        <wps:spPr>
                          <a:xfrm>
                            <a:off x="2392429" y="502823"/>
                            <a:ext cx="19865" cy="22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5" h="22218">
                                <a:moveTo>
                                  <a:pt x="0" y="0"/>
                                </a:moveTo>
                                <a:lnTo>
                                  <a:pt x="19865" y="0"/>
                                </a:lnTo>
                                <a:lnTo>
                                  <a:pt x="19865" y="22218"/>
                                </a:lnTo>
                                <a:lnTo>
                                  <a:pt x="0" y="222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2722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00" name="Shape 500"/>
                        <wps:cNvSpPr/>
                        <wps:spPr>
                          <a:xfrm>
                            <a:off x="2471928" y="369515"/>
                            <a:ext cx="130551" cy="124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551" h="124976">
                                <a:moveTo>
                                  <a:pt x="65227" y="0"/>
                                </a:moveTo>
                                <a:cubicBezTo>
                                  <a:pt x="70879" y="0"/>
                                  <a:pt x="79403" y="0"/>
                                  <a:pt x="85055" y="2784"/>
                                </a:cubicBezTo>
                                <a:cubicBezTo>
                                  <a:pt x="90801" y="5558"/>
                                  <a:pt x="93579" y="8333"/>
                                  <a:pt x="99326" y="13891"/>
                                </a:cubicBezTo>
                                <a:cubicBezTo>
                                  <a:pt x="99326" y="2784"/>
                                  <a:pt x="99326" y="2784"/>
                                  <a:pt x="99326" y="2784"/>
                                </a:cubicBezTo>
                                <a:cubicBezTo>
                                  <a:pt x="127677" y="2784"/>
                                  <a:pt x="127677" y="2784"/>
                                  <a:pt x="127677" y="2784"/>
                                </a:cubicBezTo>
                                <a:cubicBezTo>
                                  <a:pt x="127677" y="49995"/>
                                  <a:pt x="127677" y="49995"/>
                                  <a:pt x="127677" y="49995"/>
                                </a:cubicBezTo>
                                <a:cubicBezTo>
                                  <a:pt x="96453" y="49995"/>
                                  <a:pt x="96453" y="49995"/>
                                  <a:pt x="96453" y="49995"/>
                                </a:cubicBezTo>
                                <a:cubicBezTo>
                                  <a:pt x="93579" y="41663"/>
                                  <a:pt x="90801" y="36105"/>
                                  <a:pt x="85055" y="33330"/>
                                </a:cubicBezTo>
                                <a:cubicBezTo>
                                  <a:pt x="79403" y="30547"/>
                                  <a:pt x="73752" y="27772"/>
                                  <a:pt x="68101" y="27772"/>
                                </a:cubicBezTo>
                                <a:cubicBezTo>
                                  <a:pt x="56703" y="27772"/>
                                  <a:pt x="48178" y="33330"/>
                                  <a:pt x="42527" y="38879"/>
                                </a:cubicBezTo>
                                <a:cubicBezTo>
                                  <a:pt x="36876" y="44437"/>
                                  <a:pt x="34003" y="52770"/>
                                  <a:pt x="34003" y="63877"/>
                                </a:cubicBezTo>
                                <a:cubicBezTo>
                                  <a:pt x="34003" y="72208"/>
                                  <a:pt x="36876" y="80541"/>
                                  <a:pt x="42527" y="86095"/>
                                </a:cubicBezTo>
                                <a:cubicBezTo>
                                  <a:pt x="48178" y="91649"/>
                                  <a:pt x="56703" y="94426"/>
                                  <a:pt x="65227" y="94426"/>
                                </a:cubicBezTo>
                                <a:cubicBezTo>
                                  <a:pt x="73752" y="94426"/>
                                  <a:pt x="79403" y="94426"/>
                                  <a:pt x="82277" y="91649"/>
                                </a:cubicBezTo>
                                <a:cubicBezTo>
                                  <a:pt x="87928" y="88872"/>
                                  <a:pt x="90801" y="83318"/>
                                  <a:pt x="96453" y="77763"/>
                                </a:cubicBezTo>
                                <a:cubicBezTo>
                                  <a:pt x="130551" y="77763"/>
                                  <a:pt x="130551" y="77763"/>
                                  <a:pt x="130551" y="77763"/>
                                </a:cubicBezTo>
                                <a:cubicBezTo>
                                  <a:pt x="124804" y="91649"/>
                                  <a:pt x="116279" y="105535"/>
                                  <a:pt x="104977" y="111089"/>
                                </a:cubicBezTo>
                                <a:cubicBezTo>
                                  <a:pt x="93579" y="119420"/>
                                  <a:pt x="82277" y="124976"/>
                                  <a:pt x="65227" y="124976"/>
                                </a:cubicBezTo>
                                <a:cubicBezTo>
                                  <a:pt x="56703" y="124975"/>
                                  <a:pt x="48178" y="122198"/>
                                  <a:pt x="42527" y="122198"/>
                                </a:cubicBezTo>
                                <a:cubicBezTo>
                                  <a:pt x="34003" y="119420"/>
                                  <a:pt x="28351" y="113867"/>
                                  <a:pt x="22701" y="108313"/>
                                </a:cubicBezTo>
                                <a:cubicBezTo>
                                  <a:pt x="14175" y="102758"/>
                                  <a:pt x="8429" y="97203"/>
                                  <a:pt x="5651" y="88872"/>
                                </a:cubicBezTo>
                                <a:cubicBezTo>
                                  <a:pt x="2778" y="80541"/>
                                  <a:pt x="0" y="72208"/>
                                  <a:pt x="0" y="63877"/>
                                </a:cubicBezTo>
                                <a:cubicBezTo>
                                  <a:pt x="0" y="52770"/>
                                  <a:pt x="2778" y="44437"/>
                                  <a:pt x="5651" y="36105"/>
                                </a:cubicBezTo>
                                <a:cubicBezTo>
                                  <a:pt x="8429" y="27772"/>
                                  <a:pt x="14175" y="22223"/>
                                  <a:pt x="22701" y="16665"/>
                                </a:cubicBezTo>
                                <a:cubicBezTo>
                                  <a:pt x="28351" y="11107"/>
                                  <a:pt x="34003" y="5558"/>
                                  <a:pt x="42527" y="2784"/>
                                </a:cubicBezTo>
                                <a:cubicBezTo>
                                  <a:pt x="48178" y="2784"/>
                                  <a:pt x="56703" y="0"/>
                                  <a:pt x="6522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722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01" name="Shape 501"/>
                        <wps:cNvSpPr/>
                        <wps:spPr>
                          <a:xfrm>
                            <a:off x="2653530" y="372299"/>
                            <a:ext cx="107851" cy="119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851" h="119415">
                                <a:moveTo>
                                  <a:pt x="0" y="0"/>
                                </a:moveTo>
                                <a:lnTo>
                                  <a:pt x="107851" y="0"/>
                                </a:lnTo>
                                <a:lnTo>
                                  <a:pt x="107851" y="41653"/>
                                </a:lnTo>
                                <a:lnTo>
                                  <a:pt x="87928" y="41653"/>
                                </a:lnTo>
                                <a:lnTo>
                                  <a:pt x="79404" y="24988"/>
                                </a:lnTo>
                                <a:lnTo>
                                  <a:pt x="45401" y="24988"/>
                                </a:lnTo>
                                <a:lnTo>
                                  <a:pt x="45401" y="44428"/>
                                </a:lnTo>
                                <a:lnTo>
                                  <a:pt x="68101" y="44428"/>
                                </a:lnTo>
                                <a:lnTo>
                                  <a:pt x="68101" y="69427"/>
                                </a:lnTo>
                                <a:lnTo>
                                  <a:pt x="45401" y="69427"/>
                                </a:lnTo>
                                <a:lnTo>
                                  <a:pt x="45401" y="94421"/>
                                </a:lnTo>
                                <a:lnTo>
                                  <a:pt x="62450" y="94421"/>
                                </a:lnTo>
                                <a:lnTo>
                                  <a:pt x="62450" y="119415"/>
                                </a:lnTo>
                                <a:lnTo>
                                  <a:pt x="0" y="119415"/>
                                </a:lnTo>
                                <a:lnTo>
                                  <a:pt x="0" y="94421"/>
                                </a:lnTo>
                                <a:lnTo>
                                  <a:pt x="14176" y="94421"/>
                                </a:lnTo>
                                <a:lnTo>
                                  <a:pt x="14176" y="24988"/>
                                </a:lnTo>
                                <a:lnTo>
                                  <a:pt x="0" y="249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722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02" name="Shape 502"/>
                        <wps:cNvSpPr/>
                        <wps:spPr>
                          <a:xfrm>
                            <a:off x="2769905" y="372299"/>
                            <a:ext cx="56704" cy="119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04" h="119415">
                                <a:moveTo>
                                  <a:pt x="0" y="0"/>
                                </a:moveTo>
                                <a:cubicBezTo>
                                  <a:pt x="31225" y="0"/>
                                  <a:pt x="46838" y="0"/>
                                  <a:pt x="54644" y="0"/>
                                </a:cubicBezTo>
                                <a:lnTo>
                                  <a:pt x="56704" y="0"/>
                                </a:lnTo>
                                <a:lnTo>
                                  <a:pt x="56704" y="25200"/>
                                </a:lnTo>
                                <a:lnTo>
                                  <a:pt x="51052" y="24988"/>
                                </a:lnTo>
                                <a:lnTo>
                                  <a:pt x="42528" y="24988"/>
                                </a:lnTo>
                                <a:cubicBezTo>
                                  <a:pt x="42528" y="52760"/>
                                  <a:pt x="42528" y="52760"/>
                                  <a:pt x="42528" y="52760"/>
                                </a:cubicBezTo>
                                <a:cubicBezTo>
                                  <a:pt x="51052" y="52760"/>
                                  <a:pt x="51052" y="52760"/>
                                  <a:pt x="51052" y="52760"/>
                                </a:cubicBezTo>
                                <a:lnTo>
                                  <a:pt x="56704" y="52548"/>
                                </a:lnTo>
                                <a:lnTo>
                                  <a:pt x="56704" y="74979"/>
                                </a:lnTo>
                                <a:lnTo>
                                  <a:pt x="50933" y="74979"/>
                                </a:lnTo>
                                <a:cubicBezTo>
                                  <a:pt x="42528" y="74979"/>
                                  <a:pt x="42528" y="74979"/>
                                  <a:pt x="42528" y="74979"/>
                                </a:cubicBezTo>
                                <a:cubicBezTo>
                                  <a:pt x="42528" y="94420"/>
                                  <a:pt x="42528" y="94420"/>
                                  <a:pt x="42528" y="94420"/>
                                </a:cubicBezTo>
                                <a:cubicBezTo>
                                  <a:pt x="56704" y="94420"/>
                                  <a:pt x="56704" y="94420"/>
                                  <a:pt x="56704" y="94420"/>
                                </a:cubicBezTo>
                                <a:cubicBezTo>
                                  <a:pt x="56704" y="119415"/>
                                  <a:pt x="56704" y="119415"/>
                                  <a:pt x="56704" y="119415"/>
                                </a:cubicBezTo>
                                <a:lnTo>
                                  <a:pt x="0" y="119415"/>
                                </a:lnTo>
                                <a:cubicBezTo>
                                  <a:pt x="0" y="94420"/>
                                  <a:pt x="0" y="94420"/>
                                  <a:pt x="0" y="94420"/>
                                </a:cubicBezTo>
                                <a:cubicBezTo>
                                  <a:pt x="11303" y="94420"/>
                                  <a:pt x="11303" y="94420"/>
                                  <a:pt x="11303" y="94420"/>
                                </a:cubicBezTo>
                                <a:cubicBezTo>
                                  <a:pt x="11303" y="24988"/>
                                  <a:pt x="11303" y="24988"/>
                                  <a:pt x="11303" y="24988"/>
                                </a:cubicBezTo>
                                <a:cubicBezTo>
                                  <a:pt x="0" y="24988"/>
                                  <a:pt x="0" y="24988"/>
                                  <a:pt x="0" y="24988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722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03" name="Shape 503"/>
                        <wps:cNvSpPr/>
                        <wps:spPr>
                          <a:xfrm>
                            <a:off x="2826609" y="466719"/>
                            <a:ext cx="0" cy="24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995">
                                <a:moveTo>
                                  <a:pt x="0" y="24995"/>
                                </a:moveTo>
                                <a:cubicBezTo>
                                  <a:pt x="0" y="24995"/>
                                  <a:pt x="0" y="2499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722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04" name="Shape 504"/>
                        <wps:cNvSpPr/>
                        <wps:spPr>
                          <a:xfrm>
                            <a:off x="2826609" y="372299"/>
                            <a:ext cx="45400" cy="74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0" h="74979">
                                <a:moveTo>
                                  <a:pt x="0" y="0"/>
                                </a:moveTo>
                                <a:lnTo>
                                  <a:pt x="4771" y="0"/>
                                </a:lnTo>
                                <a:cubicBezTo>
                                  <a:pt x="5747" y="0"/>
                                  <a:pt x="5747" y="0"/>
                                  <a:pt x="5747" y="0"/>
                                </a:cubicBezTo>
                                <a:cubicBezTo>
                                  <a:pt x="17049" y="0"/>
                                  <a:pt x="28447" y="2774"/>
                                  <a:pt x="36876" y="11107"/>
                                </a:cubicBezTo>
                                <a:cubicBezTo>
                                  <a:pt x="42623" y="16656"/>
                                  <a:pt x="45400" y="24988"/>
                                  <a:pt x="45400" y="38879"/>
                                </a:cubicBezTo>
                                <a:cubicBezTo>
                                  <a:pt x="45400" y="49986"/>
                                  <a:pt x="42623" y="58319"/>
                                  <a:pt x="36876" y="66651"/>
                                </a:cubicBezTo>
                                <a:cubicBezTo>
                                  <a:pt x="28447" y="72203"/>
                                  <a:pt x="17049" y="74979"/>
                                  <a:pt x="5747" y="74979"/>
                                </a:cubicBezTo>
                                <a:lnTo>
                                  <a:pt x="0" y="74979"/>
                                </a:lnTo>
                                <a:lnTo>
                                  <a:pt x="0" y="52548"/>
                                </a:lnTo>
                                <a:lnTo>
                                  <a:pt x="3592" y="52414"/>
                                </a:lnTo>
                                <a:cubicBezTo>
                                  <a:pt x="5723" y="52067"/>
                                  <a:pt x="7136" y="51373"/>
                                  <a:pt x="8524" y="49986"/>
                                </a:cubicBezTo>
                                <a:cubicBezTo>
                                  <a:pt x="14176" y="47212"/>
                                  <a:pt x="14176" y="44428"/>
                                  <a:pt x="14176" y="38879"/>
                                </a:cubicBezTo>
                                <a:cubicBezTo>
                                  <a:pt x="14176" y="33321"/>
                                  <a:pt x="14176" y="30547"/>
                                  <a:pt x="8524" y="27763"/>
                                </a:cubicBezTo>
                                <a:cubicBezTo>
                                  <a:pt x="7136" y="26376"/>
                                  <a:pt x="5723" y="25682"/>
                                  <a:pt x="3592" y="25335"/>
                                </a:cubicBezTo>
                                <a:lnTo>
                                  <a:pt x="0" y="25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722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2880534" y="372299"/>
                            <a:ext cx="102199" cy="119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199" h="119415">
                                <a:moveTo>
                                  <a:pt x="0" y="0"/>
                                </a:moveTo>
                                <a:lnTo>
                                  <a:pt x="102199" y="0"/>
                                </a:lnTo>
                                <a:lnTo>
                                  <a:pt x="102199" y="41654"/>
                                </a:lnTo>
                                <a:lnTo>
                                  <a:pt x="82276" y="41654"/>
                                </a:lnTo>
                                <a:lnTo>
                                  <a:pt x="76626" y="22214"/>
                                </a:lnTo>
                                <a:lnTo>
                                  <a:pt x="65323" y="22214"/>
                                </a:lnTo>
                                <a:lnTo>
                                  <a:pt x="65323" y="94421"/>
                                </a:lnTo>
                                <a:lnTo>
                                  <a:pt x="79499" y="94421"/>
                                </a:lnTo>
                                <a:lnTo>
                                  <a:pt x="79499" y="119415"/>
                                </a:lnTo>
                                <a:lnTo>
                                  <a:pt x="22700" y="119415"/>
                                </a:lnTo>
                                <a:lnTo>
                                  <a:pt x="22700" y="94421"/>
                                </a:lnTo>
                                <a:lnTo>
                                  <a:pt x="34098" y="94421"/>
                                </a:lnTo>
                                <a:lnTo>
                                  <a:pt x="34098" y="22214"/>
                                </a:lnTo>
                                <a:lnTo>
                                  <a:pt x="25574" y="22214"/>
                                </a:lnTo>
                                <a:lnTo>
                                  <a:pt x="17049" y="41654"/>
                                </a:lnTo>
                                <a:lnTo>
                                  <a:pt x="0" y="416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722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0" y="277866"/>
                            <a:ext cx="834372" cy="80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4372" h="80542">
                                <a:moveTo>
                                  <a:pt x="34056" y="0"/>
                                </a:moveTo>
                                <a:cubicBezTo>
                                  <a:pt x="803147" y="0"/>
                                  <a:pt x="803147" y="0"/>
                                  <a:pt x="803147" y="0"/>
                                </a:cubicBezTo>
                                <a:cubicBezTo>
                                  <a:pt x="820177" y="0"/>
                                  <a:pt x="834372" y="13891"/>
                                  <a:pt x="834372" y="33330"/>
                                </a:cubicBezTo>
                                <a:lnTo>
                                  <a:pt x="834372" y="49996"/>
                                </a:lnTo>
                                <a:cubicBezTo>
                                  <a:pt x="834372" y="66661"/>
                                  <a:pt x="820177" y="80542"/>
                                  <a:pt x="803147" y="80542"/>
                                </a:cubicBezTo>
                                <a:cubicBezTo>
                                  <a:pt x="34056" y="80542"/>
                                  <a:pt x="34056" y="80542"/>
                                  <a:pt x="34056" y="80542"/>
                                </a:cubicBezTo>
                                <a:cubicBezTo>
                                  <a:pt x="14190" y="80542"/>
                                  <a:pt x="0" y="66661"/>
                                  <a:pt x="0" y="49995"/>
                                </a:cubicBezTo>
                                <a:cubicBezTo>
                                  <a:pt x="0" y="33330"/>
                                  <a:pt x="0" y="33330"/>
                                  <a:pt x="0" y="33330"/>
                                </a:cubicBezTo>
                                <a:cubicBezTo>
                                  <a:pt x="0" y="13891"/>
                                  <a:pt x="14190" y="0"/>
                                  <a:pt x="3405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AB03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0" y="16819"/>
                            <a:ext cx="834372" cy="274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4372" h="274937">
                                <a:moveTo>
                                  <a:pt x="39731" y="0"/>
                                </a:moveTo>
                                <a:cubicBezTo>
                                  <a:pt x="797476" y="0"/>
                                  <a:pt x="797476" y="0"/>
                                  <a:pt x="797476" y="0"/>
                                </a:cubicBezTo>
                                <a:cubicBezTo>
                                  <a:pt x="817341" y="0"/>
                                  <a:pt x="834371" y="16656"/>
                                  <a:pt x="834371" y="36095"/>
                                </a:cubicBezTo>
                                <a:lnTo>
                                  <a:pt x="834372" y="238833"/>
                                </a:lnTo>
                                <a:cubicBezTo>
                                  <a:pt x="834372" y="258272"/>
                                  <a:pt x="817341" y="274937"/>
                                  <a:pt x="797476" y="274937"/>
                                </a:cubicBezTo>
                                <a:cubicBezTo>
                                  <a:pt x="39731" y="274937"/>
                                  <a:pt x="39731" y="274937"/>
                                  <a:pt x="39731" y="274937"/>
                                </a:cubicBezTo>
                                <a:cubicBezTo>
                                  <a:pt x="17028" y="274937"/>
                                  <a:pt x="0" y="258272"/>
                                  <a:pt x="0" y="238833"/>
                                </a:cubicBezTo>
                                <a:cubicBezTo>
                                  <a:pt x="0" y="36095"/>
                                  <a:pt x="0" y="36095"/>
                                  <a:pt x="0" y="36095"/>
                                </a:cubicBezTo>
                                <a:cubicBezTo>
                                  <a:pt x="0" y="16656"/>
                                  <a:pt x="17028" y="0"/>
                                  <a:pt x="3973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08" name="Shape 508"/>
                        <wps:cNvSpPr/>
                        <wps:spPr>
                          <a:xfrm>
                            <a:off x="22704" y="30701"/>
                            <a:ext cx="395899" cy="244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899" h="244391">
                                <a:moveTo>
                                  <a:pt x="39732" y="0"/>
                                </a:moveTo>
                                <a:cubicBezTo>
                                  <a:pt x="39732" y="0"/>
                                  <a:pt x="39732" y="0"/>
                                  <a:pt x="339050" y="0"/>
                                </a:cubicBezTo>
                                <a:lnTo>
                                  <a:pt x="395899" y="0"/>
                                </a:lnTo>
                                <a:lnTo>
                                  <a:pt x="395899" y="5558"/>
                                </a:lnTo>
                                <a:lnTo>
                                  <a:pt x="368670" y="5558"/>
                                </a:lnTo>
                                <a:cubicBezTo>
                                  <a:pt x="280850" y="5558"/>
                                  <a:pt x="172763" y="5558"/>
                                  <a:pt x="39732" y="5558"/>
                                </a:cubicBezTo>
                                <a:cubicBezTo>
                                  <a:pt x="31218" y="5558"/>
                                  <a:pt x="22704" y="11107"/>
                                  <a:pt x="14190" y="16665"/>
                                </a:cubicBezTo>
                                <a:cubicBezTo>
                                  <a:pt x="8513" y="22214"/>
                                  <a:pt x="5676" y="33330"/>
                                  <a:pt x="5676" y="41663"/>
                                </a:cubicBezTo>
                                <a:cubicBezTo>
                                  <a:pt x="5676" y="41663"/>
                                  <a:pt x="5676" y="41663"/>
                                  <a:pt x="5676" y="202737"/>
                                </a:cubicBezTo>
                                <a:cubicBezTo>
                                  <a:pt x="5676" y="213844"/>
                                  <a:pt x="8513" y="222177"/>
                                  <a:pt x="14190" y="227726"/>
                                </a:cubicBezTo>
                                <a:cubicBezTo>
                                  <a:pt x="22704" y="236058"/>
                                  <a:pt x="31218" y="238842"/>
                                  <a:pt x="39732" y="238842"/>
                                </a:cubicBezTo>
                                <a:cubicBezTo>
                                  <a:pt x="39732" y="238842"/>
                                  <a:pt x="39732" y="238842"/>
                                  <a:pt x="339050" y="238842"/>
                                </a:cubicBezTo>
                                <a:lnTo>
                                  <a:pt x="395899" y="238842"/>
                                </a:lnTo>
                                <a:lnTo>
                                  <a:pt x="395899" y="244391"/>
                                </a:lnTo>
                                <a:lnTo>
                                  <a:pt x="368671" y="244391"/>
                                </a:lnTo>
                                <a:cubicBezTo>
                                  <a:pt x="280850" y="244391"/>
                                  <a:pt x="172763" y="244391"/>
                                  <a:pt x="39732" y="244391"/>
                                </a:cubicBezTo>
                                <a:cubicBezTo>
                                  <a:pt x="17027" y="244391"/>
                                  <a:pt x="0" y="227726"/>
                                  <a:pt x="0" y="202737"/>
                                </a:cubicBezTo>
                                <a:cubicBezTo>
                                  <a:pt x="0" y="202737"/>
                                  <a:pt x="0" y="202737"/>
                                  <a:pt x="0" y="41663"/>
                                </a:cubicBezTo>
                                <a:cubicBezTo>
                                  <a:pt x="0" y="19440"/>
                                  <a:pt x="17027" y="0"/>
                                  <a:pt x="3973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1D2D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418603" y="30701"/>
                            <a:ext cx="395903" cy="244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903" h="244391">
                                <a:moveTo>
                                  <a:pt x="0" y="0"/>
                                </a:moveTo>
                                <a:lnTo>
                                  <a:pt x="24390" y="0"/>
                                </a:lnTo>
                                <a:cubicBezTo>
                                  <a:pt x="112211" y="0"/>
                                  <a:pt x="220298" y="0"/>
                                  <a:pt x="353328" y="0"/>
                                </a:cubicBezTo>
                                <a:cubicBezTo>
                                  <a:pt x="376028" y="0"/>
                                  <a:pt x="395903" y="19440"/>
                                  <a:pt x="395903" y="41663"/>
                                </a:cubicBezTo>
                                <a:cubicBezTo>
                                  <a:pt x="395903" y="41663"/>
                                  <a:pt x="395903" y="41663"/>
                                  <a:pt x="395903" y="202737"/>
                                </a:cubicBezTo>
                                <a:cubicBezTo>
                                  <a:pt x="395903" y="227726"/>
                                  <a:pt x="376028" y="244391"/>
                                  <a:pt x="353328" y="244391"/>
                                </a:cubicBezTo>
                                <a:cubicBezTo>
                                  <a:pt x="353328" y="244391"/>
                                  <a:pt x="353328" y="244391"/>
                                  <a:pt x="54010" y="244391"/>
                                </a:cubicBezTo>
                                <a:lnTo>
                                  <a:pt x="0" y="244391"/>
                                </a:lnTo>
                                <a:lnTo>
                                  <a:pt x="0" y="238842"/>
                                </a:lnTo>
                                <a:lnTo>
                                  <a:pt x="24390" y="238842"/>
                                </a:lnTo>
                                <a:cubicBezTo>
                                  <a:pt x="112211" y="238842"/>
                                  <a:pt x="220298" y="238842"/>
                                  <a:pt x="353328" y="238842"/>
                                </a:cubicBezTo>
                                <a:cubicBezTo>
                                  <a:pt x="364678" y="238842"/>
                                  <a:pt x="373193" y="236058"/>
                                  <a:pt x="378873" y="227726"/>
                                </a:cubicBezTo>
                                <a:cubicBezTo>
                                  <a:pt x="384543" y="222177"/>
                                  <a:pt x="390223" y="213844"/>
                                  <a:pt x="390223" y="202737"/>
                                </a:cubicBezTo>
                                <a:cubicBezTo>
                                  <a:pt x="390223" y="202737"/>
                                  <a:pt x="390223" y="202737"/>
                                  <a:pt x="390223" y="41663"/>
                                </a:cubicBezTo>
                                <a:cubicBezTo>
                                  <a:pt x="390223" y="33330"/>
                                  <a:pt x="384543" y="22214"/>
                                  <a:pt x="378873" y="16665"/>
                                </a:cubicBezTo>
                                <a:cubicBezTo>
                                  <a:pt x="373193" y="11107"/>
                                  <a:pt x="364678" y="5558"/>
                                  <a:pt x="353328" y="5558"/>
                                </a:cubicBezTo>
                                <a:cubicBezTo>
                                  <a:pt x="353328" y="5558"/>
                                  <a:pt x="353328" y="5558"/>
                                  <a:pt x="54010" y="5558"/>
                                </a:cubicBezTo>
                                <a:lnTo>
                                  <a:pt x="0" y="55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D2D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53922" y="58473"/>
                            <a:ext cx="136219" cy="127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219" h="127754">
                                <a:moveTo>
                                  <a:pt x="8514" y="0"/>
                                </a:moveTo>
                                <a:cubicBezTo>
                                  <a:pt x="127714" y="0"/>
                                  <a:pt x="127714" y="0"/>
                                  <a:pt x="127714" y="0"/>
                                </a:cubicBezTo>
                                <a:cubicBezTo>
                                  <a:pt x="133384" y="0"/>
                                  <a:pt x="136219" y="5558"/>
                                  <a:pt x="136219" y="8333"/>
                                </a:cubicBezTo>
                                <a:lnTo>
                                  <a:pt x="136219" y="119421"/>
                                </a:lnTo>
                                <a:cubicBezTo>
                                  <a:pt x="136219" y="124970"/>
                                  <a:pt x="133384" y="127754"/>
                                  <a:pt x="127714" y="127754"/>
                                </a:cubicBezTo>
                                <a:cubicBezTo>
                                  <a:pt x="8514" y="127754"/>
                                  <a:pt x="8514" y="127754"/>
                                  <a:pt x="8514" y="127754"/>
                                </a:cubicBezTo>
                                <a:cubicBezTo>
                                  <a:pt x="2837" y="127754"/>
                                  <a:pt x="0" y="124970"/>
                                  <a:pt x="0" y="119421"/>
                                </a:cubicBezTo>
                                <a:cubicBezTo>
                                  <a:pt x="0" y="8333"/>
                                  <a:pt x="0" y="8333"/>
                                  <a:pt x="0" y="8333"/>
                                </a:cubicBezTo>
                                <a:cubicBezTo>
                                  <a:pt x="0" y="5558"/>
                                  <a:pt x="2837" y="0"/>
                                  <a:pt x="851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AB03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11" name="Shape 511"/>
                        <wps:cNvSpPr/>
                        <wps:spPr>
                          <a:xfrm>
                            <a:off x="65273" y="69857"/>
                            <a:ext cx="29801" cy="60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01" h="60548">
                                <a:moveTo>
                                  <a:pt x="29801" y="0"/>
                                </a:moveTo>
                                <a:lnTo>
                                  <a:pt x="29801" y="3202"/>
                                </a:lnTo>
                                <a:lnTo>
                                  <a:pt x="28377" y="2506"/>
                                </a:lnTo>
                                <a:cubicBezTo>
                                  <a:pt x="19866" y="2506"/>
                                  <a:pt x="8514" y="10830"/>
                                  <a:pt x="8514" y="27495"/>
                                </a:cubicBezTo>
                                <a:cubicBezTo>
                                  <a:pt x="8514" y="37214"/>
                                  <a:pt x="11352" y="44157"/>
                                  <a:pt x="15964" y="48671"/>
                                </a:cubicBezTo>
                                <a:lnTo>
                                  <a:pt x="29801" y="53715"/>
                                </a:lnTo>
                                <a:lnTo>
                                  <a:pt x="29801" y="60548"/>
                                </a:lnTo>
                                <a:lnTo>
                                  <a:pt x="16764" y="58004"/>
                                </a:lnTo>
                                <a:cubicBezTo>
                                  <a:pt x="4789" y="52666"/>
                                  <a:pt x="0" y="40687"/>
                                  <a:pt x="0" y="30269"/>
                                </a:cubicBezTo>
                                <a:cubicBezTo>
                                  <a:pt x="0" y="19858"/>
                                  <a:pt x="4789" y="7881"/>
                                  <a:pt x="16764" y="2544"/>
                                </a:cubicBezTo>
                                <a:lnTo>
                                  <a:pt x="29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12" name="Shape 512"/>
                        <wps:cNvSpPr/>
                        <wps:spPr>
                          <a:xfrm>
                            <a:off x="95074" y="69580"/>
                            <a:ext cx="83717" cy="74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717" h="74984">
                                <a:moveTo>
                                  <a:pt x="1421" y="0"/>
                                </a:moveTo>
                                <a:cubicBezTo>
                                  <a:pt x="21287" y="0"/>
                                  <a:pt x="32637" y="11107"/>
                                  <a:pt x="32637" y="30546"/>
                                </a:cubicBezTo>
                                <a:cubicBezTo>
                                  <a:pt x="32637" y="41663"/>
                                  <a:pt x="24122" y="52770"/>
                                  <a:pt x="18442" y="55544"/>
                                </a:cubicBezTo>
                                <a:cubicBezTo>
                                  <a:pt x="35472" y="63877"/>
                                  <a:pt x="35472" y="63877"/>
                                  <a:pt x="35472" y="63877"/>
                                </a:cubicBezTo>
                                <a:cubicBezTo>
                                  <a:pt x="52502" y="72209"/>
                                  <a:pt x="63852" y="72209"/>
                                  <a:pt x="66687" y="72209"/>
                                </a:cubicBezTo>
                                <a:cubicBezTo>
                                  <a:pt x="72367" y="72209"/>
                                  <a:pt x="78047" y="72209"/>
                                  <a:pt x="83717" y="69435"/>
                                </a:cubicBezTo>
                                <a:cubicBezTo>
                                  <a:pt x="80882" y="72209"/>
                                  <a:pt x="69532" y="74984"/>
                                  <a:pt x="58182" y="74984"/>
                                </a:cubicBezTo>
                                <a:cubicBezTo>
                                  <a:pt x="46822" y="74984"/>
                                  <a:pt x="38307" y="72209"/>
                                  <a:pt x="26957" y="66651"/>
                                </a:cubicBezTo>
                                <a:cubicBezTo>
                                  <a:pt x="12772" y="58319"/>
                                  <a:pt x="12772" y="58319"/>
                                  <a:pt x="12772" y="58319"/>
                                </a:cubicBezTo>
                                <a:cubicBezTo>
                                  <a:pt x="9936" y="61102"/>
                                  <a:pt x="4257" y="61102"/>
                                  <a:pt x="1421" y="61102"/>
                                </a:cubicBezTo>
                                <a:lnTo>
                                  <a:pt x="0" y="60825"/>
                                </a:lnTo>
                                <a:lnTo>
                                  <a:pt x="0" y="53992"/>
                                </a:lnTo>
                                <a:lnTo>
                                  <a:pt x="4257" y="55544"/>
                                </a:lnTo>
                                <a:cubicBezTo>
                                  <a:pt x="9936" y="55544"/>
                                  <a:pt x="21287" y="52770"/>
                                  <a:pt x="21287" y="30546"/>
                                </a:cubicBezTo>
                                <a:cubicBezTo>
                                  <a:pt x="21287" y="22219"/>
                                  <a:pt x="18449" y="15278"/>
                                  <a:pt x="14192" y="10419"/>
                                </a:cubicBezTo>
                                <a:lnTo>
                                  <a:pt x="0" y="3480"/>
                                </a:lnTo>
                                <a:lnTo>
                                  <a:pt x="0" y="277"/>
                                </a:lnTo>
                                <a:lnTo>
                                  <a:pt x="1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141896" y="114017"/>
                            <a:ext cx="0" cy="2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74">
                                <a:moveTo>
                                  <a:pt x="0" y="2774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14" name="Shape 514"/>
                        <wps:cNvSpPr/>
                        <wps:spPr>
                          <a:xfrm>
                            <a:off x="139061" y="69580"/>
                            <a:ext cx="34060" cy="61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60" h="61102">
                                <a:moveTo>
                                  <a:pt x="19865" y="0"/>
                                </a:moveTo>
                                <a:cubicBezTo>
                                  <a:pt x="25545" y="0"/>
                                  <a:pt x="28380" y="0"/>
                                  <a:pt x="31215" y="2784"/>
                                </a:cubicBezTo>
                                <a:cubicBezTo>
                                  <a:pt x="31215" y="2784"/>
                                  <a:pt x="31215" y="5558"/>
                                  <a:pt x="31215" y="11107"/>
                                </a:cubicBezTo>
                                <a:cubicBezTo>
                                  <a:pt x="31215" y="13891"/>
                                  <a:pt x="31215" y="13891"/>
                                  <a:pt x="31215" y="13891"/>
                                </a:cubicBezTo>
                                <a:cubicBezTo>
                                  <a:pt x="31215" y="11107"/>
                                  <a:pt x="31215" y="8332"/>
                                  <a:pt x="28380" y="8332"/>
                                </a:cubicBezTo>
                                <a:cubicBezTo>
                                  <a:pt x="28380" y="5558"/>
                                  <a:pt x="25545" y="2784"/>
                                  <a:pt x="19865" y="2784"/>
                                </a:cubicBezTo>
                                <a:cubicBezTo>
                                  <a:pt x="14195" y="2784"/>
                                  <a:pt x="11350" y="8332"/>
                                  <a:pt x="11350" y="11107"/>
                                </a:cubicBezTo>
                                <a:cubicBezTo>
                                  <a:pt x="11350" y="13891"/>
                                  <a:pt x="11350" y="16665"/>
                                  <a:pt x="19865" y="22223"/>
                                </a:cubicBezTo>
                                <a:cubicBezTo>
                                  <a:pt x="19865" y="24998"/>
                                  <a:pt x="19865" y="24998"/>
                                  <a:pt x="19865" y="24998"/>
                                </a:cubicBezTo>
                                <a:cubicBezTo>
                                  <a:pt x="31215" y="30546"/>
                                  <a:pt x="34060" y="36105"/>
                                  <a:pt x="34060" y="44437"/>
                                </a:cubicBezTo>
                                <a:cubicBezTo>
                                  <a:pt x="34060" y="47212"/>
                                  <a:pt x="31215" y="52770"/>
                                  <a:pt x="25545" y="58319"/>
                                </a:cubicBezTo>
                                <a:cubicBezTo>
                                  <a:pt x="22700" y="61102"/>
                                  <a:pt x="17030" y="61102"/>
                                  <a:pt x="14195" y="61102"/>
                                </a:cubicBezTo>
                                <a:cubicBezTo>
                                  <a:pt x="8515" y="61102"/>
                                  <a:pt x="5680" y="61102"/>
                                  <a:pt x="2835" y="58319"/>
                                </a:cubicBezTo>
                                <a:cubicBezTo>
                                  <a:pt x="0" y="58319"/>
                                  <a:pt x="0" y="58319"/>
                                  <a:pt x="0" y="55544"/>
                                </a:cubicBezTo>
                                <a:cubicBezTo>
                                  <a:pt x="0" y="52770"/>
                                  <a:pt x="0" y="47212"/>
                                  <a:pt x="2835" y="47212"/>
                                </a:cubicBezTo>
                                <a:lnTo>
                                  <a:pt x="2835" y="49995"/>
                                </a:lnTo>
                                <a:cubicBezTo>
                                  <a:pt x="5680" y="55544"/>
                                  <a:pt x="11350" y="58319"/>
                                  <a:pt x="14195" y="58319"/>
                                </a:cubicBezTo>
                                <a:cubicBezTo>
                                  <a:pt x="22700" y="58319"/>
                                  <a:pt x="25545" y="52770"/>
                                  <a:pt x="25545" y="47212"/>
                                </a:cubicBezTo>
                                <a:cubicBezTo>
                                  <a:pt x="25545" y="44437"/>
                                  <a:pt x="25545" y="41663"/>
                                  <a:pt x="17030" y="36105"/>
                                </a:cubicBezTo>
                                <a:cubicBezTo>
                                  <a:pt x="14195" y="33330"/>
                                  <a:pt x="14195" y="33330"/>
                                  <a:pt x="14195" y="33330"/>
                                </a:cubicBezTo>
                                <a:cubicBezTo>
                                  <a:pt x="5680" y="27772"/>
                                  <a:pt x="2835" y="22223"/>
                                  <a:pt x="2835" y="13891"/>
                                </a:cubicBezTo>
                                <a:cubicBezTo>
                                  <a:pt x="2835" y="5558"/>
                                  <a:pt x="11350" y="0"/>
                                  <a:pt x="1986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15" name="Shape 515"/>
                        <wps:cNvSpPr/>
                        <wps:spPr>
                          <a:xfrm>
                            <a:off x="65273" y="169561"/>
                            <a:ext cx="113518" cy="5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518" h="5549">
                                <a:moveTo>
                                  <a:pt x="56758" y="0"/>
                                </a:moveTo>
                                <a:cubicBezTo>
                                  <a:pt x="87983" y="0"/>
                                  <a:pt x="113518" y="0"/>
                                  <a:pt x="113518" y="2774"/>
                                </a:cubicBezTo>
                                <a:cubicBezTo>
                                  <a:pt x="113518" y="5549"/>
                                  <a:pt x="87983" y="5549"/>
                                  <a:pt x="56758" y="5549"/>
                                </a:cubicBezTo>
                                <a:cubicBezTo>
                                  <a:pt x="25542" y="5549"/>
                                  <a:pt x="0" y="5549"/>
                                  <a:pt x="0" y="2774"/>
                                </a:cubicBezTo>
                                <a:cubicBezTo>
                                  <a:pt x="0" y="0"/>
                                  <a:pt x="25542" y="0"/>
                                  <a:pt x="5675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18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16" name="Shape 516"/>
                        <wps:cNvSpPr/>
                        <wps:spPr>
                          <a:xfrm>
                            <a:off x="51083" y="213998"/>
                            <a:ext cx="17028" cy="38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28" h="38879">
                                <a:moveTo>
                                  <a:pt x="0" y="0"/>
                                </a:moveTo>
                                <a:cubicBezTo>
                                  <a:pt x="8514" y="0"/>
                                  <a:pt x="12771" y="0"/>
                                  <a:pt x="14900" y="0"/>
                                </a:cubicBezTo>
                                <a:lnTo>
                                  <a:pt x="17028" y="0"/>
                                </a:lnTo>
                                <a:lnTo>
                                  <a:pt x="17028" y="2774"/>
                                </a:lnTo>
                                <a:lnTo>
                                  <a:pt x="14190" y="2774"/>
                                </a:lnTo>
                                <a:cubicBezTo>
                                  <a:pt x="8514" y="2774"/>
                                  <a:pt x="8514" y="2774"/>
                                  <a:pt x="8514" y="2774"/>
                                </a:cubicBezTo>
                                <a:cubicBezTo>
                                  <a:pt x="8514" y="19440"/>
                                  <a:pt x="8514" y="19440"/>
                                  <a:pt x="8514" y="19440"/>
                                </a:cubicBezTo>
                                <a:cubicBezTo>
                                  <a:pt x="14190" y="19440"/>
                                  <a:pt x="14190" y="19440"/>
                                  <a:pt x="14190" y="19440"/>
                                </a:cubicBezTo>
                                <a:lnTo>
                                  <a:pt x="17028" y="19440"/>
                                </a:lnTo>
                                <a:lnTo>
                                  <a:pt x="17028" y="22214"/>
                                </a:lnTo>
                                <a:lnTo>
                                  <a:pt x="8514" y="22214"/>
                                </a:lnTo>
                                <a:cubicBezTo>
                                  <a:pt x="8514" y="36095"/>
                                  <a:pt x="8514" y="36095"/>
                                  <a:pt x="8514" y="36095"/>
                                </a:cubicBezTo>
                                <a:cubicBezTo>
                                  <a:pt x="14190" y="36095"/>
                                  <a:pt x="14190" y="36095"/>
                                  <a:pt x="14190" y="36095"/>
                                </a:cubicBezTo>
                                <a:cubicBezTo>
                                  <a:pt x="14190" y="38879"/>
                                  <a:pt x="14190" y="38879"/>
                                  <a:pt x="14190" y="38879"/>
                                </a:cubicBezTo>
                                <a:cubicBezTo>
                                  <a:pt x="0" y="38879"/>
                                  <a:pt x="0" y="38879"/>
                                  <a:pt x="0" y="38879"/>
                                </a:cubicBezTo>
                                <a:cubicBezTo>
                                  <a:pt x="0" y="36095"/>
                                  <a:pt x="0" y="36095"/>
                                  <a:pt x="0" y="36095"/>
                                </a:cubicBezTo>
                                <a:cubicBezTo>
                                  <a:pt x="2839" y="36095"/>
                                  <a:pt x="2839" y="36095"/>
                                  <a:pt x="2839" y="36095"/>
                                </a:cubicBezTo>
                                <a:cubicBezTo>
                                  <a:pt x="2839" y="2774"/>
                                  <a:pt x="2839" y="2774"/>
                                  <a:pt x="2839" y="2774"/>
                                </a:cubicBezTo>
                                <a:cubicBezTo>
                                  <a:pt x="0" y="2774"/>
                                  <a:pt x="0" y="2774"/>
                                  <a:pt x="0" y="2774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17" name="Shape 517"/>
                        <wps:cNvSpPr/>
                        <wps:spPr>
                          <a:xfrm>
                            <a:off x="68111" y="213998"/>
                            <a:ext cx="19866" cy="38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6" h="38879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ubicBezTo>
                                  <a:pt x="2838" y="0"/>
                                  <a:pt x="2838" y="0"/>
                                  <a:pt x="5676" y="0"/>
                                </a:cubicBezTo>
                                <a:cubicBezTo>
                                  <a:pt x="8514" y="2774"/>
                                  <a:pt x="8514" y="2774"/>
                                  <a:pt x="8514" y="2774"/>
                                </a:cubicBezTo>
                                <a:cubicBezTo>
                                  <a:pt x="11352" y="5549"/>
                                  <a:pt x="11352" y="5549"/>
                                  <a:pt x="11352" y="5549"/>
                                </a:cubicBezTo>
                                <a:cubicBezTo>
                                  <a:pt x="11352" y="8333"/>
                                  <a:pt x="14190" y="8333"/>
                                  <a:pt x="14190" y="11107"/>
                                </a:cubicBezTo>
                                <a:cubicBezTo>
                                  <a:pt x="14190" y="11107"/>
                                  <a:pt x="11352" y="13881"/>
                                  <a:pt x="11352" y="13881"/>
                                </a:cubicBezTo>
                                <a:cubicBezTo>
                                  <a:pt x="11352" y="16656"/>
                                  <a:pt x="11352" y="16656"/>
                                  <a:pt x="11352" y="16656"/>
                                </a:cubicBezTo>
                                <a:cubicBezTo>
                                  <a:pt x="8514" y="19440"/>
                                  <a:pt x="8514" y="19440"/>
                                  <a:pt x="8514" y="19440"/>
                                </a:cubicBezTo>
                                <a:cubicBezTo>
                                  <a:pt x="5676" y="19440"/>
                                  <a:pt x="5676" y="19440"/>
                                  <a:pt x="5676" y="22214"/>
                                </a:cubicBezTo>
                                <a:cubicBezTo>
                                  <a:pt x="14190" y="36095"/>
                                  <a:pt x="14190" y="36095"/>
                                  <a:pt x="14190" y="36095"/>
                                </a:cubicBezTo>
                                <a:cubicBezTo>
                                  <a:pt x="19866" y="36095"/>
                                  <a:pt x="19866" y="36095"/>
                                  <a:pt x="19866" y="36095"/>
                                </a:cubicBezTo>
                                <a:cubicBezTo>
                                  <a:pt x="19866" y="38879"/>
                                  <a:pt x="19866" y="38879"/>
                                  <a:pt x="19866" y="38879"/>
                                </a:cubicBezTo>
                                <a:cubicBezTo>
                                  <a:pt x="11352" y="38879"/>
                                  <a:pt x="11352" y="38879"/>
                                  <a:pt x="11352" y="38879"/>
                                </a:cubicBezTo>
                                <a:cubicBezTo>
                                  <a:pt x="0" y="22214"/>
                                  <a:pt x="0" y="22214"/>
                                  <a:pt x="0" y="22214"/>
                                </a:cubicBezTo>
                                <a:lnTo>
                                  <a:pt x="0" y="22214"/>
                                </a:lnTo>
                                <a:lnTo>
                                  <a:pt x="0" y="19440"/>
                                </a:lnTo>
                                <a:lnTo>
                                  <a:pt x="2838" y="19440"/>
                                </a:lnTo>
                                <a:cubicBezTo>
                                  <a:pt x="2838" y="19440"/>
                                  <a:pt x="5676" y="16656"/>
                                  <a:pt x="5676" y="16656"/>
                                </a:cubicBezTo>
                                <a:cubicBezTo>
                                  <a:pt x="5676" y="16656"/>
                                  <a:pt x="5676" y="16656"/>
                                  <a:pt x="5676" y="13881"/>
                                </a:cubicBezTo>
                                <a:cubicBezTo>
                                  <a:pt x="5676" y="13881"/>
                                  <a:pt x="8514" y="11107"/>
                                  <a:pt x="8514" y="11107"/>
                                </a:cubicBezTo>
                                <a:cubicBezTo>
                                  <a:pt x="8514" y="8333"/>
                                  <a:pt x="5676" y="8333"/>
                                  <a:pt x="5676" y="8333"/>
                                </a:cubicBezTo>
                                <a:cubicBezTo>
                                  <a:pt x="5676" y="5549"/>
                                  <a:pt x="5676" y="5549"/>
                                  <a:pt x="5676" y="5549"/>
                                </a:cubicBezTo>
                                <a:cubicBezTo>
                                  <a:pt x="2838" y="5549"/>
                                  <a:pt x="2838" y="2774"/>
                                  <a:pt x="2838" y="2774"/>
                                </a:cubicBezTo>
                                <a:lnTo>
                                  <a:pt x="0" y="27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18" name="Shape 518"/>
                        <wps:cNvSpPr/>
                        <wps:spPr>
                          <a:xfrm>
                            <a:off x="90817" y="213998"/>
                            <a:ext cx="18447" cy="38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47" h="38879">
                                <a:moveTo>
                                  <a:pt x="17029" y="0"/>
                                </a:moveTo>
                                <a:lnTo>
                                  <a:pt x="18447" y="0"/>
                                </a:lnTo>
                                <a:lnTo>
                                  <a:pt x="18447" y="8323"/>
                                </a:lnTo>
                                <a:lnTo>
                                  <a:pt x="17029" y="5549"/>
                                </a:lnTo>
                                <a:lnTo>
                                  <a:pt x="11349" y="22214"/>
                                </a:lnTo>
                                <a:lnTo>
                                  <a:pt x="18447" y="22214"/>
                                </a:lnTo>
                                <a:lnTo>
                                  <a:pt x="18447" y="24988"/>
                                </a:lnTo>
                                <a:lnTo>
                                  <a:pt x="11349" y="24988"/>
                                </a:lnTo>
                                <a:lnTo>
                                  <a:pt x="5679" y="36105"/>
                                </a:lnTo>
                                <a:lnTo>
                                  <a:pt x="11349" y="36105"/>
                                </a:lnTo>
                                <a:lnTo>
                                  <a:pt x="11349" y="38879"/>
                                </a:lnTo>
                                <a:lnTo>
                                  <a:pt x="0" y="38879"/>
                                </a:lnTo>
                                <a:lnTo>
                                  <a:pt x="0" y="36105"/>
                                </a:lnTo>
                                <a:lnTo>
                                  <a:pt x="2834" y="36105"/>
                                </a:lnTo>
                                <a:lnTo>
                                  <a:pt x="17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19" name="Shape 519"/>
                        <wps:cNvSpPr/>
                        <wps:spPr>
                          <a:xfrm>
                            <a:off x="109263" y="213998"/>
                            <a:ext cx="21283" cy="38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83" h="38879">
                                <a:moveTo>
                                  <a:pt x="0" y="0"/>
                                </a:moveTo>
                                <a:lnTo>
                                  <a:pt x="4253" y="0"/>
                                </a:lnTo>
                                <a:lnTo>
                                  <a:pt x="18448" y="36105"/>
                                </a:lnTo>
                                <a:lnTo>
                                  <a:pt x="21283" y="36105"/>
                                </a:lnTo>
                                <a:lnTo>
                                  <a:pt x="21283" y="38879"/>
                                </a:lnTo>
                                <a:lnTo>
                                  <a:pt x="7097" y="38879"/>
                                </a:lnTo>
                                <a:lnTo>
                                  <a:pt x="7097" y="36105"/>
                                </a:lnTo>
                                <a:lnTo>
                                  <a:pt x="9933" y="36105"/>
                                </a:lnTo>
                                <a:lnTo>
                                  <a:pt x="7097" y="24988"/>
                                </a:lnTo>
                                <a:lnTo>
                                  <a:pt x="0" y="24988"/>
                                </a:lnTo>
                                <a:lnTo>
                                  <a:pt x="0" y="22214"/>
                                </a:lnTo>
                                <a:lnTo>
                                  <a:pt x="7097" y="22214"/>
                                </a:lnTo>
                                <a:lnTo>
                                  <a:pt x="0" y="8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20" name="Shape 520"/>
                        <wps:cNvSpPr/>
                        <wps:spPr>
                          <a:xfrm>
                            <a:off x="127711" y="213998"/>
                            <a:ext cx="34051" cy="38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51" h="38879">
                                <a:moveTo>
                                  <a:pt x="0" y="0"/>
                                </a:moveTo>
                                <a:cubicBezTo>
                                  <a:pt x="34051" y="0"/>
                                  <a:pt x="34051" y="0"/>
                                  <a:pt x="34051" y="0"/>
                                </a:cubicBezTo>
                                <a:cubicBezTo>
                                  <a:pt x="34051" y="8333"/>
                                  <a:pt x="34051" y="8333"/>
                                  <a:pt x="34051" y="8333"/>
                                </a:cubicBezTo>
                                <a:cubicBezTo>
                                  <a:pt x="31215" y="8333"/>
                                  <a:pt x="31215" y="8333"/>
                                  <a:pt x="31215" y="8333"/>
                                </a:cubicBezTo>
                                <a:cubicBezTo>
                                  <a:pt x="31215" y="2774"/>
                                  <a:pt x="31215" y="2774"/>
                                  <a:pt x="31215" y="2774"/>
                                </a:cubicBezTo>
                                <a:cubicBezTo>
                                  <a:pt x="28380" y="2774"/>
                                  <a:pt x="28380" y="2774"/>
                                  <a:pt x="28380" y="2774"/>
                                </a:cubicBezTo>
                                <a:cubicBezTo>
                                  <a:pt x="25545" y="2774"/>
                                  <a:pt x="25545" y="2774"/>
                                  <a:pt x="25545" y="2774"/>
                                </a:cubicBezTo>
                                <a:cubicBezTo>
                                  <a:pt x="22700" y="2774"/>
                                  <a:pt x="22700" y="2774"/>
                                  <a:pt x="19865" y="2774"/>
                                </a:cubicBezTo>
                                <a:cubicBezTo>
                                  <a:pt x="19865" y="36095"/>
                                  <a:pt x="19865" y="36095"/>
                                  <a:pt x="19865" y="36095"/>
                                </a:cubicBezTo>
                                <a:cubicBezTo>
                                  <a:pt x="25545" y="36095"/>
                                  <a:pt x="25545" y="36095"/>
                                  <a:pt x="25545" y="36095"/>
                                </a:cubicBezTo>
                                <a:cubicBezTo>
                                  <a:pt x="25545" y="38879"/>
                                  <a:pt x="25545" y="38879"/>
                                  <a:pt x="25545" y="38879"/>
                                </a:cubicBezTo>
                                <a:lnTo>
                                  <a:pt x="8515" y="38879"/>
                                </a:lnTo>
                                <a:cubicBezTo>
                                  <a:pt x="8515" y="36095"/>
                                  <a:pt x="8515" y="36095"/>
                                  <a:pt x="8515" y="36095"/>
                                </a:cubicBezTo>
                                <a:cubicBezTo>
                                  <a:pt x="14185" y="36095"/>
                                  <a:pt x="14185" y="36095"/>
                                  <a:pt x="14185" y="36095"/>
                                </a:cubicBezTo>
                                <a:cubicBezTo>
                                  <a:pt x="14185" y="2774"/>
                                  <a:pt x="14185" y="2774"/>
                                  <a:pt x="14185" y="2774"/>
                                </a:cubicBezTo>
                                <a:cubicBezTo>
                                  <a:pt x="11350" y="2774"/>
                                  <a:pt x="11350" y="2774"/>
                                  <a:pt x="11350" y="2774"/>
                                </a:cubicBezTo>
                                <a:cubicBezTo>
                                  <a:pt x="11350" y="2774"/>
                                  <a:pt x="8515" y="2774"/>
                                  <a:pt x="5670" y="2774"/>
                                </a:cubicBezTo>
                                <a:cubicBezTo>
                                  <a:pt x="5670" y="2774"/>
                                  <a:pt x="2835" y="2774"/>
                                  <a:pt x="2835" y="2774"/>
                                </a:cubicBezTo>
                                <a:cubicBezTo>
                                  <a:pt x="2835" y="8333"/>
                                  <a:pt x="2835" y="8333"/>
                                  <a:pt x="2835" y="8333"/>
                                </a:cubicBezTo>
                                <a:cubicBezTo>
                                  <a:pt x="0" y="8333"/>
                                  <a:pt x="0" y="8333"/>
                                  <a:pt x="0" y="8333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21" name="Shape 521"/>
                        <wps:cNvSpPr/>
                        <wps:spPr>
                          <a:xfrm>
                            <a:off x="164606" y="213999"/>
                            <a:ext cx="31215" cy="38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15" h="38879">
                                <a:moveTo>
                                  <a:pt x="0" y="0"/>
                                </a:moveTo>
                                <a:cubicBezTo>
                                  <a:pt x="31215" y="0"/>
                                  <a:pt x="31215" y="0"/>
                                  <a:pt x="31215" y="0"/>
                                </a:cubicBezTo>
                                <a:cubicBezTo>
                                  <a:pt x="31215" y="8333"/>
                                  <a:pt x="31215" y="8333"/>
                                  <a:pt x="31215" y="8333"/>
                                </a:cubicBezTo>
                                <a:cubicBezTo>
                                  <a:pt x="28380" y="8333"/>
                                  <a:pt x="28380" y="8333"/>
                                  <a:pt x="28380" y="8333"/>
                                </a:cubicBezTo>
                                <a:cubicBezTo>
                                  <a:pt x="28380" y="2774"/>
                                  <a:pt x="28380" y="2774"/>
                                  <a:pt x="28380" y="2774"/>
                                </a:cubicBezTo>
                                <a:cubicBezTo>
                                  <a:pt x="25535" y="2774"/>
                                  <a:pt x="25535" y="2774"/>
                                  <a:pt x="25535" y="2774"/>
                                </a:cubicBezTo>
                                <a:cubicBezTo>
                                  <a:pt x="22700" y="2774"/>
                                  <a:pt x="22700" y="2774"/>
                                  <a:pt x="22700" y="2774"/>
                                </a:cubicBezTo>
                                <a:cubicBezTo>
                                  <a:pt x="19865" y="2774"/>
                                  <a:pt x="19865" y="2774"/>
                                  <a:pt x="19865" y="2774"/>
                                </a:cubicBezTo>
                                <a:cubicBezTo>
                                  <a:pt x="17030" y="2774"/>
                                  <a:pt x="17030" y="2774"/>
                                  <a:pt x="17030" y="2774"/>
                                </a:cubicBezTo>
                                <a:cubicBezTo>
                                  <a:pt x="11350" y="2774"/>
                                  <a:pt x="11350" y="2774"/>
                                  <a:pt x="11350" y="2774"/>
                                </a:cubicBezTo>
                                <a:cubicBezTo>
                                  <a:pt x="11350" y="16656"/>
                                  <a:pt x="11350" y="16656"/>
                                  <a:pt x="11350" y="16656"/>
                                </a:cubicBezTo>
                                <a:cubicBezTo>
                                  <a:pt x="22700" y="16656"/>
                                  <a:pt x="22700" y="16656"/>
                                  <a:pt x="22700" y="16656"/>
                                </a:cubicBezTo>
                                <a:cubicBezTo>
                                  <a:pt x="22700" y="13881"/>
                                  <a:pt x="22700" y="13881"/>
                                  <a:pt x="22700" y="13881"/>
                                </a:cubicBezTo>
                                <a:cubicBezTo>
                                  <a:pt x="25535" y="13881"/>
                                  <a:pt x="25535" y="13881"/>
                                  <a:pt x="25535" y="13881"/>
                                </a:cubicBezTo>
                                <a:cubicBezTo>
                                  <a:pt x="25535" y="24988"/>
                                  <a:pt x="25535" y="24988"/>
                                  <a:pt x="25535" y="24988"/>
                                </a:cubicBezTo>
                                <a:cubicBezTo>
                                  <a:pt x="22700" y="24988"/>
                                  <a:pt x="22700" y="24988"/>
                                  <a:pt x="22700" y="24988"/>
                                </a:cubicBezTo>
                                <a:cubicBezTo>
                                  <a:pt x="22700" y="19440"/>
                                  <a:pt x="22700" y="19440"/>
                                  <a:pt x="22700" y="19440"/>
                                </a:cubicBezTo>
                                <a:cubicBezTo>
                                  <a:pt x="11350" y="19440"/>
                                  <a:pt x="11350" y="19440"/>
                                  <a:pt x="11350" y="19440"/>
                                </a:cubicBezTo>
                                <a:cubicBezTo>
                                  <a:pt x="11350" y="36095"/>
                                  <a:pt x="11350" y="36095"/>
                                  <a:pt x="11350" y="36095"/>
                                </a:cubicBezTo>
                                <a:cubicBezTo>
                                  <a:pt x="19865" y="36095"/>
                                  <a:pt x="19865" y="36095"/>
                                  <a:pt x="19865" y="36095"/>
                                </a:cubicBezTo>
                                <a:cubicBezTo>
                                  <a:pt x="19865" y="36095"/>
                                  <a:pt x="22700" y="36095"/>
                                  <a:pt x="22700" y="36095"/>
                                </a:cubicBezTo>
                                <a:cubicBezTo>
                                  <a:pt x="22700" y="36095"/>
                                  <a:pt x="25535" y="36095"/>
                                  <a:pt x="25535" y="36095"/>
                                </a:cubicBezTo>
                                <a:cubicBezTo>
                                  <a:pt x="28380" y="36095"/>
                                  <a:pt x="28380" y="36095"/>
                                  <a:pt x="28380" y="36095"/>
                                </a:cubicBezTo>
                                <a:cubicBezTo>
                                  <a:pt x="31215" y="27772"/>
                                  <a:pt x="31215" y="27772"/>
                                  <a:pt x="31215" y="27772"/>
                                </a:cubicBezTo>
                                <a:cubicBezTo>
                                  <a:pt x="31215" y="38879"/>
                                  <a:pt x="31215" y="38879"/>
                                  <a:pt x="31215" y="38879"/>
                                </a:cubicBezTo>
                                <a:cubicBezTo>
                                  <a:pt x="0" y="38879"/>
                                  <a:pt x="0" y="38879"/>
                                  <a:pt x="0" y="38879"/>
                                </a:cubicBezTo>
                                <a:lnTo>
                                  <a:pt x="0" y="36095"/>
                                </a:lnTo>
                                <a:cubicBezTo>
                                  <a:pt x="5670" y="36095"/>
                                  <a:pt x="5670" y="36095"/>
                                  <a:pt x="5670" y="36095"/>
                                </a:cubicBezTo>
                                <a:cubicBezTo>
                                  <a:pt x="5670" y="2774"/>
                                  <a:pt x="5670" y="2774"/>
                                  <a:pt x="5670" y="2774"/>
                                </a:cubicBezTo>
                                <a:cubicBezTo>
                                  <a:pt x="0" y="2774"/>
                                  <a:pt x="0" y="2774"/>
                                  <a:pt x="0" y="2774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22" name="Shape 522"/>
                        <wps:cNvSpPr/>
                        <wps:spPr>
                          <a:xfrm>
                            <a:off x="204337" y="213999"/>
                            <a:ext cx="19865" cy="38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5" h="38879">
                                <a:moveTo>
                                  <a:pt x="0" y="0"/>
                                </a:moveTo>
                                <a:lnTo>
                                  <a:pt x="17030" y="0"/>
                                </a:lnTo>
                                <a:lnTo>
                                  <a:pt x="19865" y="924"/>
                                </a:lnTo>
                                <a:lnTo>
                                  <a:pt x="19865" y="2774"/>
                                </a:lnTo>
                                <a:lnTo>
                                  <a:pt x="14185" y="2774"/>
                                </a:lnTo>
                                <a:cubicBezTo>
                                  <a:pt x="8515" y="2774"/>
                                  <a:pt x="8515" y="2774"/>
                                  <a:pt x="8515" y="2774"/>
                                </a:cubicBezTo>
                                <a:cubicBezTo>
                                  <a:pt x="8515" y="36095"/>
                                  <a:pt x="8515" y="36095"/>
                                  <a:pt x="8515" y="36095"/>
                                </a:cubicBezTo>
                                <a:cubicBezTo>
                                  <a:pt x="11350" y="36095"/>
                                  <a:pt x="11350" y="36095"/>
                                  <a:pt x="11350" y="36095"/>
                                </a:cubicBezTo>
                                <a:cubicBezTo>
                                  <a:pt x="14185" y="36095"/>
                                  <a:pt x="14185" y="36095"/>
                                  <a:pt x="14185" y="36095"/>
                                </a:cubicBezTo>
                                <a:cubicBezTo>
                                  <a:pt x="17030" y="36095"/>
                                  <a:pt x="17030" y="36095"/>
                                  <a:pt x="17030" y="36095"/>
                                </a:cubicBezTo>
                                <a:lnTo>
                                  <a:pt x="19865" y="34708"/>
                                </a:lnTo>
                                <a:lnTo>
                                  <a:pt x="19865" y="37952"/>
                                </a:lnTo>
                                <a:lnTo>
                                  <a:pt x="17030" y="38879"/>
                                </a:lnTo>
                                <a:cubicBezTo>
                                  <a:pt x="17030" y="38879"/>
                                  <a:pt x="14185" y="38879"/>
                                  <a:pt x="14185" y="38879"/>
                                </a:cubicBezTo>
                                <a:cubicBezTo>
                                  <a:pt x="11350" y="38879"/>
                                  <a:pt x="11350" y="38879"/>
                                  <a:pt x="11350" y="38879"/>
                                </a:cubicBezTo>
                                <a:cubicBezTo>
                                  <a:pt x="8515" y="38879"/>
                                  <a:pt x="8515" y="38879"/>
                                  <a:pt x="5670" y="38879"/>
                                </a:cubicBezTo>
                                <a:cubicBezTo>
                                  <a:pt x="5670" y="38879"/>
                                  <a:pt x="5670" y="38879"/>
                                  <a:pt x="2835" y="38879"/>
                                </a:cubicBezTo>
                                <a:cubicBezTo>
                                  <a:pt x="0" y="38879"/>
                                  <a:pt x="0" y="38879"/>
                                  <a:pt x="0" y="38879"/>
                                </a:cubicBezTo>
                                <a:cubicBezTo>
                                  <a:pt x="0" y="36095"/>
                                  <a:pt x="0" y="36095"/>
                                  <a:pt x="0" y="36095"/>
                                </a:cubicBezTo>
                                <a:cubicBezTo>
                                  <a:pt x="2835" y="36095"/>
                                  <a:pt x="2835" y="36095"/>
                                  <a:pt x="2835" y="36095"/>
                                </a:cubicBezTo>
                                <a:cubicBezTo>
                                  <a:pt x="2835" y="2774"/>
                                  <a:pt x="2835" y="2774"/>
                                  <a:pt x="2835" y="2774"/>
                                </a:cubicBezTo>
                                <a:cubicBezTo>
                                  <a:pt x="0" y="2774"/>
                                  <a:pt x="0" y="2774"/>
                                  <a:pt x="0" y="2774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224202" y="214922"/>
                            <a:ext cx="17030" cy="37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30" h="37028">
                                <a:moveTo>
                                  <a:pt x="0" y="0"/>
                                </a:moveTo>
                                <a:lnTo>
                                  <a:pt x="5680" y="1851"/>
                                </a:lnTo>
                                <a:cubicBezTo>
                                  <a:pt x="8515" y="1851"/>
                                  <a:pt x="8515" y="1851"/>
                                  <a:pt x="11350" y="4625"/>
                                </a:cubicBezTo>
                                <a:cubicBezTo>
                                  <a:pt x="14185" y="4625"/>
                                  <a:pt x="14185" y="7409"/>
                                  <a:pt x="17030" y="10183"/>
                                </a:cubicBezTo>
                                <a:cubicBezTo>
                                  <a:pt x="17030" y="12958"/>
                                  <a:pt x="17030" y="15732"/>
                                  <a:pt x="17030" y="18516"/>
                                </a:cubicBezTo>
                                <a:cubicBezTo>
                                  <a:pt x="17030" y="21290"/>
                                  <a:pt x="17030" y="24065"/>
                                  <a:pt x="17030" y="26848"/>
                                </a:cubicBezTo>
                                <a:cubicBezTo>
                                  <a:pt x="14185" y="29623"/>
                                  <a:pt x="14185" y="29623"/>
                                  <a:pt x="11350" y="32397"/>
                                </a:cubicBezTo>
                                <a:cubicBezTo>
                                  <a:pt x="11350" y="35171"/>
                                  <a:pt x="8515" y="35171"/>
                                  <a:pt x="5680" y="35171"/>
                                </a:cubicBezTo>
                                <a:lnTo>
                                  <a:pt x="0" y="37028"/>
                                </a:lnTo>
                                <a:lnTo>
                                  <a:pt x="0" y="33784"/>
                                </a:lnTo>
                                <a:lnTo>
                                  <a:pt x="2835" y="32397"/>
                                </a:lnTo>
                                <a:cubicBezTo>
                                  <a:pt x="5680" y="32397"/>
                                  <a:pt x="5680" y="32397"/>
                                  <a:pt x="8515" y="29623"/>
                                </a:cubicBezTo>
                                <a:cubicBezTo>
                                  <a:pt x="8515" y="29623"/>
                                  <a:pt x="11350" y="26848"/>
                                  <a:pt x="11350" y="24065"/>
                                </a:cubicBezTo>
                                <a:cubicBezTo>
                                  <a:pt x="11350" y="24065"/>
                                  <a:pt x="11350" y="21290"/>
                                  <a:pt x="11350" y="18516"/>
                                </a:cubicBezTo>
                                <a:cubicBezTo>
                                  <a:pt x="11350" y="15732"/>
                                  <a:pt x="11350" y="12958"/>
                                  <a:pt x="11350" y="10183"/>
                                </a:cubicBezTo>
                                <a:cubicBezTo>
                                  <a:pt x="8515" y="10183"/>
                                  <a:pt x="8515" y="7409"/>
                                  <a:pt x="5680" y="7409"/>
                                </a:cubicBezTo>
                                <a:cubicBezTo>
                                  <a:pt x="5680" y="4625"/>
                                  <a:pt x="2835" y="4625"/>
                                  <a:pt x="2835" y="1851"/>
                                </a:cubicBezTo>
                                <a:lnTo>
                                  <a:pt x="0" y="18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286632" y="236213"/>
                            <a:ext cx="0" cy="2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74">
                                <a:moveTo>
                                  <a:pt x="0" y="2774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286632" y="227880"/>
                            <a:ext cx="0" cy="5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558">
                                <a:moveTo>
                                  <a:pt x="0" y="5558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26" name="Shape 526"/>
                        <wps:cNvSpPr/>
                        <wps:spPr>
                          <a:xfrm>
                            <a:off x="263932" y="213999"/>
                            <a:ext cx="28380" cy="38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80" h="38879">
                                <a:moveTo>
                                  <a:pt x="0" y="0"/>
                                </a:moveTo>
                                <a:lnTo>
                                  <a:pt x="28380" y="0"/>
                                </a:lnTo>
                                <a:lnTo>
                                  <a:pt x="28380" y="8333"/>
                                </a:lnTo>
                                <a:lnTo>
                                  <a:pt x="25545" y="8333"/>
                                </a:lnTo>
                                <a:lnTo>
                                  <a:pt x="25545" y="2774"/>
                                </a:lnTo>
                                <a:lnTo>
                                  <a:pt x="17030" y="2774"/>
                                </a:lnTo>
                                <a:lnTo>
                                  <a:pt x="11350" y="2774"/>
                                </a:lnTo>
                                <a:lnTo>
                                  <a:pt x="11350" y="19440"/>
                                </a:lnTo>
                                <a:lnTo>
                                  <a:pt x="22700" y="19440"/>
                                </a:lnTo>
                                <a:lnTo>
                                  <a:pt x="22700" y="22214"/>
                                </a:lnTo>
                                <a:lnTo>
                                  <a:pt x="11350" y="22214"/>
                                </a:lnTo>
                                <a:lnTo>
                                  <a:pt x="11350" y="36105"/>
                                </a:lnTo>
                                <a:lnTo>
                                  <a:pt x="17030" y="36105"/>
                                </a:lnTo>
                                <a:lnTo>
                                  <a:pt x="17030" y="38879"/>
                                </a:lnTo>
                                <a:lnTo>
                                  <a:pt x="0" y="38879"/>
                                </a:lnTo>
                                <a:lnTo>
                                  <a:pt x="0" y="36105"/>
                                </a:lnTo>
                                <a:lnTo>
                                  <a:pt x="5680" y="36105"/>
                                </a:lnTo>
                                <a:lnTo>
                                  <a:pt x="5680" y="2774"/>
                                </a:lnTo>
                                <a:lnTo>
                                  <a:pt x="0" y="27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27" name="Shape 527"/>
                        <wps:cNvSpPr/>
                        <wps:spPr>
                          <a:xfrm>
                            <a:off x="297992" y="213999"/>
                            <a:ext cx="18443" cy="38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43" h="38879">
                                <a:moveTo>
                                  <a:pt x="11350" y="0"/>
                                </a:moveTo>
                                <a:lnTo>
                                  <a:pt x="18443" y="0"/>
                                </a:lnTo>
                                <a:lnTo>
                                  <a:pt x="18443" y="2774"/>
                                </a:lnTo>
                                <a:lnTo>
                                  <a:pt x="14185" y="2774"/>
                                </a:lnTo>
                                <a:cubicBezTo>
                                  <a:pt x="11350" y="5549"/>
                                  <a:pt x="11350" y="5549"/>
                                  <a:pt x="8515" y="8333"/>
                                </a:cubicBezTo>
                                <a:cubicBezTo>
                                  <a:pt x="8515" y="8333"/>
                                  <a:pt x="8515" y="11107"/>
                                  <a:pt x="5670" y="11107"/>
                                </a:cubicBezTo>
                                <a:cubicBezTo>
                                  <a:pt x="5670" y="13881"/>
                                  <a:pt x="5670" y="16656"/>
                                  <a:pt x="5670" y="19440"/>
                                </a:cubicBezTo>
                                <a:cubicBezTo>
                                  <a:pt x="5670" y="22214"/>
                                  <a:pt x="5670" y="24988"/>
                                  <a:pt x="5670" y="27772"/>
                                </a:cubicBezTo>
                                <a:cubicBezTo>
                                  <a:pt x="8515" y="27772"/>
                                  <a:pt x="8515" y="30546"/>
                                  <a:pt x="8515" y="30546"/>
                                </a:cubicBezTo>
                                <a:cubicBezTo>
                                  <a:pt x="11350" y="33321"/>
                                  <a:pt x="11350" y="33321"/>
                                  <a:pt x="14185" y="36095"/>
                                </a:cubicBezTo>
                                <a:lnTo>
                                  <a:pt x="18443" y="36095"/>
                                </a:lnTo>
                                <a:lnTo>
                                  <a:pt x="18443" y="38879"/>
                                </a:lnTo>
                                <a:lnTo>
                                  <a:pt x="11350" y="38879"/>
                                </a:lnTo>
                                <a:cubicBezTo>
                                  <a:pt x="8515" y="36095"/>
                                  <a:pt x="5670" y="36095"/>
                                  <a:pt x="5670" y="33321"/>
                                </a:cubicBezTo>
                                <a:cubicBezTo>
                                  <a:pt x="2835" y="33321"/>
                                  <a:pt x="2835" y="30546"/>
                                  <a:pt x="2835" y="27772"/>
                                </a:cubicBezTo>
                                <a:cubicBezTo>
                                  <a:pt x="0" y="24988"/>
                                  <a:pt x="0" y="22214"/>
                                  <a:pt x="0" y="19440"/>
                                </a:cubicBezTo>
                                <a:cubicBezTo>
                                  <a:pt x="0" y="16656"/>
                                  <a:pt x="0" y="13881"/>
                                  <a:pt x="2835" y="11107"/>
                                </a:cubicBezTo>
                                <a:cubicBezTo>
                                  <a:pt x="2835" y="8333"/>
                                  <a:pt x="2835" y="5549"/>
                                  <a:pt x="5670" y="5549"/>
                                </a:cubicBezTo>
                                <a:cubicBezTo>
                                  <a:pt x="5670" y="2774"/>
                                  <a:pt x="8515" y="2774"/>
                                  <a:pt x="1135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28" name="Shape 528"/>
                        <wps:cNvSpPr/>
                        <wps:spPr>
                          <a:xfrm>
                            <a:off x="316435" y="213999"/>
                            <a:ext cx="18443" cy="38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43" h="38879">
                                <a:moveTo>
                                  <a:pt x="0" y="0"/>
                                </a:moveTo>
                                <a:lnTo>
                                  <a:pt x="1422" y="0"/>
                                </a:lnTo>
                                <a:cubicBezTo>
                                  <a:pt x="4257" y="0"/>
                                  <a:pt x="7093" y="0"/>
                                  <a:pt x="9937" y="0"/>
                                </a:cubicBezTo>
                                <a:cubicBezTo>
                                  <a:pt x="9937" y="2774"/>
                                  <a:pt x="12772" y="2774"/>
                                  <a:pt x="15608" y="5549"/>
                                </a:cubicBezTo>
                                <a:cubicBezTo>
                                  <a:pt x="15608" y="5549"/>
                                  <a:pt x="18443" y="8333"/>
                                  <a:pt x="18443" y="11107"/>
                                </a:cubicBezTo>
                                <a:cubicBezTo>
                                  <a:pt x="18443" y="13881"/>
                                  <a:pt x="18443" y="16656"/>
                                  <a:pt x="18443" y="19440"/>
                                </a:cubicBezTo>
                                <a:cubicBezTo>
                                  <a:pt x="18443" y="22214"/>
                                  <a:pt x="18443" y="24988"/>
                                  <a:pt x="18443" y="27772"/>
                                </a:cubicBezTo>
                                <a:cubicBezTo>
                                  <a:pt x="18443" y="30546"/>
                                  <a:pt x="15608" y="33321"/>
                                  <a:pt x="15608" y="33321"/>
                                </a:cubicBezTo>
                                <a:cubicBezTo>
                                  <a:pt x="12772" y="36095"/>
                                  <a:pt x="9937" y="36095"/>
                                  <a:pt x="9937" y="38879"/>
                                </a:cubicBezTo>
                                <a:cubicBezTo>
                                  <a:pt x="7093" y="38879"/>
                                  <a:pt x="4257" y="38879"/>
                                  <a:pt x="1422" y="38879"/>
                                </a:cubicBezTo>
                                <a:lnTo>
                                  <a:pt x="0" y="38879"/>
                                </a:lnTo>
                                <a:lnTo>
                                  <a:pt x="0" y="36095"/>
                                </a:lnTo>
                                <a:lnTo>
                                  <a:pt x="1422" y="36095"/>
                                </a:lnTo>
                                <a:cubicBezTo>
                                  <a:pt x="4257" y="36095"/>
                                  <a:pt x="4257" y="36095"/>
                                  <a:pt x="7093" y="36095"/>
                                </a:cubicBezTo>
                                <a:cubicBezTo>
                                  <a:pt x="9937" y="33321"/>
                                  <a:pt x="9937" y="33321"/>
                                  <a:pt x="9937" y="30546"/>
                                </a:cubicBezTo>
                                <a:cubicBezTo>
                                  <a:pt x="12772" y="30546"/>
                                  <a:pt x="12772" y="27772"/>
                                  <a:pt x="12772" y="27772"/>
                                </a:cubicBezTo>
                                <a:cubicBezTo>
                                  <a:pt x="12772" y="24988"/>
                                  <a:pt x="12772" y="22214"/>
                                  <a:pt x="12772" y="19440"/>
                                </a:cubicBezTo>
                                <a:cubicBezTo>
                                  <a:pt x="12772" y="16656"/>
                                  <a:pt x="12772" y="13881"/>
                                  <a:pt x="12772" y="11107"/>
                                </a:cubicBezTo>
                                <a:cubicBezTo>
                                  <a:pt x="12772" y="11107"/>
                                  <a:pt x="12772" y="8333"/>
                                  <a:pt x="9937" y="8333"/>
                                </a:cubicBezTo>
                                <a:cubicBezTo>
                                  <a:pt x="9937" y="5549"/>
                                  <a:pt x="9937" y="5549"/>
                                  <a:pt x="7093" y="2774"/>
                                </a:cubicBezTo>
                                <a:cubicBezTo>
                                  <a:pt x="4257" y="2774"/>
                                  <a:pt x="4257" y="2774"/>
                                  <a:pt x="1422" y="2774"/>
                                </a:cubicBezTo>
                                <a:lnTo>
                                  <a:pt x="0" y="27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340558" y="213999"/>
                            <a:ext cx="18448" cy="38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48" h="38879">
                                <a:moveTo>
                                  <a:pt x="0" y="0"/>
                                </a:moveTo>
                                <a:cubicBezTo>
                                  <a:pt x="17030" y="0"/>
                                  <a:pt x="17030" y="0"/>
                                  <a:pt x="17030" y="0"/>
                                </a:cubicBezTo>
                                <a:lnTo>
                                  <a:pt x="18448" y="0"/>
                                </a:lnTo>
                                <a:lnTo>
                                  <a:pt x="18448" y="2774"/>
                                </a:lnTo>
                                <a:lnTo>
                                  <a:pt x="17030" y="2774"/>
                                </a:lnTo>
                                <a:cubicBezTo>
                                  <a:pt x="11350" y="2774"/>
                                  <a:pt x="11350" y="2774"/>
                                  <a:pt x="11350" y="2774"/>
                                </a:cubicBezTo>
                                <a:cubicBezTo>
                                  <a:pt x="11350" y="19440"/>
                                  <a:pt x="11350" y="19440"/>
                                  <a:pt x="11350" y="19440"/>
                                </a:cubicBezTo>
                                <a:cubicBezTo>
                                  <a:pt x="17030" y="19440"/>
                                  <a:pt x="17030" y="19440"/>
                                  <a:pt x="17030" y="19440"/>
                                </a:cubicBezTo>
                                <a:lnTo>
                                  <a:pt x="18448" y="19440"/>
                                </a:lnTo>
                                <a:lnTo>
                                  <a:pt x="18448" y="24295"/>
                                </a:lnTo>
                                <a:lnTo>
                                  <a:pt x="17030" y="22214"/>
                                </a:lnTo>
                                <a:lnTo>
                                  <a:pt x="11350" y="22214"/>
                                </a:lnTo>
                                <a:cubicBezTo>
                                  <a:pt x="11350" y="36095"/>
                                  <a:pt x="11350" y="36095"/>
                                  <a:pt x="11350" y="36095"/>
                                </a:cubicBezTo>
                                <a:cubicBezTo>
                                  <a:pt x="17030" y="36095"/>
                                  <a:pt x="17030" y="36095"/>
                                  <a:pt x="17030" y="36095"/>
                                </a:cubicBezTo>
                                <a:cubicBezTo>
                                  <a:pt x="17030" y="38879"/>
                                  <a:pt x="17030" y="38879"/>
                                  <a:pt x="17030" y="38879"/>
                                </a:cubicBezTo>
                                <a:cubicBezTo>
                                  <a:pt x="2835" y="38879"/>
                                  <a:pt x="2835" y="38879"/>
                                  <a:pt x="2835" y="38879"/>
                                </a:cubicBezTo>
                                <a:cubicBezTo>
                                  <a:pt x="2835" y="36095"/>
                                  <a:pt x="2835" y="36095"/>
                                  <a:pt x="2835" y="36095"/>
                                </a:cubicBezTo>
                                <a:cubicBezTo>
                                  <a:pt x="5680" y="36095"/>
                                  <a:pt x="5680" y="36095"/>
                                  <a:pt x="5680" y="36095"/>
                                </a:cubicBezTo>
                                <a:cubicBezTo>
                                  <a:pt x="5680" y="2774"/>
                                  <a:pt x="5680" y="2774"/>
                                  <a:pt x="5680" y="2774"/>
                                </a:cubicBezTo>
                                <a:cubicBezTo>
                                  <a:pt x="0" y="2774"/>
                                  <a:pt x="0" y="2774"/>
                                  <a:pt x="0" y="2774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359005" y="213999"/>
                            <a:ext cx="21283" cy="38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83" h="38879">
                                <a:moveTo>
                                  <a:pt x="0" y="0"/>
                                </a:moveTo>
                                <a:lnTo>
                                  <a:pt x="7097" y="0"/>
                                </a:lnTo>
                                <a:cubicBezTo>
                                  <a:pt x="7097" y="2774"/>
                                  <a:pt x="9933" y="2774"/>
                                  <a:pt x="9933" y="2774"/>
                                </a:cubicBezTo>
                                <a:cubicBezTo>
                                  <a:pt x="9933" y="5549"/>
                                  <a:pt x="12768" y="5549"/>
                                  <a:pt x="12768" y="5549"/>
                                </a:cubicBezTo>
                                <a:cubicBezTo>
                                  <a:pt x="12768" y="8333"/>
                                  <a:pt x="12768" y="8333"/>
                                  <a:pt x="12768" y="11107"/>
                                </a:cubicBezTo>
                                <a:cubicBezTo>
                                  <a:pt x="12768" y="11107"/>
                                  <a:pt x="12768" y="13881"/>
                                  <a:pt x="12768" y="13881"/>
                                </a:cubicBezTo>
                                <a:cubicBezTo>
                                  <a:pt x="12768" y="16656"/>
                                  <a:pt x="12768" y="16656"/>
                                  <a:pt x="9933" y="16656"/>
                                </a:cubicBezTo>
                                <a:cubicBezTo>
                                  <a:pt x="7097" y="19440"/>
                                  <a:pt x="7097" y="19440"/>
                                  <a:pt x="7097" y="19440"/>
                                </a:cubicBezTo>
                                <a:cubicBezTo>
                                  <a:pt x="7097" y="19440"/>
                                  <a:pt x="7097" y="19440"/>
                                  <a:pt x="4253" y="22214"/>
                                </a:cubicBezTo>
                                <a:cubicBezTo>
                                  <a:pt x="15613" y="36095"/>
                                  <a:pt x="15613" y="36095"/>
                                  <a:pt x="15613" y="36095"/>
                                </a:cubicBezTo>
                                <a:cubicBezTo>
                                  <a:pt x="21283" y="36095"/>
                                  <a:pt x="21283" y="36095"/>
                                  <a:pt x="21283" y="36095"/>
                                </a:cubicBezTo>
                                <a:cubicBezTo>
                                  <a:pt x="21283" y="38879"/>
                                  <a:pt x="21283" y="38879"/>
                                  <a:pt x="21283" y="38879"/>
                                </a:cubicBezTo>
                                <a:cubicBezTo>
                                  <a:pt x="9933" y="38879"/>
                                  <a:pt x="9933" y="38879"/>
                                  <a:pt x="9933" y="38879"/>
                                </a:cubicBezTo>
                                <a:cubicBezTo>
                                  <a:pt x="4257" y="30546"/>
                                  <a:pt x="1420" y="26380"/>
                                  <a:pt x="1" y="24297"/>
                                </a:cubicBezTo>
                                <a:lnTo>
                                  <a:pt x="0" y="24295"/>
                                </a:lnTo>
                                <a:lnTo>
                                  <a:pt x="0" y="19440"/>
                                </a:lnTo>
                                <a:lnTo>
                                  <a:pt x="1418" y="19440"/>
                                </a:lnTo>
                                <a:cubicBezTo>
                                  <a:pt x="4253" y="19440"/>
                                  <a:pt x="4253" y="16656"/>
                                  <a:pt x="4253" y="16656"/>
                                </a:cubicBezTo>
                                <a:cubicBezTo>
                                  <a:pt x="7097" y="16656"/>
                                  <a:pt x="7097" y="16656"/>
                                  <a:pt x="7097" y="13881"/>
                                </a:cubicBezTo>
                                <a:cubicBezTo>
                                  <a:pt x="7097" y="13881"/>
                                  <a:pt x="7097" y="11107"/>
                                  <a:pt x="7097" y="11107"/>
                                </a:cubicBezTo>
                                <a:cubicBezTo>
                                  <a:pt x="7097" y="8333"/>
                                  <a:pt x="7097" y="8333"/>
                                  <a:pt x="7097" y="8333"/>
                                </a:cubicBezTo>
                                <a:cubicBezTo>
                                  <a:pt x="4253" y="5549"/>
                                  <a:pt x="4253" y="5549"/>
                                  <a:pt x="4253" y="5549"/>
                                </a:cubicBezTo>
                                <a:cubicBezTo>
                                  <a:pt x="4253" y="5549"/>
                                  <a:pt x="4253" y="2774"/>
                                  <a:pt x="1418" y="2774"/>
                                </a:cubicBezTo>
                                <a:lnTo>
                                  <a:pt x="0" y="27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31" name="Shape 531"/>
                        <wps:cNvSpPr/>
                        <wps:spPr>
                          <a:xfrm>
                            <a:off x="397318" y="213999"/>
                            <a:ext cx="31216" cy="38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16" h="38879">
                                <a:moveTo>
                                  <a:pt x="0" y="0"/>
                                </a:moveTo>
                                <a:cubicBezTo>
                                  <a:pt x="31216" y="0"/>
                                  <a:pt x="31216" y="0"/>
                                  <a:pt x="31216" y="0"/>
                                </a:cubicBezTo>
                                <a:cubicBezTo>
                                  <a:pt x="31216" y="8333"/>
                                  <a:pt x="31216" y="8333"/>
                                  <a:pt x="31216" y="8333"/>
                                </a:cubicBezTo>
                                <a:cubicBezTo>
                                  <a:pt x="28380" y="8333"/>
                                  <a:pt x="28380" y="8333"/>
                                  <a:pt x="28380" y="8333"/>
                                </a:cubicBezTo>
                                <a:cubicBezTo>
                                  <a:pt x="28380" y="2774"/>
                                  <a:pt x="28380" y="2774"/>
                                  <a:pt x="28380" y="2774"/>
                                </a:cubicBezTo>
                                <a:cubicBezTo>
                                  <a:pt x="25545" y="2774"/>
                                  <a:pt x="25545" y="2774"/>
                                  <a:pt x="25545" y="2774"/>
                                </a:cubicBezTo>
                                <a:cubicBezTo>
                                  <a:pt x="22700" y="2774"/>
                                  <a:pt x="22700" y="2774"/>
                                  <a:pt x="22700" y="2774"/>
                                </a:cubicBezTo>
                                <a:cubicBezTo>
                                  <a:pt x="19865" y="2774"/>
                                  <a:pt x="19865" y="2774"/>
                                  <a:pt x="19865" y="2774"/>
                                </a:cubicBezTo>
                                <a:cubicBezTo>
                                  <a:pt x="17030" y="2774"/>
                                  <a:pt x="17030" y="2774"/>
                                  <a:pt x="17030" y="2774"/>
                                </a:cubicBezTo>
                                <a:cubicBezTo>
                                  <a:pt x="11350" y="2774"/>
                                  <a:pt x="11350" y="2774"/>
                                  <a:pt x="11350" y="2774"/>
                                </a:cubicBezTo>
                                <a:cubicBezTo>
                                  <a:pt x="11350" y="16656"/>
                                  <a:pt x="11350" y="16656"/>
                                  <a:pt x="11350" y="16656"/>
                                </a:cubicBezTo>
                                <a:cubicBezTo>
                                  <a:pt x="22700" y="16656"/>
                                  <a:pt x="22700" y="16656"/>
                                  <a:pt x="22700" y="16656"/>
                                </a:cubicBezTo>
                                <a:cubicBezTo>
                                  <a:pt x="22700" y="13881"/>
                                  <a:pt x="22700" y="13881"/>
                                  <a:pt x="22700" y="13881"/>
                                </a:cubicBezTo>
                                <a:cubicBezTo>
                                  <a:pt x="25545" y="13881"/>
                                  <a:pt x="25545" y="13881"/>
                                  <a:pt x="25545" y="13881"/>
                                </a:cubicBezTo>
                                <a:cubicBezTo>
                                  <a:pt x="25545" y="24988"/>
                                  <a:pt x="25545" y="24988"/>
                                  <a:pt x="25545" y="24988"/>
                                </a:cubicBezTo>
                                <a:cubicBezTo>
                                  <a:pt x="22700" y="24988"/>
                                  <a:pt x="22700" y="24988"/>
                                  <a:pt x="22700" y="24988"/>
                                </a:cubicBezTo>
                                <a:cubicBezTo>
                                  <a:pt x="22700" y="19440"/>
                                  <a:pt x="22700" y="19440"/>
                                  <a:pt x="22700" y="19440"/>
                                </a:cubicBezTo>
                                <a:cubicBezTo>
                                  <a:pt x="11350" y="19440"/>
                                  <a:pt x="11350" y="19440"/>
                                  <a:pt x="11350" y="19440"/>
                                </a:cubicBezTo>
                                <a:cubicBezTo>
                                  <a:pt x="11350" y="36095"/>
                                  <a:pt x="11350" y="36095"/>
                                  <a:pt x="11350" y="36095"/>
                                </a:cubicBezTo>
                                <a:cubicBezTo>
                                  <a:pt x="19865" y="36095"/>
                                  <a:pt x="19865" y="36095"/>
                                  <a:pt x="19865" y="36095"/>
                                </a:cubicBezTo>
                                <a:cubicBezTo>
                                  <a:pt x="19865" y="36095"/>
                                  <a:pt x="22700" y="36095"/>
                                  <a:pt x="22700" y="36095"/>
                                </a:cubicBezTo>
                                <a:cubicBezTo>
                                  <a:pt x="22700" y="36095"/>
                                  <a:pt x="25545" y="36095"/>
                                  <a:pt x="25545" y="36095"/>
                                </a:cubicBezTo>
                                <a:cubicBezTo>
                                  <a:pt x="28380" y="36095"/>
                                  <a:pt x="28380" y="36095"/>
                                  <a:pt x="28380" y="36095"/>
                                </a:cubicBezTo>
                                <a:cubicBezTo>
                                  <a:pt x="31216" y="27772"/>
                                  <a:pt x="31216" y="27772"/>
                                  <a:pt x="31216" y="27772"/>
                                </a:cubicBezTo>
                                <a:cubicBezTo>
                                  <a:pt x="31216" y="38879"/>
                                  <a:pt x="31216" y="38879"/>
                                  <a:pt x="31216" y="38879"/>
                                </a:cubicBezTo>
                                <a:cubicBezTo>
                                  <a:pt x="0" y="38879"/>
                                  <a:pt x="0" y="38879"/>
                                  <a:pt x="0" y="38879"/>
                                </a:cubicBezTo>
                                <a:lnTo>
                                  <a:pt x="0" y="36095"/>
                                </a:lnTo>
                                <a:cubicBezTo>
                                  <a:pt x="5680" y="36095"/>
                                  <a:pt x="5680" y="36095"/>
                                  <a:pt x="5680" y="36095"/>
                                </a:cubicBezTo>
                                <a:cubicBezTo>
                                  <a:pt x="5680" y="2774"/>
                                  <a:pt x="5680" y="2774"/>
                                  <a:pt x="5680" y="2774"/>
                                </a:cubicBezTo>
                                <a:cubicBezTo>
                                  <a:pt x="0" y="2774"/>
                                  <a:pt x="0" y="2774"/>
                                  <a:pt x="0" y="2774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32" name="Shape 532"/>
                        <wps:cNvSpPr/>
                        <wps:spPr>
                          <a:xfrm>
                            <a:off x="437049" y="213999"/>
                            <a:ext cx="39730" cy="38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30" h="38879">
                                <a:moveTo>
                                  <a:pt x="0" y="0"/>
                                </a:moveTo>
                                <a:lnTo>
                                  <a:pt x="17030" y="0"/>
                                </a:lnTo>
                                <a:lnTo>
                                  <a:pt x="17030" y="2774"/>
                                </a:lnTo>
                                <a:lnTo>
                                  <a:pt x="11350" y="2774"/>
                                </a:lnTo>
                                <a:lnTo>
                                  <a:pt x="19865" y="13881"/>
                                </a:lnTo>
                                <a:lnTo>
                                  <a:pt x="28380" y="2774"/>
                                </a:lnTo>
                                <a:lnTo>
                                  <a:pt x="22710" y="2774"/>
                                </a:lnTo>
                                <a:lnTo>
                                  <a:pt x="22710" y="0"/>
                                </a:lnTo>
                                <a:lnTo>
                                  <a:pt x="36895" y="0"/>
                                </a:lnTo>
                                <a:lnTo>
                                  <a:pt x="36895" y="2774"/>
                                </a:lnTo>
                                <a:lnTo>
                                  <a:pt x="31215" y="2774"/>
                                </a:lnTo>
                                <a:lnTo>
                                  <a:pt x="19865" y="16665"/>
                                </a:lnTo>
                                <a:lnTo>
                                  <a:pt x="34060" y="36105"/>
                                </a:lnTo>
                                <a:lnTo>
                                  <a:pt x="39730" y="36105"/>
                                </a:lnTo>
                                <a:lnTo>
                                  <a:pt x="39730" y="38879"/>
                                </a:lnTo>
                                <a:lnTo>
                                  <a:pt x="22710" y="38879"/>
                                </a:lnTo>
                                <a:lnTo>
                                  <a:pt x="22710" y="36105"/>
                                </a:lnTo>
                                <a:lnTo>
                                  <a:pt x="28380" y="36105"/>
                                </a:lnTo>
                                <a:lnTo>
                                  <a:pt x="17030" y="22214"/>
                                </a:lnTo>
                                <a:lnTo>
                                  <a:pt x="5680" y="36105"/>
                                </a:lnTo>
                                <a:lnTo>
                                  <a:pt x="11350" y="36105"/>
                                </a:lnTo>
                                <a:lnTo>
                                  <a:pt x="11350" y="38879"/>
                                </a:lnTo>
                                <a:lnTo>
                                  <a:pt x="0" y="38879"/>
                                </a:lnTo>
                                <a:lnTo>
                                  <a:pt x="0" y="36105"/>
                                </a:lnTo>
                                <a:lnTo>
                                  <a:pt x="2835" y="36105"/>
                                </a:lnTo>
                                <a:lnTo>
                                  <a:pt x="17030" y="19440"/>
                                </a:lnTo>
                                <a:lnTo>
                                  <a:pt x="5680" y="2774"/>
                                </a:lnTo>
                                <a:lnTo>
                                  <a:pt x="0" y="27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33" name="Shape 533"/>
                        <wps:cNvSpPr/>
                        <wps:spPr>
                          <a:xfrm>
                            <a:off x="479623" y="213999"/>
                            <a:ext cx="34051" cy="38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51" h="38879">
                                <a:moveTo>
                                  <a:pt x="19865" y="0"/>
                                </a:moveTo>
                                <a:cubicBezTo>
                                  <a:pt x="22701" y="0"/>
                                  <a:pt x="22701" y="0"/>
                                  <a:pt x="25536" y="0"/>
                                </a:cubicBezTo>
                                <a:cubicBezTo>
                                  <a:pt x="25536" y="0"/>
                                  <a:pt x="25536" y="0"/>
                                  <a:pt x="28380" y="0"/>
                                </a:cubicBezTo>
                                <a:cubicBezTo>
                                  <a:pt x="28380" y="0"/>
                                  <a:pt x="31216" y="0"/>
                                  <a:pt x="31216" y="0"/>
                                </a:cubicBezTo>
                                <a:cubicBezTo>
                                  <a:pt x="34051" y="2774"/>
                                  <a:pt x="34051" y="2774"/>
                                  <a:pt x="34051" y="2774"/>
                                </a:cubicBezTo>
                                <a:cubicBezTo>
                                  <a:pt x="34051" y="11107"/>
                                  <a:pt x="34051" y="11107"/>
                                  <a:pt x="34051" y="11107"/>
                                </a:cubicBezTo>
                                <a:cubicBezTo>
                                  <a:pt x="31216" y="11107"/>
                                  <a:pt x="31216" y="11107"/>
                                  <a:pt x="31216" y="11107"/>
                                </a:cubicBezTo>
                                <a:cubicBezTo>
                                  <a:pt x="31216" y="5549"/>
                                  <a:pt x="31216" y="5549"/>
                                  <a:pt x="31216" y="5549"/>
                                </a:cubicBezTo>
                                <a:cubicBezTo>
                                  <a:pt x="31216" y="5549"/>
                                  <a:pt x="28380" y="2774"/>
                                  <a:pt x="25536" y="2774"/>
                                </a:cubicBezTo>
                                <a:cubicBezTo>
                                  <a:pt x="25536" y="2774"/>
                                  <a:pt x="22701" y="2774"/>
                                  <a:pt x="19865" y="2774"/>
                                </a:cubicBezTo>
                                <a:cubicBezTo>
                                  <a:pt x="19865" y="2774"/>
                                  <a:pt x="17021" y="2774"/>
                                  <a:pt x="14185" y="2774"/>
                                </a:cubicBezTo>
                                <a:cubicBezTo>
                                  <a:pt x="14185" y="2774"/>
                                  <a:pt x="11350" y="5549"/>
                                  <a:pt x="11350" y="5549"/>
                                </a:cubicBezTo>
                                <a:cubicBezTo>
                                  <a:pt x="8506" y="8333"/>
                                  <a:pt x="8506" y="8333"/>
                                  <a:pt x="8506" y="11107"/>
                                </a:cubicBezTo>
                                <a:cubicBezTo>
                                  <a:pt x="8506" y="13881"/>
                                  <a:pt x="5670" y="16656"/>
                                  <a:pt x="5670" y="19440"/>
                                </a:cubicBezTo>
                                <a:cubicBezTo>
                                  <a:pt x="5670" y="22214"/>
                                  <a:pt x="8506" y="24988"/>
                                  <a:pt x="8506" y="27772"/>
                                </a:cubicBezTo>
                                <a:cubicBezTo>
                                  <a:pt x="8506" y="30547"/>
                                  <a:pt x="8506" y="30547"/>
                                  <a:pt x="11350" y="33321"/>
                                </a:cubicBezTo>
                                <a:cubicBezTo>
                                  <a:pt x="11350" y="33321"/>
                                  <a:pt x="14185" y="36095"/>
                                  <a:pt x="14185" y="36095"/>
                                </a:cubicBezTo>
                                <a:cubicBezTo>
                                  <a:pt x="17021" y="36095"/>
                                  <a:pt x="19865" y="36095"/>
                                  <a:pt x="19865" y="36095"/>
                                </a:cubicBezTo>
                                <a:cubicBezTo>
                                  <a:pt x="22701" y="36095"/>
                                  <a:pt x="22701" y="36095"/>
                                  <a:pt x="25536" y="36095"/>
                                </a:cubicBezTo>
                                <a:cubicBezTo>
                                  <a:pt x="25536" y="36095"/>
                                  <a:pt x="25536" y="36095"/>
                                  <a:pt x="28380" y="36095"/>
                                </a:cubicBezTo>
                                <a:cubicBezTo>
                                  <a:pt x="31216" y="33321"/>
                                  <a:pt x="31216" y="33321"/>
                                  <a:pt x="31216" y="33321"/>
                                </a:cubicBezTo>
                                <a:cubicBezTo>
                                  <a:pt x="31216" y="27772"/>
                                  <a:pt x="31216" y="27772"/>
                                  <a:pt x="31216" y="27772"/>
                                </a:cubicBezTo>
                                <a:cubicBezTo>
                                  <a:pt x="34051" y="27772"/>
                                  <a:pt x="34051" y="27772"/>
                                  <a:pt x="34051" y="27772"/>
                                </a:cubicBezTo>
                                <a:cubicBezTo>
                                  <a:pt x="34051" y="36095"/>
                                  <a:pt x="34051" y="36095"/>
                                  <a:pt x="34051" y="36095"/>
                                </a:cubicBezTo>
                                <a:cubicBezTo>
                                  <a:pt x="34051" y="36095"/>
                                  <a:pt x="31216" y="36095"/>
                                  <a:pt x="31216" y="38879"/>
                                </a:cubicBezTo>
                                <a:cubicBezTo>
                                  <a:pt x="31216" y="38879"/>
                                  <a:pt x="28380" y="38879"/>
                                  <a:pt x="28380" y="38879"/>
                                </a:cubicBezTo>
                                <a:cubicBezTo>
                                  <a:pt x="28380" y="38879"/>
                                  <a:pt x="25536" y="38879"/>
                                  <a:pt x="25536" y="38879"/>
                                </a:cubicBezTo>
                                <a:cubicBezTo>
                                  <a:pt x="22701" y="38879"/>
                                  <a:pt x="22701" y="38879"/>
                                  <a:pt x="19865" y="38879"/>
                                </a:cubicBezTo>
                                <a:cubicBezTo>
                                  <a:pt x="17021" y="38879"/>
                                  <a:pt x="14185" y="38879"/>
                                  <a:pt x="11350" y="36095"/>
                                </a:cubicBezTo>
                                <a:cubicBezTo>
                                  <a:pt x="11350" y="36095"/>
                                  <a:pt x="8506" y="36095"/>
                                  <a:pt x="5670" y="33321"/>
                                </a:cubicBezTo>
                                <a:cubicBezTo>
                                  <a:pt x="5670" y="33321"/>
                                  <a:pt x="2835" y="30547"/>
                                  <a:pt x="2835" y="27772"/>
                                </a:cubicBezTo>
                                <a:cubicBezTo>
                                  <a:pt x="2835" y="24988"/>
                                  <a:pt x="0" y="22214"/>
                                  <a:pt x="0" y="19440"/>
                                </a:cubicBezTo>
                                <a:cubicBezTo>
                                  <a:pt x="0" y="16656"/>
                                  <a:pt x="2835" y="13881"/>
                                  <a:pt x="2835" y="11107"/>
                                </a:cubicBezTo>
                                <a:cubicBezTo>
                                  <a:pt x="2835" y="8333"/>
                                  <a:pt x="5670" y="5549"/>
                                  <a:pt x="5670" y="5549"/>
                                </a:cubicBezTo>
                                <a:cubicBezTo>
                                  <a:pt x="8506" y="2774"/>
                                  <a:pt x="11350" y="2774"/>
                                  <a:pt x="11350" y="2774"/>
                                </a:cubicBezTo>
                                <a:cubicBezTo>
                                  <a:pt x="14185" y="0"/>
                                  <a:pt x="17021" y="0"/>
                                  <a:pt x="1986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34" name="Shape 534"/>
                        <wps:cNvSpPr/>
                        <wps:spPr>
                          <a:xfrm>
                            <a:off x="519354" y="213999"/>
                            <a:ext cx="31215" cy="38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15" h="38879">
                                <a:moveTo>
                                  <a:pt x="0" y="0"/>
                                </a:moveTo>
                                <a:cubicBezTo>
                                  <a:pt x="31215" y="0"/>
                                  <a:pt x="31215" y="0"/>
                                  <a:pt x="31215" y="0"/>
                                </a:cubicBezTo>
                                <a:cubicBezTo>
                                  <a:pt x="31215" y="8333"/>
                                  <a:pt x="31215" y="8333"/>
                                  <a:pt x="31215" y="8333"/>
                                </a:cubicBezTo>
                                <a:cubicBezTo>
                                  <a:pt x="28380" y="8333"/>
                                  <a:pt x="28380" y="8333"/>
                                  <a:pt x="28380" y="8333"/>
                                </a:cubicBezTo>
                                <a:cubicBezTo>
                                  <a:pt x="28380" y="2774"/>
                                  <a:pt x="28380" y="2774"/>
                                  <a:pt x="28380" y="2774"/>
                                </a:cubicBezTo>
                                <a:cubicBezTo>
                                  <a:pt x="25535" y="2774"/>
                                  <a:pt x="25535" y="2774"/>
                                  <a:pt x="25535" y="2774"/>
                                </a:cubicBezTo>
                                <a:cubicBezTo>
                                  <a:pt x="22700" y="2774"/>
                                  <a:pt x="22700" y="2774"/>
                                  <a:pt x="22700" y="2774"/>
                                </a:cubicBezTo>
                                <a:cubicBezTo>
                                  <a:pt x="19865" y="2774"/>
                                  <a:pt x="19865" y="2774"/>
                                  <a:pt x="19865" y="2774"/>
                                </a:cubicBezTo>
                                <a:cubicBezTo>
                                  <a:pt x="17030" y="2774"/>
                                  <a:pt x="17030" y="2774"/>
                                  <a:pt x="17030" y="2774"/>
                                </a:cubicBezTo>
                                <a:cubicBezTo>
                                  <a:pt x="11350" y="2774"/>
                                  <a:pt x="11350" y="2774"/>
                                  <a:pt x="11350" y="2774"/>
                                </a:cubicBezTo>
                                <a:cubicBezTo>
                                  <a:pt x="11350" y="16656"/>
                                  <a:pt x="11350" y="16656"/>
                                  <a:pt x="11350" y="16656"/>
                                </a:cubicBezTo>
                                <a:cubicBezTo>
                                  <a:pt x="22700" y="16656"/>
                                  <a:pt x="22700" y="16656"/>
                                  <a:pt x="22700" y="16656"/>
                                </a:cubicBezTo>
                                <a:cubicBezTo>
                                  <a:pt x="22700" y="13881"/>
                                  <a:pt x="22700" y="13881"/>
                                  <a:pt x="22700" y="13881"/>
                                </a:cubicBezTo>
                                <a:cubicBezTo>
                                  <a:pt x="25535" y="13881"/>
                                  <a:pt x="25535" y="13881"/>
                                  <a:pt x="25535" y="13881"/>
                                </a:cubicBezTo>
                                <a:cubicBezTo>
                                  <a:pt x="25535" y="24988"/>
                                  <a:pt x="25535" y="24988"/>
                                  <a:pt x="25535" y="24988"/>
                                </a:cubicBezTo>
                                <a:cubicBezTo>
                                  <a:pt x="22700" y="24988"/>
                                  <a:pt x="22700" y="24988"/>
                                  <a:pt x="22700" y="24988"/>
                                </a:cubicBezTo>
                                <a:cubicBezTo>
                                  <a:pt x="22700" y="19440"/>
                                  <a:pt x="22700" y="19440"/>
                                  <a:pt x="22700" y="19440"/>
                                </a:cubicBezTo>
                                <a:cubicBezTo>
                                  <a:pt x="11350" y="19440"/>
                                  <a:pt x="11350" y="19440"/>
                                  <a:pt x="11350" y="19440"/>
                                </a:cubicBezTo>
                                <a:cubicBezTo>
                                  <a:pt x="11350" y="36095"/>
                                  <a:pt x="11350" y="36095"/>
                                  <a:pt x="11350" y="36095"/>
                                </a:cubicBezTo>
                                <a:cubicBezTo>
                                  <a:pt x="19865" y="36095"/>
                                  <a:pt x="19865" y="36095"/>
                                  <a:pt x="19865" y="36095"/>
                                </a:cubicBezTo>
                                <a:cubicBezTo>
                                  <a:pt x="19865" y="36095"/>
                                  <a:pt x="22700" y="36095"/>
                                  <a:pt x="22700" y="36095"/>
                                </a:cubicBezTo>
                                <a:cubicBezTo>
                                  <a:pt x="22700" y="36095"/>
                                  <a:pt x="25535" y="36095"/>
                                  <a:pt x="25535" y="36095"/>
                                </a:cubicBezTo>
                                <a:cubicBezTo>
                                  <a:pt x="28380" y="36095"/>
                                  <a:pt x="28380" y="36095"/>
                                  <a:pt x="28380" y="36095"/>
                                </a:cubicBezTo>
                                <a:cubicBezTo>
                                  <a:pt x="31215" y="27772"/>
                                  <a:pt x="31215" y="27772"/>
                                  <a:pt x="31215" y="27772"/>
                                </a:cubicBezTo>
                                <a:cubicBezTo>
                                  <a:pt x="31215" y="38879"/>
                                  <a:pt x="31215" y="38879"/>
                                  <a:pt x="31215" y="38879"/>
                                </a:cubicBezTo>
                                <a:cubicBezTo>
                                  <a:pt x="0" y="38879"/>
                                  <a:pt x="0" y="38879"/>
                                  <a:pt x="0" y="38879"/>
                                </a:cubicBezTo>
                                <a:lnTo>
                                  <a:pt x="0" y="36095"/>
                                </a:lnTo>
                                <a:cubicBezTo>
                                  <a:pt x="5670" y="36095"/>
                                  <a:pt x="5670" y="36095"/>
                                  <a:pt x="5670" y="36095"/>
                                </a:cubicBezTo>
                                <a:cubicBezTo>
                                  <a:pt x="5670" y="2774"/>
                                  <a:pt x="5670" y="2774"/>
                                  <a:pt x="5670" y="2774"/>
                                </a:cubicBezTo>
                                <a:cubicBezTo>
                                  <a:pt x="0" y="2774"/>
                                  <a:pt x="0" y="2774"/>
                                  <a:pt x="0" y="2774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35" name="Shape 535"/>
                        <wps:cNvSpPr/>
                        <wps:spPr>
                          <a:xfrm>
                            <a:off x="559084" y="213999"/>
                            <a:ext cx="28380" cy="38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80" h="38879">
                                <a:moveTo>
                                  <a:pt x="0" y="0"/>
                                </a:moveTo>
                                <a:cubicBezTo>
                                  <a:pt x="14185" y="0"/>
                                  <a:pt x="14185" y="0"/>
                                  <a:pt x="14185" y="0"/>
                                </a:cubicBezTo>
                                <a:lnTo>
                                  <a:pt x="14185" y="2774"/>
                                </a:lnTo>
                                <a:cubicBezTo>
                                  <a:pt x="8515" y="2774"/>
                                  <a:pt x="8515" y="2774"/>
                                  <a:pt x="8515" y="2774"/>
                                </a:cubicBezTo>
                                <a:cubicBezTo>
                                  <a:pt x="8515" y="36095"/>
                                  <a:pt x="8515" y="36095"/>
                                  <a:pt x="8515" y="36095"/>
                                </a:cubicBezTo>
                                <a:cubicBezTo>
                                  <a:pt x="17030" y="36095"/>
                                  <a:pt x="17030" y="36095"/>
                                  <a:pt x="17030" y="36095"/>
                                </a:cubicBezTo>
                                <a:cubicBezTo>
                                  <a:pt x="19865" y="36095"/>
                                  <a:pt x="19865" y="36095"/>
                                  <a:pt x="22700" y="36095"/>
                                </a:cubicBezTo>
                                <a:cubicBezTo>
                                  <a:pt x="25545" y="36095"/>
                                  <a:pt x="25545" y="36095"/>
                                  <a:pt x="25545" y="36095"/>
                                </a:cubicBezTo>
                                <a:cubicBezTo>
                                  <a:pt x="28380" y="27772"/>
                                  <a:pt x="28380" y="27772"/>
                                  <a:pt x="28380" y="27772"/>
                                </a:cubicBezTo>
                                <a:cubicBezTo>
                                  <a:pt x="28380" y="38879"/>
                                  <a:pt x="28380" y="38879"/>
                                  <a:pt x="28380" y="38879"/>
                                </a:cubicBezTo>
                                <a:cubicBezTo>
                                  <a:pt x="0" y="38879"/>
                                  <a:pt x="0" y="38879"/>
                                  <a:pt x="0" y="38879"/>
                                </a:cubicBezTo>
                                <a:cubicBezTo>
                                  <a:pt x="0" y="36095"/>
                                  <a:pt x="0" y="36095"/>
                                  <a:pt x="0" y="36095"/>
                                </a:cubicBezTo>
                                <a:cubicBezTo>
                                  <a:pt x="2835" y="36095"/>
                                  <a:pt x="2835" y="36095"/>
                                  <a:pt x="2835" y="36095"/>
                                </a:cubicBezTo>
                                <a:cubicBezTo>
                                  <a:pt x="2835" y="2774"/>
                                  <a:pt x="2835" y="2774"/>
                                  <a:pt x="2835" y="2774"/>
                                </a:cubicBezTo>
                                <a:cubicBezTo>
                                  <a:pt x="0" y="2774"/>
                                  <a:pt x="0" y="2774"/>
                                  <a:pt x="0" y="2774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36" name="Shape 536"/>
                        <wps:cNvSpPr/>
                        <wps:spPr>
                          <a:xfrm>
                            <a:off x="595980" y="213999"/>
                            <a:ext cx="31215" cy="38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15" h="38879">
                                <a:moveTo>
                                  <a:pt x="0" y="0"/>
                                </a:moveTo>
                                <a:cubicBezTo>
                                  <a:pt x="17030" y="0"/>
                                  <a:pt x="17030" y="0"/>
                                  <a:pt x="17030" y="0"/>
                                </a:cubicBezTo>
                                <a:lnTo>
                                  <a:pt x="17030" y="2774"/>
                                </a:lnTo>
                                <a:cubicBezTo>
                                  <a:pt x="8515" y="2774"/>
                                  <a:pt x="8515" y="2774"/>
                                  <a:pt x="8515" y="2774"/>
                                </a:cubicBezTo>
                                <a:cubicBezTo>
                                  <a:pt x="8515" y="36095"/>
                                  <a:pt x="8515" y="36095"/>
                                  <a:pt x="8515" y="36095"/>
                                </a:cubicBezTo>
                                <a:cubicBezTo>
                                  <a:pt x="17030" y="36095"/>
                                  <a:pt x="17030" y="36095"/>
                                  <a:pt x="17030" y="36095"/>
                                </a:cubicBezTo>
                                <a:cubicBezTo>
                                  <a:pt x="19865" y="36095"/>
                                  <a:pt x="22700" y="36095"/>
                                  <a:pt x="22700" y="36095"/>
                                </a:cubicBezTo>
                                <a:cubicBezTo>
                                  <a:pt x="25536" y="36095"/>
                                  <a:pt x="25536" y="36095"/>
                                  <a:pt x="25536" y="36095"/>
                                </a:cubicBezTo>
                                <a:cubicBezTo>
                                  <a:pt x="28380" y="27772"/>
                                  <a:pt x="28380" y="27772"/>
                                  <a:pt x="28380" y="27772"/>
                                </a:cubicBezTo>
                                <a:cubicBezTo>
                                  <a:pt x="31215" y="27772"/>
                                  <a:pt x="31215" y="27772"/>
                                  <a:pt x="31215" y="27772"/>
                                </a:cubicBezTo>
                                <a:cubicBezTo>
                                  <a:pt x="28380" y="38879"/>
                                  <a:pt x="28380" y="38879"/>
                                  <a:pt x="28380" y="38879"/>
                                </a:cubicBezTo>
                                <a:cubicBezTo>
                                  <a:pt x="0" y="38879"/>
                                  <a:pt x="0" y="38879"/>
                                  <a:pt x="0" y="38879"/>
                                </a:cubicBezTo>
                                <a:cubicBezTo>
                                  <a:pt x="0" y="36095"/>
                                  <a:pt x="0" y="36095"/>
                                  <a:pt x="0" y="36095"/>
                                </a:cubicBezTo>
                                <a:cubicBezTo>
                                  <a:pt x="5670" y="36095"/>
                                  <a:pt x="5670" y="36095"/>
                                  <a:pt x="5670" y="36095"/>
                                </a:cubicBezTo>
                                <a:cubicBezTo>
                                  <a:pt x="5670" y="2774"/>
                                  <a:pt x="5670" y="2774"/>
                                  <a:pt x="5670" y="2774"/>
                                </a:cubicBezTo>
                                <a:cubicBezTo>
                                  <a:pt x="0" y="2774"/>
                                  <a:pt x="0" y="2774"/>
                                  <a:pt x="0" y="2774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37" name="Shape 537"/>
                        <wps:cNvSpPr/>
                        <wps:spPr>
                          <a:xfrm>
                            <a:off x="632875" y="213999"/>
                            <a:ext cx="31215" cy="38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15" h="38879">
                                <a:moveTo>
                                  <a:pt x="0" y="0"/>
                                </a:moveTo>
                                <a:cubicBezTo>
                                  <a:pt x="28380" y="0"/>
                                  <a:pt x="28380" y="0"/>
                                  <a:pt x="28380" y="0"/>
                                </a:cubicBezTo>
                                <a:cubicBezTo>
                                  <a:pt x="28380" y="8333"/>
                                  <a:pt x="28380" y="8333"/>
                                  <a:pt x="28380" y="8333"/>
                                </a:cubicBezTo>
                                <a:cubicBezTo>
                                  <a:pt x="25535" y="8333"/>
                                  <a:pt x="25535" y="8333"/>
                                  <a:pt x="25535" y="8333"/>
                                </a:cubicBezTo>
                                <a:cubicBezTo>
                                  <a:pt x="25535" y="2774"/>
                                  <a:pt x="25535" y="2774"/>
                                  <a:pt x="25535" y="2774"/>
                                </a:cubicBezTo>
                                <a:cubicBezTo>
                                  <a:pt x="22700" y="2774"/>
                                  <a:pt x="22700" y="2774"/>
                                  <a:pt x="22700" y="2774"/>
                                </a:cubicBezTo>
                                <a:cubicBezTo>
                                  <a:pt x="19865" y="2774"/>
                                  <a:pt x="19865" y="2774"/>
                                  <a:pt x="19865" y="2774"/>
                                </a:cubicBezTo>
                                <a:cubicBezTo>
                                  <a:pt x="17020" y="2774"/>
                                  <a:pt x="17020" y="2774"/>
                                  <a:pt x="17020" y="2774"/>
                                </a:cubicBezTo>
                                <a:cubicBezTo>
                                  <a:pt x="11350" y="2774"/>
                                  <a:pt x="11350" y="2774"/>
                                  <a:pt x="11350" y="2774"/>
                                </a:cubicBezTo>
                                <a:cubicBezTo>
                                  <a:pt x="11350" y="16656"/>
                                  <a:pt x="11350" y="16656"/>
                                  <a:pt x="11350" y="16656"/>
                                </a:cubicBezTo>
                                <a:cubicBezTo>
                                  <a:pt x="19865" y="16656"/>
                                  <a:pt x="19865" y="16656"/>
                                  <a:pt x="19865" y="16656"/>
                                </a:cubicBezTo>
                                <a:cubicBezTo>
                                  <a:pt x="22700" y="13881"/>
                                  <a:pt x="22700" y="13881"/>
                                  <a:pt x="22700" y="13881"/>
                                </a:cubicBezTo>
                                <a:cubicBezTo>
                                  <a:pt x="22700" y="24988"/>
                                  <a:pt x="22700" y="24988"/>
                                  <a:pt x="22700" y="24988"/>
                                </a:cubicBezTo>
                                <a:cubicBezTo>
                                  <a:pt x="19865" y="19440"/>
                                  <a:pt x="19865" y="19440"/>
                                  <a:pt x="19865" y="19440"/>
                                </a:cubicBezTo>
                                <a:cubicBezTo>
                                  <a:pt x="11350" y="19440"/>
                                  <a:pt x="11350" y="19440"/>
                                  <a:pt x="11350" y="19440"/>
                                </a:cubicBezTo>
                                <a:cubicBezTo>
                                  <a:pt x="11350" y="36095"/>
                                  <a:pt x="11350" y="36095"/>
                                  <a:pt x="11350" y="36095"/>
                                </a:cubicBezTo>
                                <a:cubicBezTo>
                                  <a:pt x="17020" y="36095"/>
                                  <a:pt x="17020" y="36095"/>
                                  <a:pt x="17020" y="36095"/>
                                </a:cubicBezTo>
                                <a:cubicBezTo>
                                  <a:pt x="19865" y="36095"/>
                                  <a:pt x="19865" y="36095"/>
                                  <a:pt x="22700" y="36095"/>
                                </a:cubicBezTo>
                                <a:cubicBezTo>
                                  <a:pt x="22700" y="36095"/>
                                  <a:pt x="22700" y="36095"/>
                                  <a:pt x="25535" y="36095"/>
                                </a:cubicBezTo>
                                <a:cubicBezTo>
                                  <a:pt x="28380" y="36095"/>
                                  <a:pt x="28380" y="36095"/>
                                  <a:pt x="28380" y="36095"/>
                                </a:cubicBezTo>
                                <a:cubicBezTo>
                                  <a:pt x="28380" y="27772"/>
                                  <a:pt x="28380" y="27772"/>
                                  <a:pt x="28380" y="27772"/>
                                </a:cubicBezTo>
                                <a:cubicBezTo>
                                  <a:pt x="31215" y="27772"/>
                                  <a:pt x="31215" y="27772"/>
                                  <a:pt x="31215" y="27772"/>
                                </a:cubicBezTo>
                                <a:cubicBezTo>
                                  <a:pt x="31215" y="38879"/>
                                  <a:pt x="31215" y="38879"/>
                                  <a:pt x="31215" y="38879"/>
                                </a:cubicBezTo>
                                <a:cubicBezTo>
                                  <a:pt x="0" y="38879"/>
                                  <a:pt x="0" y="38879"/>
                                  <a:pt x="0" y="38879"/>
                                </a:cubicBezTo>
                                <a:lnTo>
                                  <a:pt x="0" y="36095"/>
                                </a:lnTo>
                                <a:cubicBezTo>
                                  <a:pt x="5670" y="36095"/>
                                  <a:pt x="5670" y="36095"/>
                                  <a:pt x="5670" y="36095"/>
                                </a:cubicBezTo>
                                <a:cubicBezTo>
                                  <a:pt x="5670" y="2774"/>
                                  <a:pt x="5670" y="2774"/>
                                  <a:pt x="5670" y="2774"/>
                                </a:cubicBezTo>
                                <a:cubicBezTo>
                                  <a:pt x="0" y="2774"/>
                                  <a:pt x="0" y="2774"/>
                                  <a:pt x="0" y="2774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38" name="Shape 538"/>
                        <wps:cNvSpPr/>
                        <wps:spPr>
                          <a:xfrm>
                            <a:off x="669761" y="213999"/>
                            <a:ext cx="39740" cy="38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40" h="38879">
                                <a:moveTo>
                                  <a:pt x="0" y="0"/>
                                </a:moveTo>
                                <a:lnTo>
                                  <a:pt x="11360" y="0"/>
                                </a:lnTo>
                                <a:lnTo>
                                  <a:pt x="31225" y="27772"/>
                                </a:lnTo>
                                <a:lnTo>
                                  <a:pt x="31225" y="2774"/>
                                </a:lnTo>
                                <a:lnTo>
                                  <a:pt x="25545" y="2774"/>
                                </a:lnTo>
                                <a:lnTo>
                                  <a:pt x="25545" y="0"/>
                                </a:lnTo>
                                <a:lnTo>
                                  <a:pt x="39740" y="0"/>
                                </a:lnTo>
                                <a:lnTo>
                                  <a:pt x="39740" y="2774"/>
                                </a:lnTo>
                                <a:lnTo>
                                  <a:pt x="34060" y="2774"/>
                                </a:lnTo>
                                <a:lnTo>
                                  <a:pt x="34060" y="38879"/>
                                </a:lnTo>
                                <a:lnTo>
                                  <a:pt x="31225" y="38879"/>
                                </a:lnTo>
                                <a:lnTo>
                                  <a:pt x="8515" y="5549"/>
                                </a:lnTo>
                                <a:lnTo>
                                  <a:pt x="8515" y="36105"/>
                                </a:lnTo>
                                <a:lnTo>
                                  <a:pt x="14195" y="36105"/>
                                </a:lnTo>
                                <a:lnTo>
                                  <a:pt x="14195" y="38879"/>
                                </a:lnTo>
                                <a:lnTo>
                                  <a:pt x="0" y="38879"/>
                                </a:lnTo>
                                <a:lnTo>
                                  <a:pt x="0" y="36105"/>
                                </a:lnTo>
                                <a:lnTo>
                                  <a:pt x="5680" y="36105"/>
                                </a:lnTo>
                                <a:lnTo>
                                  <a:pt x="5680" y="2774"/>
                                </a:lnTo>
                                <a:lnTo>
                                  <a:pt x="0" y="27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39" name="Shape 539"/>
                        <wps:cNvSpPr/>
                        <wps:spPr>
                          <a:xfrm>
                            <a:off x="746386" y="219547"/>
                            <a:ext cx="0" cy="5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558">
                                <a:moveTo>
                                  <a:pt x="0" y="5558"/>
                                </a:moveTo>
                                <a:cubicBezTo>
                                  <a:pt x="0" y="5558"/>
                                  <a:pt x="0" y="5558"/>
                                  <a:pt x="0" y="4517"/>
                                </a:cubicBezTo>
                                <a:lnTo>
                                  <a:pt x="0" y="6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40" name="Shape 540"/>
                        <wps:cNvSpPr/>
                        <wps:spPr>
                          <a:xfrm>
                            <a:off x="715171" y="213999"/>
                            <a:ext cx="34060" cy="38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60" h="38879">
                                <a:moveTo>
                                  <a:pt x="19865" y="0"/>
                                </a:moveTo>
                                <a:cubicBezTo>
                                  <a:pt x="19865" y="0"/>
                                  <a:pt x="22710" y="0"/>
                                  <a:pt x="22710" y="0"/>
                                </a:cubicBezTo>
                                <a:cubicBezTo>
                                  <a:pt x="25545" y="0"/>
                                  <a:pt x="25545" y="0"/>
                                  <a:pt x="25545" y="0"/>
                                </a:cubicBezTo>
                                <a:cubicBezTo>
                                  <a:pt x="28380" y="0"/>
                                  <a:pt x="28380" y="0"/>
                                  <a:pt x="28380" y="0"/>
                                </a:cubicBezTo>
                                <a:cubicBezTo>
                                  <a:pt x="31215" y="2774"/>
                                  <a:pt x="31215" y="2774"/>
                                  <a:pt x="31215" y="2774"/>
                                </a:cubicBezTo>
                                <a:lnTo>
                                  <a:pt x="31215" y="5549"/>
                                </a:lnTo>
                                <a:cubicBezTo>
                                  <a:pt x="28380" y="5549"/>
                                  <a:pt x="28380" y="2774"/>
                                  <a:pt x="25545" y="2774"/>
                                </a:cubicBezTo>
                                <a:cubicBezTo>
                                  <a:pt x="22710" y="2774"/>
                                  <a:pt x="22710" y="2774"/>
                                  <a:pt x="19865" y="2774"/>
                                </a:cubicBezTo>
                                <a:cubicBezTo>
                                  <a:pt x="17030" y="2774"/>
                                  <a:pt x="14195" y="2774"/>
                                  <a:pt x="14195" y="2774"/>
                                </a:cubicBezTo>
                                <a:cubicBezTo>
                                  <a:pt x="11350" y="2774"/>
                                  <a:pt x="11350" y="5549"/>
                                  <a:pt x="8515" y="5549"/>
                                </a:cubicBezTo>
                                <a:cubicBezTo>
                                  <a:pt x="8515" y="8333"/>
                                  <a:pt x="8515" y="8333"/>
                                  <a:pt x="5680" y="11107"/>
                                </a:cubicBezTo>
                                <a:cubicBezTo>
                                  <a:pt x="5680" y="13881"/>
                                  <a:pt x="5680" y="16656"/>
                                  <a:pt x="5680" y="19440"/>
                                </a:cubicBezTo>
                                <a:cubicBezTo>
                                  <a:pt x="5680" y="22214"/>
                                  <a:pt x="5680" y="24988"/>
                                  <a:pt x="5680" y="27772"/>
                                </a:cubicBezTo>
                                <a:cubicBezTo>
                                  <a:pt x="8515" y="30546"/>
                                  <a:pt x="8515" y="30546"/>
                                  <a:pt x="8515" y="33321"/>
                                </a:cubicBezTo>
                                <a:cubicBezTo>
                                  <a:pt x="11350" y="33321"/>
                                  <a:pt x="11350" y="36095"/>
                                  <a:pt x="14195" y="36095"/>
                                </a:cubicBezTo>
                                <a:cubicBezTo>
                                  <a:pt x="14195" y="36095"/>
                                  <a:pt x="17030" y="36095"/>
                                  <a:pt x="19865" y="36095"/>
                                </a:cubicBezTo>
                                <a:cubicBezTo>
                                  <a:pt x="19865" y="36095"/>
                                  <a:pt x="22710" y="36095"/>
                                  <a:pt x="22710" y="36095"/>
                                </a:cubicBezTo>
                                <a:cubicBezTo>
                                  <a:pt x="22710" y="36095"/>
                                  <a:pt x="25545" y="36095"/>
                                  <a:pt x="25545" y="36095"/>
                                </a:cubicBezTo>
                                <a:cubicBezTo>
                                  <a:pt x="28380" y="36095"/>
                                  <a:pt x="28380" y="36095"/>
                                  <a:pt x="28380" y="36095"/>
                                </a:cubicBezTo>
                                <a:cubicBezTo>
                                  <a:pt x="31215" y="33321"/>
                                  <a:pt x="31215" y="33321"/>
                                  <a:pt x="31215" y="33321"/>
                                </a:cubicBezTo>
                                <a:cubicBezTo>
                                  <a:pt x="31215" y="27772"/>
                                  <a:pt x="31215" y="27772"/>
                                  <a:pt x="31215" y="27772"/>
                                </a:cubicBezTo>
                                <a:cubicBezTo>
                                  <a:pt x="34060" y="27772"/>
                                  <a:pt x="34060" y="27772"/>
                                  <a:pt x="34060" y="27772"/>
                                </a:cubicBezTo>
                                <a:cubicBezTo>
                                  <a:pt x="34060" y="36095"/>
                                  <a:pt x="34060" y="36095"/>
                                  <a:pt x="34060" y="36095"/>
                                </a:cubicBezTo>
                                <a:cubicBezTo>
                                  <a:pt x="31215" y="36095"/>
                                  <a:pt x="31215" y="36095"/>
                                  <a:pt x="31215" y="38879"/>
                                </a:cubicBezTo>
                                <a:cubicBezTo>
                                  <a:pt x="28380" y="38879"/>
                                  <a:pt x="28380" y="38879"/>
                                  <a:pt x="28380" y="38879"/>
                                </a:cubicBezTo>
                                <a:cubicBezTo>
                                  <a:pt x="25545" y="38879"/>
                                  <a:pt x="25545" y="38879"/>
                                  <a:pt x="22710" y="38879"/>
                                </a:cubicBezTo>
                                <a:cubicBezTo>
                                  <a:pt x="22710" y="38879"/>
                                  <a:pt x="19865" y="38879"/>
                                  <a:pt x="19865" y="38879"/>
                                </a:cubicBezTo>
                                <a:cubicBezTo>
                                  <a:pt x="17030" y="38879"/>
                                  <a:pt x="14195" y="38879"/>
                                  <a:pt x="11350" y="36095"/>
                                </a:cubicBezTo>
                                <a:cubicBezTo>
                                  <a:pt x="8515" y="36095"/>
                                  <a:pt x="5680" y="36095"/>
                                  <a:pt x="5680" y="33321"/>
                                </a:cubicBezTo>
                                <a:cubicBezTo>
                                  <a:pt x="2835" y="33321"/>
                                  <a:pt x="2835" y="30546"/>
                                  <a:pt x="0" y="27772"/>
                                </a:cubicBezTo>
                                <a:cubicBezTo>
                                  <a:pt x="0" y="24988"/>
                                  <a:pt x="0" y="22214"/>
                                  <a:pt x="0" y="19440"/>
                                </a:cubicBezTo>
                                <a:cubicBezTo>
                                  <a:pt x="0" y="16656"/>
                                  <a:pt x="0" y="13881"/>
                                  <a:pt x="0" y="11107"/>
                                </a:cubicBezTo>
                                <a:cubicBezTo>
                                  <a:pt x="2835" y="8333"/>
                                  <a:pt x="2835" y="5549"/>
                                  <a:pt x="5680" y="5549"/>
                                </a:cubicBezTo>
                                <a:cubicBezTo>
                                  <a:pt x="5680" y="2774"/>
                                  <a:pt x="8515" y="2774"/>
                                  <a:pt x="11350" y="2774"/>
                                </a:cubicBezTo>
                                <a:cubicBezTo>
                                  <a:pt x="14195" y="0"/>
                                  <a:pt x="17030" y="0"/>
                                  <a:pt x="1986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41" name="Shape 541"/>
                        <wps:cNvSpPr/>
                        <wps:spPr>
                          <a:xfrm>
                            <a:off x="754901" y="213999"/>
                            <a:ext cx="31225" cy="38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25" h="38879">
                                <a:moveTo>
                                  <a:pt x="0" y="0"/>
                                </a:moveTo>
                                <a:cubicBezTo>
                                  <a:pt x="28380" y="0"/>
                                  <a:pt x="28380" y="0"/>
                                  <a:pt x="28380" y="0"/>
                                </a:cubicBezTo>
                                <a:cubicBezTo>
                                  <a:pt x="28380" y="8333"/>
                                  <a:pt x="28380" y="8333"/>
                                  <a:pt x="28380" y="8333"/>
                                </a:cubicBezTo>
                                <a:cubicBezTo>
                                  <a:pt x="25545" y="8333"/>
                                  <a:pt x="25545" y="8333"/>
                                  <a:pt x="25545" y="8333"/>
                                </a:cubicBezTo>
                                <a:cubicBezTo>
                                  <a:pt x="25545" y="2774"/>
                                  <a:pt x="25545" y="2774"/>
                                  <a:pt x="25545" y="2774"/>
                                </a:cubicBezTo>
                                <a:cubicBezTo>
                                  <a:pt x="22710" y="2774"/>
                                  <a:pt x="22710" y="2774"/>
                                  <a:pt x="22710" y="2774"/>
                                </a:cubicBezTo>
                                <a:cubicBezTo>
                                  <a:pt x="19865" y="2774"/>
                                  <a:pt x="19865" y="2774"/>
                                  <a:pt x="19865" y="2774"/>
                                </a:cubicBezTo>
                                <a:cubicBezTo>
                                  <a:pt x="17030" y="2774"/>
                                  <a:pt x="17030" y="2774"/>
                                  <a:pt x="17030" y="2774"/>
                                </a:cubicBezTo>
                                <a:cubicBezTo>
                                  <a:pt x="11360" y="2774"/>
                                  <a:pt x="11360" y="2774"/>
                                  <a:pt x="11360" y="2774"/>
                                </a:cubicBezTo>
                                <a:cubicBezTo>
                                  <a:pt x="11360" y="16656"/>
                                  <a:pt x="11360" y="16656"/>
                                  <a:pt x="11360" y="16656"/>
                                </a:cubicBezTo>
                                <a:cubicBezTo>
                                  <a:pt x="19865" y="16656"/>
                                  <a:pt x="19865" y="16656"/>
                                  <a:pt x="19865" y="16656"/>
                                </a:cubicBezTo>
                                <a:cubicBezTo>
                                  <a:pt x="22710" y="13881"/>
                                  <a:pt x="22710" y="13881"/>
                                  <a:pt x="22710" y="13881"/>
                                </a:cubicBezTo>
                                <a:cubicBezTo>
                                  <a:pt x="22710" y="24988"/>
                                  <a:pt x="22710" y="24988"/>
                                  <a:pt x="22710" y="24988"/>
                                </a:cubicBezTo>
                                <a:cubicBezTo>
                                  <a:pt x="19865" y="19440"/>
                                  <a:pt x="19865" y="19440"/>
                                  <a:pt x="19865" y="19440"/>
                                </a:cubicBezTo>
                                <a:cubicBezTo>
                                  <a:pt x="11360" y="19440"/>
                                  <a:pt x="11360" y="19440"/>
                                  <a:pt x="11360" y="19440"/>
                                </a:cubicBezTo>
                                <a:cubicBezTo>
                                  <a:pt x="11360" y="36095"/>
                                  <a:pt x="11360" y="36095"/>
                                  <a:pt x="11360" y="36095"/>
                                </a:cubicBezTo>
                                <a:cubicBezTo>
                                  <a:pt x="17030" y="36095"/>
                                  <a:pt x="17030" y="36095"/>
                                  <a:pt x="17030" y="36095"/>
                                </a:cubicBezTo>
                                <a:cubicBezTo>
                                  <a:pt x="19865" y="36095"/>
                                  <a:pt x="19865" y="36095"/>
                                  <a:pt x="22710" y="36095"/>
                                </a:cubicBezTo>
                                <a:cubicBezTo>
                                  <a:pt x="22710" y="36095"/>
                                  <a:pt x="22710" y="36095"/>
                                  <a:pt x="25545" y="36095"/>
                                </a:cubicBezTo>
                                <a:cubicBezTo>
                                  <a:pt x="28380" y="36095"/>
                                  <a:pt x="28380" y="36095"/>
                                  <a:pt x="28380" y="36095"/>
                                </a:cubicBezTo>
                                <a:cubicBezTo>
                                  <a:pt x="28380" y="27772"/>
                                  <a:pt x="28380" y="27772"/>
                                  <a:pt x="28380" y="27772"/>
                                </a:cubicBezTo>
                                <a:cubicBezTo>
                                  <a:pt x="31225" y="27772"/>
                                  <a:pt x="31225" y="27772"/>
                                  <a:pt x="31225" y="27772"/>
                                </a:cubicBezTo>
                                <a:cubicBezTo>
                                  <a:pt x="31225" y="38879"/>
                                  <a:pt x="31225" y="38879"/>
                                  <a:pt x="31225" y="38879"/>
                                </a:cubicBezTo>
                                <a:cubicBezTo>
                                  <a:pt x="0" y="38879"/>
                                  <a:pt x="0" y="38879"/>
                                  <a:pt x="0" y="38879"/>
                                </a:cubicBezTo>
                                <a:lnTo>
                                  <a:pt x="0" y="36095"/>
                                </a:lnTo>
                                <a:cubicBezTo>
                                  <a:pt x="5680" y="36095"/>
                                  <a:pt x="5680" y="36095"/>
                                  <a:pt x="5680" y="36095"/>
                                </a:cubicBezTo>
                                <a:cubicBezTo>
                                  <a:pt x="5680" y="2774"/>
                                  <a:pt x="5680" y="2774"/>
                                  <a:pt x="5680" y="2774"/>
                                </a:cubicBezTo>
                                <a:cubicBezTo>
                                  <a:pt x="0" y="2774"/>
                                  <a:pt x="0" y="2774"/>
                                  <a:pt x="0" y="2774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42" name="Shape 542"/>
                        <wps:cNvSpPr/>
                        <wps:spPr>
                          <a:xfrm>
                            <a:off x="235552" y="61247"/>
                            <a:ext cx="79461" cy="122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461" h="122195">
                                <a:moveTo>
                                  <a:pt x="42575" y="0"/>
                                </a:moveTo>
                                <a:cubicBezTo>
                                  <a:pt x="48246" y="0"/>
                                  <a:pt x="53925" y="0"/>
                                  <a:pt x="59596" y="0"/>
                                </a:cubicBezTo>
                                <a:cubicBezTo>
                                  <a:pt x="65275" y="2784"/>
                                  <a:pt x="68111" y="2784"/>
                                  <a:pt x="73790" y="2784"/>
                                </a:cubicBezTo>
                                <a:cubicBezTo>
                                  <a:pt x="73790" y="27772"/>
                                  <a:pt x="73790" y="27772"/>
                                  <a:pt x="73790" y="27772"/>
                                </a:cubicBezTo>
                                <a:cubicBezTo>
                                  <a:pt x="68111" y="27772"/>
                                  <a:pt x="68111" y="27772"/>
                                  <a:pt x="68111" y="27772"/>
                                </a:cubicBezTo>
                                <a:cubicBezTo>
                                  <a:pt x="65275" y="13891"/>
                                  <a:pt x="65275" y="13891"/>
                                  <a:pt x="65275" y="13891"/>
                                </a:cubicBezTo>
                                <a:cubicBezTo>
                                  <a:pt x="62440" y="11116"/>
                                  <a:pt x="59596" y="11116"/>
                                  <a:pt x="53925" y="8333"/>
                                </a:cubicBezTo>
                                <a:cubicBezTo>
                                  <a:pt x="51081" y="8333"/>
                                  <a:pt x="45410" y="8333"/>
                                  <a:pt x="42575" y="8333"/>
                                </a:cubicBezTo>
                                <a:cubicBezTo>
                                  <a:pt x="36895" y="8333"/>
                                  <a:pt x="34060" y="8333"/>
                                  <a:pt x="31215" y="8333"/>
                                </a:cubicBezTo>
                                <a:cubicBezTo>
                                  <a:pt x="25545" y="8333"/>
                                  <a:pt x="22710" y="11116"/>
                                  <a:pt x="22710" y="13891"/>
                                </a:cubicBezTo>
                                <a:cubicBezTo>
                                  <a:pt x="19865" y="13891"/>
                                  <a:pt x="17030" y="16665"/>
                                  <a:pt x="17030" y="19440"/>
                                </a:cubicBezTo>
                                <a:cubicBezTo>
                                  <a:pt x="17030" y="19440"/>
                                  <a:pt x="14195" y="22223"/>
                                  <a:pt x="14195" y="24998"/>
                                </a:cubicBezTo>
                                <a:cubicBezTo>
                                  <a:pt x="14195" y="30556"/>
                                  <a:pt x="17030" y="33330"/>
                                  <a:pt x="17030" y="36105"/>
                                </a:cubicBezTo>
                                <a:cubicBezTo>
                                  <a:pt x="19865" y="38879"/>
                                  <a:pt x="22710" y="38879"/>
                                  <a:pt x="25545" y="41663"/>
                                </a:cubicBezTo>
                                <a:cubicBezTo>
                                  <a:pt x="28380" y="44437"/>
                                  <a:pt x="31215" y="44437"/>
                                  <a:pt x="36895" y="47212"/>
                                </a:cubicBezTo>
                                <a:cubicBezTo>
                                  <a:pt x="39731" y="47212"/>
                                  <a:pt x="42575" y="49995"/>
                                  <a:pt x="48246" y="49995"/>
                                </a:cubicBezTo>
                                <a:cubicBezTo>
                                  <a:pt x="51081" y="52770"/>
                                  <a:pt x="56760" y="52770"/>
                                  <a:pt x="59596" y="55544"/>
                                </a:cubicBezTo>
                                <a:cubicBezTo>
                                  <a:pt x="62440" y="58328"/>
                                  <a:pt x="68111" y="58328"/>
                                  <a:pt x="70955" y="61102"/>
                                </a:cubicBezTo>
                                <a:cubicBezTo>
                                  <a:pt x="73791" y="63877"/>
                                  <a:pt x="76626" y="69435"/>
                                  <a:pt x="76626" y="72209"/>
                                </a:cubicBezTo>
                                <a:cubicBezTo>
                                  <a:pt x="79461" y="74984"/>
                                  <a:pt x="79461" y="80542"/>
                                  <a:pt x="79461" y="86100"/>
                                </a:cubicBezTo>
                                <a:cubicBezTo>
                                  <a:pt x="79461" y="91649"/>
                                  <a:pt x="79461" y="97207"/>
                                  <a:pt x="76626" y="102756"/>
                                </a:cubicBezTo>
                                <a:cubicBezTo>
                                  <a:pt x="76626" y="105540"/>
                                  <a:pt x="73791" y="111088"/>
                                  <a:pt x="70955" y="113863"/>
                                </a:cubicBezTo>
                                <a:cubicBezTo>
                                  <a:pt x="65275" y="116647"/>
                                  <a:pt x="62440" y="119421"/>
                                  <a:pt x="56760" y="122195"/>
                                </a:cubicBezTo>
                                <a:cubicBezTo>
                                  <a:pt x="51081" y="122195"/>
                                  <a:pt x="45410" y="122195"/>
                                  <a:pt x="36895" y="122195"/>
                                </a:cubicBezTo>
                                <a:cubicBezTo>
                                  <a:pt x="34060" y="122195"/>
                                  <a:pt x="31216" y="122195"/>
                                  <a:pt x="25545" y="122195"/>
                                </a:cubicBezTo>
                                <a:cubicBezTo>
                                  <a:pt x="22710" y="122195"/>
                                  <a:pt x="19865" y="122195"/>
                                  <a:pt x="17030" y="122195"/>
                                </a:cubicBezTo>
                                <a:cubicBezTo>
                                  <a:pt x="14195" y="122195"/>
                                  <a:pt x="11350" y="119421"/>
                                  <a:pt x="8515" y="119421"/>
                                </a:cubicBezTo>
                                <a:cubicBezTo>
                                  <a:pt x="5680" y="119421"/>
                                  <a:pt x="2835" y="116647"/>
                                  <a:pt x="0" y="116647"/>
                                </a:cubicBezTo>
                                <a:lnTo>
                                  <a:pt x="0" y="88875"/>
                                </a:lnTo>
                                <a:cubicBezTo>
                                  <a:pt x="5680" y="88875"/>
                                  <a:pt x="5680" y="88875"/>
                                  <a:pt x="5680" y="88875"/>
                                </a:cubicBezTo>
                                <a:cubicBezTo>
                                  <a:pt x="8515" y="105540"/>
                                  <a:pt x="8515" y="105540"/>
                                  <a:pt x="8515" y="105540"/>
                                </a:cubicBezTo>
                                <a:cubicBezTo>
                                  <a:pt x="11350" y="108314"/>
                                  <a:pt x="11350" y="108314"/>
                                  <a:pt x="14195" y="108314"/>
                                </a:cubicBezTo>
                                <a:cubicBezTo>
                                  <a:pt x="17030" y="111088"/>
                                  <a:pt x="19865" y="111088"/>
                                  <a:pt x="19865" y="113863"/>
                                </a:cubicBezTo>
                                <a:cubicBezTo>
                                  <a:pt x="22710" y="113863"/>
                                  <a:pt x="25545" y="113863"/>
                                  <a:pt x="28380" y="116647"/>
                                </a:cubicBezTo>
                                <a:cubicBezTo>
                                  <a:pt x="31216" y="116647"/>
                                  <a:pt x="34060" y="116647"/>
                                  <a:pt x="36895" y="116647"/>
                                </a:cubicBezTo>
                                <a:cubicBezTo>
                                  <a:pt x="42575" y="116647"/>
                                  <a:pt x="45410" y="116647"/>
                                  <a:pt x="48246" y="113863"/>
                                </a:cubicBezTo>
                                <a:cubicBezTo>
                                  <a:pt x="53925" y="113863"/>
                                  <a:pt x="56760" y="111088"/>
                                  <a:pt x="56760" y="108314"/>
                                </a:cubicBezTo>
                                <a:cubicBezTo>
                                  <a:pt x="59596" y="108314"/>
                                  <a:pt x="62440" y="105540"/>
                                  <a:pt x="62440" y="102756"/>
                                </a:cubicBezTo>
                                <a:cubicBezTo>
                                  <a:pt x="65275" y="99981"/>
                                  <a:pt x="65275" y="94423"/>
                                  <a:pt x="65275" y="91649"/>
                                </a:cubicBezTo>
                                <a:cubicBezTo>
                                  <a:pt x="65275" y="88875"/>
                                  <a:pt x="62440" y="83316"/>
                                  <a:pt x="62440" y="80542"/>
                                </a:cubicBezTo>
                                <a:cubicBezTo>
                                  <a:pt x="59596" y="77768"/>
                                  <a:pt x="56760" y="74984"/>
                                  <a:pt x="53925" y="74984"/>
                                </a:cubicBezTo>
                                <a:cubicBezTo>
                                  <a:pt x="51081" y="72209"/>
                                  <a:pt x="48246" y="69435"/>
                                  <a:pt x="45410" y="69435"/>
                                </a:cubicBezTo>
                                <a:cubicBezTo>
                                  <a:pt x="39731" y="66651"/>
                                  <a:pt x="36895" y="66651"/>
                                  <a:pt x="31216" y="63877"/>
                                </a:cubicBezTo>
                                <a:cubicBezTo>
                                  <a:pt x="28380" y="63877"/>
                                  <a:pt x="25545" y="61102"/>
                                  <a:pt x="19865" y="61102"/>
                                </a:cubicBezTo>
                                <a:cubicBezTo>
                                  <a:pt x="17030" y="58328"/>
                                  <a:pt x="14195" y="55544"/>
                                  <a:pt x="11350" y="55544"/>
                                </a:cubicBezTo>
                                <a:cubicBezTo>
                                  <a:pt x="5680" y="52770"/>
                                  <a:pt x="5680" y="47212"/>
                                  <a:pt x="2835" y="44437"/>
                                </a:cubicBezTo>
                                <a:cubicBezTo>
                                  <a:pt x="0" y="41663"/>
                                  <a:pt x="0" y="36105"/>
                                  <a:pt x="0" y="30556"/>
                                </a:cubicBezTo>
                                <a:cubicBezTo>
                                  <a:pt x="0" y="24998"/>
                                  <a:pt x="0" y="22223"/>
                                  <a:pt x="2835" y="16665"/>
                                </a:cubicBezTo>
                                <a:cubicBezTo>
                                  <a:pt x="5680" y="13891"/>
                                  <a:pt x="8515" y="11116"/>
                                  <a:pt x="11350" y="8333"/>
                                </a:cubicBezTo>
                                <a:cubicBezTo>
                                  <a:pt x="14195" y="5558"/>
                                  <a:pt x="19865" y="2784"/>
                                  <a:pt x="22710" y="2784"/>
                                </a:cubicBezTo>
                                <a:cubicBezTo>
                                  <a:pt x="28380" y="0"/>
                                  <a:pt x="34060" y="0"/>
                                  <a:pt x="425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43" name="Shape 543"/>
                        <wps:cNvSpPr/>
                        <wps:spPr>
                          <a:xfrm>
                            <a:off x="332043" y="61247"/>
                            <a:ext cx="107841" cy="122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841" h="122195">
                                <a:moveTo>
                                  <a:pt x="0" y="0"/>
                                </a:moveTo>
                                <a:cubicBezTo>
                                  <a:pt x="107841" y="0"/>
                                  <a:pt x="107841" y="0"/>
                                  <a:pt x="107841" y="0"/>
                                </a:cubicBezTo>
                                <a:cubicBezTo>
                                  <a:pt x="107841" y="30556"/>
                                  <a:pt x="107841" y="30556"/>
                                  <a:pt x="107841" y="30556"/>
                                </a:cubicBezTo>
                                <a:cubicBezTo>
                                  <a:pt x="102171" y="30556"/>
                                  <a:pt x="102171" y="30556"/>
                                  <a:pt x="102171" y="30556"/>
                                </a:cubicBezTo>
                                <a:cubicBezTo>
                                  <a:pt x="99336" y="11116"/>
                                  <a:pt x="99336" y="11116"/>
                                  <a:pt x="99336" y="11116"/>
                                </a:cubicBezTo>
                                <a:cubicBezTo>
                                  <a:pt x="96491" y="11116"/>
                                  <a:pt x="96491" y="11116"/>
                                  <a:pt x="93656" y="11116"/>
                                </a:cubicBezTo>
                                <a:cubicBezTo>
                                  <a:pt x="90821" y="11116"/>
                                  <a:pt x="87976" y="8333"/>
                                  <a:pt x="85141" y="8333"/>
                                </a:cubicBezTo>
                                <a:cubicBezTo>
                                  <a:pt x="82305" y="8333"/>
                                  <a:pt x="79461" y="8333"/>
                                  <a:pt x="76626" y="8333"/>
                                </a:cubicBezTo>
                                <a:cubicBezTo>
                                  <a:pt x="73790" y="8333"/>
                                  <a:pt x="70955" y="8333"/>
                                  <a:pt x="65275" y="8333"/>
                                </a:cubicBezTo>
                                <a:cubicBezTo>
                                  <a:pt x="62440" y="8333"/>
                                  <a:pt x="62440" y="8333"/>
                                  <a:pt x="62440" y="8333"/>
                                </a:cubicBezTo>
                                <a:cubicBezTo>
                                  <a:pt x="62440" y="113863"/>
                                  <a:pt x="62440" y="113863"/>
                                  <a:pt x="62440" y="113863"/>
                                </a:cubicBezTo>
                                <a:cubicBezTo>
                                  <a:pt x="82306" y="116647"/>
                                  <a:pt x="82306" y="116647"/>
                                  <a:pt x="82306" y="116647"/>
                                </a:cubicBezTo>
                                <a:cubicBezTo>
                                  <a:pt x="82306" y="122195"/>
                                  <a:pt x="82306" y="122195"/>
                                  <a:pt x="82306" y="122195"/>
                                </a:cubicBezTo>
                                <a:lnTo>
                                  <a:pt x="25545" y="122195"/>
                                </a:lnTo>
                                <a:cubicBezTo>
                                  <a:pt x="25545" y="116647"/>
                                  <a:pt x="25545" y="116647"/>
                                  <a:pt x="25545" y="116647"/>
                                </a:cubicBezTo>
                                <a:cubicBezTo>
                                  <a:pt x="45410" y="113863"/>
                                  <a:pt x="45410" y="113863"/>
                                  <a:pt x="45410" y="113863"/>
                                </a:cubicBezTo>
                                <a:cubicBezTo>
                                  <a:pt x="45410" y="8333"/>
                                  <a:pt x="45410" y="8333"/>
                                  <a:pt x="45410" y="8333"/>
                                </a:cubicBezTo>
                                <a:cubicBezTo>
                                  <a:pt x="39731" y="8333"/>
                                  <a:pt x="39731" y="8333"/>
                                  <a:pt x="39731" y="8333"/>
                                </a:cubicBezTo>
                                <a:cubicBezTo>
                                  <a:pt x="31216" y="8333"/>
                                  <a:pt x="25545" y="8333"/>
                                  <a:pt x="19865" y="8333"/>
                                </a:cubicBezTo>
                                <a:cubicBezTo>
                                  <a:pt x="14195" y="8333"/>
                                  <a:pt x="8515" y="11116"/>
                                  <a:pt x="8515" y="11116"/>
                                </a:cubicBezTo>
                                <a:cubicBezTo>
                                  <a:pt x="5680" y="30556"/>
                                  <a:pt x="5680" y="30556"/>
                                  <a:pt x="5680" y="30556"/>
                                </a:cubicBezTo>
                                <a:cubicBezTo>
                                  <a:pt x="0" y="30556"/>
                                  <a:pt x="0" y="30556"/>
                                  <a:pt x="0" y="30556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44" name="Shape 544"/>
                        <wps:cNvSpPr/>
                        <wps:spPr>
                          <a:xfrm>
                            <a:off x="428534" y="61247"/>
                            <a:ext cx="61018" cy="122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18" h="122205">
                                <a:moveTo>
                                  <a:pt x="56760" y="0"/>
                                </a:moveTo>
                                <a:lnTo>
                                  <a:pt x="61018" y="0"/>
                                </a:lnTo>
                                <a:lnTo>
                                  <a:pt x="61018" y="17544"/>
                                </a:lnTo>
                                <a:lnTo>
                                  <a:pt x="39730" y="72209"/>
                                </a:lnTo>
                                <a:lnTo>
                                  <a:pt x="61018" y="72209"/>
                                </a:lnTo>
                                <a:lnTo>
                                  <a:pt x="61018" y="80542"/>
                                </a:lnTo>
                                <a:lnTo>
                                  <a:pt x="36895" y="80542"/>
                                </a:lnTo>
                                <a:lnTo>
                                  <a:pt x="25545" y="113872"/>
                                </a:lnTo>
                                <a:lnTo>
                                  <a:pt x="42575" y="116647"/>
                                </a:lnTo>
                                <a:lnTo>
                                  <a:pt x="42575" y="122205"/>
                                </a:lnTo>
                                <a:lnTo>
                                  <a:pt x="0" y="122205"/>
                                </a:lnTo>
                                <a:lnTo>
                                  <a:pt x="0" y="116647"/>
                                </a:lnTo>
                                <a:lnTo>
                                  <a:pt x="14195" y="113872"/>
                                </a:lnTo>
                                <a:lnTo>
                                  <a:pt x="56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45" name="Shape 545"/>
                        <wps:cNvSpPr/>
                        <wps:spPr>
                          <a:xfrm>
                            <a:off x="489551" y="61247"/>
                            <a:ext cx="72368" cy="122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68" h="122205">
                                <a:moveTo>
                                  <a:pt x="0" y="0"/>
                                </a:moveTo>
                                <a:lnTo>
                                  <a:pt x="12772" y="0"/>
                                </a:lnTo>
                                <a:lnTo>
                                  <a:pt x="58183" y="113872"/>
                                </a:lnTo>
                                <a:lnTo>
                                  <a:pt x="72368" y="116647"/>
                                </a:lnTo>
                                <a:lnTo>
                                  <a:pt x="72368" y="122205"/>
                                </a:lnTo>
                                <a:lnTo>
                                  <a:pt x="21288" y="122205"/>
                                </a:lnTo>
                                <a:lnTo>
                                  <a:pt x="21288" y="116647"/>
                                </a:lnTo>
                                <a:lnTo>
                                  <a:pt x="38318" y="113872"/>
                                </a:lnTo>
                                <a:lnTo>
                                  <a:pt x="24123" y="80542"/>
                                </a:lnTo>
                                <a:lnTo>
                                  <a:pt x="0" y="80542"/>
                                </a:lnTo>
                                <a:lnTo>
                                  <a:pt x="0" y="72209"/>
                                </a:lnTo>
                                <a:lnTo>
                                  <a:pt x="21288" y="72209"/>
                                </a:lnTo>
                                <a:lnTo>
                                  <a:pt x="1422" y="13891"/>
                                </a:lnTo>
                                <a:lnTo>
                                  <a:pt x="0" y="175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46" name="Shape 546"/>
                        <wps:cNvSpPr/>
                        <wps:spPr>
                          <a:xfrm>
                            <a:off x="567599" y="61247"/>
                            <a:ext cx="58173" cy="122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73" h="122195">
                                <a:moveTo>
                                  <a:pt x="0" y="0"/>
                                </a:moveTo>
                                <a:cubicBezTo>
                                  <a:pt x="53916" y="0"/>
                                  <a:pt x="53916" y="0"/>
                                  <a:pt x="53916" y="0"/>
                                </a:cubicBezTo>
                                <a:lnTo>
                                  <a:pt x="58173" y="522"/>
                                </a:lnTo>
                                <a:lnTo>
                                  <a:pt x="58173" y="9723"/>
                                </a:lnTo>
                                <a:lnTo>
                                  <a:pt x="51081" y="8333"/>
                                </a:lnTo>
                                <a:cubicBezTo>
                                  <a:pt x="34050" y="8333"/>
                                  <a:pt x="34050" y="8333"/>
                                  <a:pt x="34050" y="8333"/>
                                </a:cubicBezTo>
                                <a:cubicBezTo>
                                  <a:pt x="34050" y="61102"/>
                                  <a:pt x="34050" y="61102"/>
                                  <a:pt x="34050" y="61102"/>
                                </a:cubicBezTo>
                                <a:cubicBezTo>
                                  <a:pt x="51081" y="61102"/>
                                  <a:pt x="51081" y="61102"/>
                                  <a:pt x="51081" y="61102"/>
                                </a:cubicBezTo>
                                <a:lnTo>
                                  <a:pt x="58173" y="59716"/>
                                </a:lnTo>
                                <a:lnTo>
                                  <a:pt x="58173" y="71624"/>
                                </a:lnTo>
                                <a:lnTo>
                                  <a:pt x="57292" y="70259"/>
                                </a:lnTo>
                                <a:cubicBezTo>
                                  <a:pt x="56760" y="69435"/>
                                  <a:pt x="56760" y="69435"/>
                                  <a:pt x="56760" y="69435"/>
                                </a:cubicBezTo>
                                <a:lnTo>
                                  <a:pt x="34050" y="69435"/>
                                </a:lnTo>
                                <a:cubicBezTo>
                                  <a:pt x="34051" y="113863"/>
                                  <a:pt x="34051" y="113863"/>
                                  <a:pt x="34051" y="113863"/>
                                </a:cubicBezTo>
                                <a:cubicBezTo>
                                  <a:pt x="53916" y="116647"/>
                                  <a:pt x="53916" y="116647"/>
                                  <a:pt x="53916" y="116647"/>
                                </a:cubicBezTo>
                                <a:cubicBezTo>
                                  <a:pt x="53916" y="122195"/>
                                  <a:pt x="53916" y="122195"/>
                                  <a:pt x="53916" y="122195"/>
                                </a:cubicBezTo>
                                <a:cubicBezTo>
                                  <a:pt x="2835" y="122195"/>
                                  <a:pt x="2835" y="122195"/>
                                  <a:pt x="2835" y="122195"/>
                                </a:cubicBezTo>
                                <a:cubicBezTo>
                                  <a:pt x="2835" y="116647"/>
                                  <a:pt x="2835" y="116647"/>
                                  <a:pt x="2835" y="116647"/>
                                </a:cubicBezTo>
                                <a:cubicBezTo>
                                  <a:pt x="17030" y="113863"/>
                                  <a:pt x="17030" y="113863"/>
                                  <a:pt x="17030" y="113863"/>
                                </a:cubicBezTo>
                                <a:cubicBezTo>
                                  <a:pt x="17030" y="8333"/>
                                  <a:pt x="17030" y="8333"/>
                                  <a:pt x="17030" y="8333"/>
                                </a:cubicBezTo>
                                <a:cubicBezTo>
                                  <a:pt x="0" y="5558"/>
                                  <a:pt x="0" y="5558"/>
                                  <a:pt x="0" y="5558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47" name="Shape 547"/>
                        <wps:cNvSpPr/>
                        <wps:spPr>
                          <a:xfrm>
                            <a:off x="625772" y="61769"/>
                            <a:ext cx="63863" cy="121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63" h="121674">
                                <a:moveTo>
                                  <a:pt x="0" y="0"/>
                                </a:moveTo>
                                <a:lnTo>
                                  <a:pt x="18452" y="2262"/>
                                </a:lnTo>
                                <a:cubicBezTo>
                                  <a:pt x="24123" y="5036"/>
                                  <a:pt x="29803" y="7811"/>
                                  <a:pt x="32638" y="10594"/>
                                </a:cubicBezTo>
                                <a:cubicBezTo>
                                  <a:pt x="35483" y="13369"/>
                                  <a:pt x="38318" y="16143"/>
                                  <a:pt x="38318" y="18918"/>
                                </a:cubicBezTo>
                                <a:cubicBezTo>
                                  <a:pt x="41153" y="24476"/>
                                  <a:pt x="41153" y="27250"/>
                                  <a:pt x="41153" y="32808"/>
                                </a:cubicBezTo>
                                <a:cubicBezTo>
                                  <a:pt x="41153" y="38357"/>
                                  <a:pt x="41153" y="41141"/>
                                  <a:pt x="38318" y="43915"/>
                                </a:cubicBezTo>
                                <a:cubicBezTo>
                                  <a:pt x="38318" y="49474"/>
                                  <a:pt x="35483" y="52248"/>
                                  <a:pt x="35483" y="55022"/>
                                </a:cubicBezTo>
                                <a:cubicBezTo>
                                  <a:pt x="32638" y="57806"/>
                                  <a:pt x="29803" y="60581"/>
                                  <a:pt x="26968" y="60581"/>
                                </a:cubicBezTo>
                                <a:cubicBezTo>
                                  <a:pt x="24123" y="63355"/>
                                  <a:pt x="18452" y="66129"/>
                                  <a:pt x="15608" y="66129"/>
                                </a:cubicBezTo>
                                <a:cubicBezTo>
                                  <a:pt x="49668" y="113341"/>
                                  <a:pt x="49668" y="113341"/>
                                  <a:pt x="49668" y="113341"/>
                                </a:cubicBezTo>
                                <a:cubicBezTo>
                                  <a:pt x="63863" y="116125"/>
                                  <a:pt x="63863" y="116125"/>
                                  <a:pt x="63863" y="116125"/>
                                </a:cubicBezTo>
                                <a:cubicBezTo>
                                  <a:pt x="63863" y="121674"/>
                                  <a:pt x="63863" y="121674"/>
                                  <a:pt x="63863" y="121674"/>
                                </a:cubicBezTo>
                                <a:cubicBezTo>
                                  <a:pt x="32638" y="121673"/>
                                  <a:pt x="32638" y="121673"/>
                                  <a:pt x="32638" y="121673"/>
                                </a:cubicBezTo>
                                <a:cubicBezTo>
                                  <a:pt x="15612" y="95293"/>
                                  <a:pt x="7100" y="82103"/>
                                  <a:pt x="2844" y="75508"/>
                                </a:cubicBezTo>
                                <a:lnTo>
                                  <a:pt x="0" y="71102"/>
                                </a:lnTo>
                                <a:lnTo>
                                  <a:pt x="0" y="59194"/>
                                </a:lnTo>
                                <a:lnTo>
                                  <a:pt x="7102" y="57806"/>
                                </a:lnTo>
                                <a:cubicBezTo>
                                  <a:pt x="9937" y="57806"/>
                                  <a:pt x="15608" y="55022"/>
                                  <a:pt x="15608" y="55022"/>
                                </a:cubicBezTo>
                                <a:cubicBezTo>
                                  <a:pt x="18452" y="52248"/>
                                  <a:pt x="21288" y="49474"/>
                                  <a:pt x="21288" y="46690"/>
                                </a:cubicBezTo>
                                <a:cubicBezTo>
                                  <a:pt x="24123" y="43915"/>
                                  <a:pt x="24123" y="38357"/>
                                  <a:pt x="24123" y="32808"/>
                                </a:cubicBezTo>
                                <a:cubicBezTo>
                                  <a:pt x="24123" y="30034"/>
                                  <a:pt x="24123" y="24476"/>
                                  <a:pt x="21288" y="21701"/>
                                </a:cubicBezTo>
                                <a:cubicBezTo>
                                  <a:pt x="21288" y="18918"/>
                                  <a:pt x="18452" y="16143"/>
                                  <a:pt x="15608" y="13369"/>
                                </a:cubicBezTo>
                                <a:cubicBezTo>
                                  <a:pt x="12773" y="13369"/>
                                  <a:pt x="9937" y="10594"/>
                                  <a:pt x="7102" y="10594"/>
                                </a:cubicBezTo>
                                <a:lnTo>
                                  <a:pt x="0" y="9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48" name="Shape 548"/>
                        <wps:cNvSpPr/>
                        <wps:spPr>
                          <a:xfrm>
                            <a:off x="700985" y="61247"/>
                            <a:ext cx="82296" cy="122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" h="122195">
                                <a:moveTo>
                                  <a:pt x="42565" y="0"/>
                                </a:moveTo>
                                <a:cubicBezTo>
                                  <a:pt x="48245" y="0"/>
                                  <a:pt x="53916" y="0"/>
                                  <a:pt x="59596" y="0"/>
                                </a:cubicBezTo>
                                <a:cubicBezTo>
                                  <a:pt x="65275" y="2784"/>
                                  <a:pt x="70946" y="2784"/>
                                  <a:pt x="73781" y="2784"/>
                                </a:cubicBezTo>
                                <a:cubicBezTo>
                                  <a:pt x="73781" y="27772"/>
                                  <a:pt x="73781" y="27772"/>
                                  <a:pt x="73781" y="27772"/>
                                </a:cubicBezTo>
                                <a:cubicBezTo>
                                  <a:pt x="68111" y="27772"/>
                                  <a:pt x="68111" y="27772"/>
                                  <a:pt x="68111" y="27772"/>
                                </a:cubicBezTo>
                                <a:cubicBezTo>
                                  <a:pt x="65275" y="13891"/>
                                  <a:pt x="65275" y="13891"/>
                                  <a:pt x="65275" y="13891"/>
                                </a:cubicBezTo>
                                <a:cubicBezTo>
                                  <a:pt x="62431" y="11116"/>
                                  <a:pt x="59596" y="11116"/>
                                  <a:pt x="56760" y="8333"/>
                                </a:cubicBezTo>
                                <a:cubicBezTo>
                                  <a:pt x="51081" y="8333"/>
                                  <a:pt x="48245" y="8333"/>
                                  <a:pt x="42565" y="8333"/>
                                </a:cubicBezTo>
                                <a:cubicBezTo>
                                  <a:pt x="36895" y="8333"/>
                                  <a:pt x="34050" y="8333"/>
                                  <a:pt x="31215" y="8333"/>
                                </a:cubicBezTo>
                                <a:cubicBezTo>
                                  <a:pt x="28380" y="8333"/>
                                  <a:pt x="25535" y="11116"/>
                                  <a:pt x="22700" y="13891"/>
                                </a:cubicBezTo>
                                <a:cubicBezTo>
                                  <a:pt x="19865" y="13891"/>
                                  <a:pt x="19865" y="16665"/>
                                  <a:pt x="17020" y="19440"/>
                                </a:cubicBezTo>
                                <a:cubicBezTo>
                                  <a:pt x="17020" y="19440"/>
                                  <a:pt x="17020" y="22223"/>
                                  <a:pt x="17020" y="24998"/>
                                </a:cubicBezTo>
                                <a:cubicBezTo>
                                  <a:pt x="17020" y="30556"/>
                                  <a:pt x="17020" y="33330"/>
                                  <a:pt x="19865" y="36105"/>
                                </a:cubicBezTo>
                                <a:cubicBezTo>
                                  <a:pt x="19865" y="38879"/>
                                  <a:pt x="22700" y="38879"/>
                                  <a:pt x="25535" y="41663"/>
                                </a:cubicBezTo>
                                <a:cubicBezTo>
                                  <a:pt x="28380" y="44437"/>
                                  <a:pt x="34050" y="44437"/>
                                  <a:pt x="36895" y="47212"/>
                                </a:cubicBezTo>
                                <a:cubicBezTo>
                                  <a:pt x="39730" y="47212"/>
                                  <a:pt x="45401" y="49995"/>
                                  <a:pt x="48245" y="49995"/>
                                </a:cubicBezTo>
                                <a:cubicBezTo>
                                  <a:pt x="53916" y="52770"/>
                                  <a:pt x="56760" y="52770"/>
                                  <a:pt x="59596" y="55544"/>
                                </a:cubicBezTo>
                                <a:cubicBezTo>
                                  <a:pt x="65275" y="58328"/>
                                  <a:pt x="68111" y="58328"/>
                                  <a:pt x="70946" y="61102"/>
                                </a:cubicBezTo>
                                <a:cubicBezTo>
                                  <a:pt x="73781" y="63877"/>
                                  <a:pt x="76626" y="69435"/>
                                  <a:pt x="79461" y="72209"/>
                                </a:cubicBezTo>
                                <a:cubicBezTo>
                                  <a:pt x="79461" y="74984"/>
                                  <a:pt x="82296" y="80542"/>
                                  <a:pt x="82296" y="86100"/>
                                </a:cubicBezTo>
                                <a:cubicBezTo>
                                  <a:pt x="82296" y="91649"/>
                                  <a:pt x="79461" y="97207"/>
                                  <a:pt x="79461" y="102756"/>
                                </a:cubicBezTo>
                                <a:cubicBezTo>
                                  <a:pt x="76626" y="105540"/>
                                  <a:pt x="73781" y="111088"/>
                                  <a:pt x="70946" y="113863"/>
                                </a:cubicBezTo>
                                <a:cubicBezTo>
                                  <a:pt x="68111" y="116647"/>
                                  <a:pt x="62431" y="119421"/>
                                  <a:pt x="56760" y="122195"/>
                                </a:cubicBezTo>
                                <a:cubicBezTo>
                                  <a:pt x="51081" y="122195"/>
                                  <a:pt x="45401" y="122195"/>
                                  <a:pt x="39731" y="122195"/>
                                </a:cubicBezTo>
                                <a:cubicBezTo>
                                  <a:pt x="34050" y="122195"/>
                                  <a:pt x="31215" y="122195"/>
                                  <a:pt x="28380" y="122195"/>
                                </a:cubicBezTo>
                                <a:cubicBezTo>
                                  <a:pt x="22700" y="122195"/>
                                  <a:pt x="19865" y="122195"/>
                                  <a:pt x="17020" y="122195"/>
                                </a:cubicBezTo>
                                <a:cubicBezTo>
                                  <a:pt x="14185" y="122195"/>
                                  <a:pt x="11350" y="119421"/>
                                  <a:pt x="8515" y="119421"/>
                                </a:cubicBezTo>
                                <a:cubicBezTo>
                                  <a:pt x="5670" y="119421"/>
                                  <a:pt x="2835" y="116647"/>
                                  <a:pt x="0" y="116647"/>
                                </a:cubicBezTo>
                                <a:lnTo>
                                  <a:pt x="0" y="88875"/>
                                </a:lnTo>
                                <a:cubicBezTo>
                                  <a:pt x="5670" y="88875"/>
                                  <a:pt x="5670" y="88875"/>
                                  <a:pt x="5670" y="88875"/>
                                </a:cubicBezTo>
                                <a:cubicBezTo>
                                  <a:pt x="11350" y="105540"/>
                                  <a:pt x="11350" y="105540"/>
                                  <a:pt x="11350" y="105540"/>
                                </a:cubicBezTo>
                                <a:cubicBezTo>
                                  <a:pt x="11350" y="108314"/>
                                  <a:pt x="14185" y="108314"/>
                                  <a:pt x="14185" y="108314"/>
                                </a:cubicBezTo>
                                <a:cubicBezTo>
                                  <a:pt x="17020" y="111088"/>
                                  <a:pt x="19865" y="111088"/>
                                  <a:pt x="22700" y="113863"/>
                                </a:cubicBezTo>
                                <a:cubicBezTo>
                                  <a:pt x="25535" y="113863"/>
                                  <a:pt x="28380" y="113863"/>
                                  <a:pt x="31215" y="116647"/>
                                </a:cubicBezTo>
                                <a:cubicBezTo>
                                  <a:pt x="34050" y="116647"/>
                                  <a:pt x="36895" y="116647"/>
                                  <a:pt x="39731" y="116647"/>
                                </a:cubicBezTo>
                                <a:cubicBezTo>
                                  <a:pt x="42566" y="116647"/>
                                  <a:pt x="48246" y="116647"/>
                                  <a:pt x="51081" y="113863"/>
                                </a:cubicBezTo>
                                <a:cubicBezTo>
                                  <a:pt x="53916" y="113863"/>
                                  <a:pt x="56760" y="111088"/>
                                  <a:pt x="59596" y="108314"/>
                                </a:cubicBezTo>
                                <a:cubicBezTo>
                                  <a:pt x="62431" y="108314"/>
                                  <a:pt x="62431" y="105540"/>
                                  <a:pt x="65275" y="102756"/>
                                </a:cubicBezTo>
                                <a:cubicBezTo>
                                  <a:pt x="65275" y="99981"/>
                                  <a:pt x="65275" y="94423"/>
                                  <a:pt x="65275" y="91649"/>
                                </a:cubicBezTo>
                                <a:cubicBezTo>
                                  <a:pt x="65275" y="88875"/>
                                  <a:pt x="65275" y="83316"/>
                                  <a:pt x="62431" y="80542"/>
                                </a:cubicBezTo>
                                <a:cubicBezTo>
                                  <a:pt x="59596" y="77768"/>
                                  <a:pt x="59596" y="74984"/>
                                  <a:pt x="56760" y="74984"/>
                                </a:cubicBezTo>
                                <a:cubicBezTo>
                                  <a:pt x="51081" y="72209"/>
                                  <a:pt x="48245" y="69435"/>
                                  <a:pt x="45401" y="69435"/>
                                </a:cubicBezTo>
                                <a:cubicBezTo>
                                  <a:pt x="42565" y="66651"/>
                                  <a:pt x="36895" y="66651"/>
                                  <a:pt x="34050" y="63877"/>
                                </a:cubicBezTo>
                                <a:cubicBezTo>
                                  <a:pt x="28380" y="63877"/>
                                  <a:pt x="25535" y="61102"/>
                                  <a:pt x="22700" y="61102"/>
                                </a:cubicBezTo>
                                <a:cubicBezTo>
                                  <a:pt x="17020" y="58328"/>
                                  <a:pt x="14185" y="55544"/>
                                  <a:pt x="11350" y="55544"/>
                                </a:cubicBezTo>
                                <a:cubicBezTo>
                                  <a:pt x="8515" y="52770"/>
                                  <a:pt x="5670" y="47212"/>
                                  <a:pt x="2835" y="44437"/>
                                </a:cubicBezTo>
                                <a:cubicBezTo>
                                  <a:pt x="2835" y="41663"/>
                                  <a:pt x="0" y="36105"/>
                                  <a:pt x="0" y="30556"/>
                                </a:cubicBezTo>
                                <a:cubicBezTo>
                                  <a:pt x="0" y="24998"/>
                                  <a:pt x="2835" y="22223"/>
                                  <a:pt x="2835" y="16665"/>
                                </a:cubicBezTo>
                                <a:cubicBezTo>
                                  <a:pt x="5670" y="13891"/>
                                  <a:pt x="8515" y="11116"/>
                                  <a:pt x="11350" y="8333"/>
                                </a:cubicBezTo>
                                <a:cubicBezTo>
                                  <a:pt x="14185" y="5558"/>
                                  <a:pt x="19865" y="2784"/>
                                  <a:pt x="25535" y="2784"/>
                                </a:cubicBezTo>
                                <a:cubicBezTo>
                                  <a:pt x="31215" y="0"/>
                                  <a:pt x="36895" y="0"/>
                                  <a:pt x="4256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49" name="Shape 549"/>
                        <wps:cNvSpPr/>
                        <wps:spPr>
                          <a:xfrm>
                            <a:off x="0" y="366740"/>
                            <a:ext cx="834372" cy="124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4372" h="124973">
                                <a:moveTo>
                                  <a:pt x="39731" y="0"/>
                                </a:moveTo>
                                <a:cubicBezTo>
                                  <a:pt x="794632" y="0"/>
                                  <a:pt x="794632" y="0"/>
                                  <a:pt x="794632" y="0"/>
                                </a:cubicBezTo>
                                <a:cubicBezTo>
                                  <a:pt x="817341" y="0"/>
                                  <a:pt x="834372" y="19440"/>
                                  <a:pt x="834372" y="41654"/>
                                </a:cubicBezTo>
                                <a:lnTo>
                                  <a:pt x="834372" y="86093"/>
                                </a:lnTo>
                                <a:cubicBezTo>
                                  <a:pt x="834372" y="108310"/>
                                  <a:pt x="817342" y="124973"/>
                                  <a:pt x="794632" y="124973"/>
                                </a:cubicBezTo>
                                <a:cubicBezTo>
                                  <a:pt x="39731" y="124973"/>
                                  <a:pt x="39731" y="124973"/>
                                  <a:pt x="39731" y="124973"/>
                                </a:cubicBezTo>
                                <a:cubicBezTo>
                                  <a:pt x="17028" y="124973"/>
                                  <a:pt x="0" y="108309"/>
                                  <a:pt x="0" y="86093"/>
                                </a:cubicBezTo>
                                <a:cubicBezTo>
                                  <a:pt x="0" y="41653"/>
                                  <a:pt x="0" y="41653"/>
                                  <a:pt x="0" y="41653"/>
                                </a:cubicBezTo>
                                <a:cubicBezTo>
                                  <a:pt x="0" y="19440"/>
                                  <a:pt x="17028" y="0"/>
                                  <a:pt x="3973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50" name="Shape 550"/>
                        <wps:cNvSpPr/>
                        <wps:spPr>
                          <a:xfrm>
                            <a:off x="204337" y="380622"/>
                            <a:ext cx="102171" cy="99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171" h="99982">
                                <a:moveTo>
                                  <a:pt x="51081" y="0"/>
                                </a:moveTo>
                                <a:cubicBezTo>
                                  <a:pt x="51081" y="0"/>
                                  <a:pt x="51081" y="0"/>
                                  <a:pt x="59596" y="22223"/>
                                </a:cubicBezTo>
                                <a:cubicBezTo>
                                  <a:pt x="59596" y="22223"/>
                                  <a:pt x="59596" y="22223"/>
                                  <a:pt x="76626" y="22223"/>
                                </a:cubicBezTo>
                                <a:cubicBezTo>
                                  <a:pt x="79461" y="22223"/>
                                  <a:pt x="82296" y="22223"/>
                                  <a:pt x="82296" y="24998"/>
                                </a:cubicBezTo>
                                <a:cubicBezTo>
                                  <a:pt x="82296" y="24998"/>
                                  <a:pt x="82296" y="24998"/>
                                  <a:pt x="82296" y="41663"/>
                                </a:cubicBezTo>
                                <a:cubicBezTo>
                                  <a:pt x="82296" y="41663"/>
                                  <a:pt x="82296" y="41663"/>
                                  <a:pt x="102171" y="49995"/>
                                </a:cubicBezTo>
                                <a:lnTo>
                                  <a:pt x="82296" y="58328"/>
                                </a:lnTo>
                                <a:cubicBezTo>
                                  <a:pt x="82296" y="58328"/>
                                  <a:pt x="82296" y="58328"/>
                                  <a:pt x="82296" y="74987"/>
                                </a:cubicBezTo>
                                <a:cubicBezTo>
                                  <a:pt x="82296" y="74987"/>
                                  <a:pt x="79461" y="77765"/>
                                  <a:pt x="76626" y="77765"/>
                                </a:cubicBezTo>
                                <a:cubicBezTo>
                                  <a:pt x="76626" y="77765"/>
                                  <a:pt x="76626" y="77765"/>
                                  <a:pt x="59596" y="77765"/>
                                </a:cubicBezTo>
                                <a:cubicBezTo>
                                  <a:pt x="59596" y="77765"/>
                                  <a:pt x="59596" y="77765"/>
                                  <a:pt x="51081" y="99982"/>
                                </a:cubicBezTo>
                                <a:cubicBezTo>
                                  <a:pt x="51081" y="99982"/>
                                  <a:pt x="51081" y="99982"/>
                                  <a:pt x="42565" y="77765"/>
                                </a:cubicBezTo>
                                <a:cubicBezTo>
                                  <a:pt x="42565" y="77765"/>
                                  <a:pt x="42565" y="77765"/>
                                  <a:pt x="25545" y="77765"/>
                                </a:cubicBezTo>
                                <a:cubicBezTo>
                                  <a:pt x="22700" y="77765"/>
                                  <a:pt x="19865" y="74987"/>
                                  <a:pt x="19865" y="74987"/>
                                </a:cubicBezTo>
                                <a:cubicBezTo>
                                  <a:pt x="19865" y="74987"/>
                                  <a:pt x="19865" y="74987"/>
                                  <a:pt x="19865" y="58328"/>
                                </a:cubicBezTo>
                                <a:cubicBezTo>
                                  <a:pt x="19865" y="58328"/>
                                  <a:pt x="19865" y="58328"/>
                                  <a:pt x="0" y="49995"/>
                                </a:cubicBezTo>
                                <a:cubicBezTo>
                                  <a:pt x="0" y="49995"/>
                                  <a:pt x="0" y="49995"/>
                                  <a:pt x="19865" y="41663"/>
                                </a:cubicBezTo>
                                <a:cubicBezTo>
                                  <a:pt x="19865" y="41663"/>
                                  <a:pt x="19865" y="41663"/>
                                  <a:pt x="19865" y="24998"/>
                                </a:cubicBezTo>
                                <a:cubicBezTo>
                                  <a:pt x="19865" y="22223"/>
                                  <a:pt x="22700" y="22223"/>
                                  <a:pt x="25545" y="22223"/>
                                </a:cubicBezTo>
                                <a:cubicBezTo>
                                  <a:pt x="25545" y="22223"/>
                                  <a:pt x="25545" y="22223"/>
                                  <a:pt x="42565" y="22223"/>
                                </a:cubicBezTo>
                                <a:cubicBezTo>
                                  <a:pt x="42565" y="22223"/>
                                  <a:pt x="42565" y="22223"/>
                                  <a:pt x="5108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AB03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51" name="Shape 551"/>
                        <wps:cNvSpPr/>
                        <wps:spPr>
                          <a:xfrm>
                            <a:off x="229882" y="405620"/>
                            <a:ext cx="14185" cy="27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85" h="27772">
                                <a:moveTo>
                                  <a:pt x="14185" y="0"/>
                                </a:moveTo>
                                <a:lnTo>
                                  <a:pt x="14185" y="2774"/>
                                </a:lnTo>
                                <a:cubicBezTo>
                                  <a:pt x="8505" y="2774"/>
                                  <a:pt x="5670" y="5558"/>
                                  <a:pt x="5670" y="13891"/>
                                </a:cubicBezTo>
                                <a:cubicBezTo>
                                  <a:pt x="5670" y="22214"/>
                                  <a:pt x="8505" y="24998"/>
                                  <a:pt x="14185" y="24998"/>
                                </a:cubicBezTo>
                                <a:lnTo>
                                  <a:pt x="14185" y="27772"/>
                                </a:lnTo>
                                <a:cubicBezTo>
                                  <a:pt x="2835" y="27772"/>
                                  <a:pt x="0" y="19440"/>
                                  <a:pt x="0" y="13891"/>
                                </a:cubicBezTo>
                                <a:cubicBezTo>
                                  <a:pt x="0" y="8333"/>
                                  <a:pt x="2835" y="0"/>
                                  <a:pt x="141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52" name="Shape 552"/>
                        <wps:cNvSpPr/>
                        <wps:spPr>
                          <a:xfrm>
                            <a:off x="244067" y="405620"/>
                            <a:ext cx="36895" cy="36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95" h="36104">
                                <a:moveTo>
                                  <a:pt x="0" y="0"/>
                                </a:moveTo>
                                <a:cubicBezTo>
                                  <a:pt x="8515" y="0"/>
                                  <a:pt x="14195" y="5558"/>
                                  <a:pt x="14195" y="13891"/>
                                </a:cubicBezTo>
                                <a:cubicBezTo>
                                  <a:pt x="14195" y="19440"/>
                                  <a:pt x="11350" y="24998"/>
                                  <a:pt x="8515" y="24998"/>
                                </a:cubicBezTo>
                                <a:cubicBezTo>
                                  <a:pt x="14195" y="27772"/>
                                  <a:pt x="14195" y="27772"/>
                                  <a:pt x="14195" y="27772"/>
                                </a:cubicBezTo>
                                <a:cubicBezTo>
                                  <a:pt x="22700" y="33330"/>
                                  <a:pt x="28380" y="33330"/>
                                  <a:pt x="28380" y="33330"/>
                                </a:cubicBezTo>
                                <a:cubicBezTo>
                                  <a:pt x="31215" y="33330"/>
                                  <a:pt x="34060" y="33330"/>
                                  <a:pt x="36895" y="30546"/>
                                </a:cubicBezTo>
                                <a:cubicBezTo>
                                  <a:pt x="36895" y="33330"/>
                                  <a:pt x="36895" y="33330"/>
                                  <a:pt x="36895" y="33330"/>
                                </a:cubicBezTo>
                                <a:cubicBezTo>
                                  <a:pt x="34060" y="33330"/>
                                  <a:pt x="31215" y="36104"/>
                                  <a:pt x="25545" y="36104"/>
                                </a:cubicBezTo>
                                <a:cubicBezTo>
                                  <a:pt x="19865" y="36104"/>
                                  <a:pt x="17030" y="33330"/>
                                  <a:pt x="11350" y="30546"/>
                                </a:cubicBezTo>
                                <a:cubicBezTo>
                                  <a:pt x="5680" y="27772"/>
                                  <a:pt x="5680" y="27772"/>
                                  <a:pt x="5680" y="27772"/>
                                </a:cubicBezTo>
                                <a:cubicBezTo>
                                  <a:pt x="2835" y="27772"/>
                                  <a:pt x="2835" y="27772"/>
                                  <a:pt x="0" y="27772"/>
                                </a:cubicBezTo>
                                <a:lnTo>
                                  <a:pt x="0" y="24998"/>
                                </a:lnTo>
                                <a:cubicBezTo>
                                  <a:pt x="2835" y="24998"/>
                                  <a:pt x="8515" y="24998"/>
                                  <a:pt x="8515" y="13891"/>
                                </a:cubicBezTo>
                                <a:cubicBezTo>
                                  <a:pt x="8515" y="5558"/>
                                  <a:pt x="2835" y="2774"/>
                                  <a:pt x="0" y="277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53" name="Shape 553"/>
                        <wps:cNvSpPr/>
                        <wps:spPr>
                          <a:xfrm>
                            <a:off x="263932" y="427833"/>
                            <a:ext cx="5680" cy="5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0" h="5558">
                                <a:moveTo>
                                  <a:pt x="0" y="0"/>
                                </a:moveTo>
                                <a:cubicBezTo>
                                  <a:pt x="2835" y="2784"/>
                                  <a:pt x="2835" y="5558"/>
                                  <a:pt x="5680" y="5558"/>
                                </a:cubicBezTo>
                                <a:cubicBezTo>
                                  <a:pt x="2835" y="5558"/>
                                  <a:pt x="2835" y="5558"/>
                                  <a:pt x="0" y="5558"/>
                                </a:cubicBezTo>
                                <a:cubicBezTo>
                                  <a:pt x="0" y="2784"/>
                                  <a:pt x="0" y="2784"/>
                                  <a:pt x="0" y="2784"/>
                                </a:cubicBezTo>
                                <a:cubicBezTo>
                                  <a:pt x="0" y="2784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54" name="Shape 554"/>
                        <wps:cNvSpPr/>
                        <wps:spPr>
                          <a:xfrm>
                            <a:off x="263932" y="425059"/>
                            <a:ext cx="0" cy="2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74">
                                <a:moveTo>
                                  <a:pt x="0" y="2774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55" name="Shape 555"/>
                        <wps:cNvSpPr/>
                        <wps:spPr>
                          <a:xfrm>
                            <a:off x="263932" y="405620"/>
                            <a:ext cx="14195" cy="27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95" h="27772">
                                <a:moveTo>
                                  <a:pt x="8515" y="0"/>
                                </a:moveTo>
                                <a:cubicBezTo>
                                  <a:pt x="11350" y="0"/>
                                  <a:pt x="11350" y="2774"/>
                                  <a:pt x="14195" y="2774"/>
                                </a:cubicBezTo>
                                <a:cubicBezTo>
                                  <a:pt x="14195" y="2774"/>
                                  <a:pt x="14195" y="2774"/>
                                  <a:pt x="14195" y="5558"/>
                                </a:cubicBezTo>
                                <a:cubicBezTo>
                                  <a:pt x="14195" y="8333"/>
                                  <a:pt x="14195" y="8333"/>
                                  <a:pt x="14195" y="8333"/>
                                </a:cubicBezTo>
                                <a:cubicBezTo>
                                  <a:pt x="11350" y="5558"/>
                                  <a:pt x="11350" y="5558"/>
                                  <a:pt x="11350" y="5558"/>
                                </a:cubicBezTo>
                                <a:cubicBezTo>
                                  <a:pt x="11350" y="2774"/>
                                  <a:pt x="11350" y="2774"/>
                                  <a:pt x="8515" y="2774"/>
                                </a:cubicBezTo>
                                <a:cubicBezTo>
                                  <a:pt x="5680" y="2774"/>
                                  <a:pt x="2835" y="5558"/>
                                  <a:pt x="2835" y="5558"/>
                                </a:cubicBezTo>
                                <a:cubicBezTo>
                                  <a:pt x="2835" y="8333"/>
                                  <a:pt x="5680" y="8333"/>
                                  <a:pt x="8515" y="11107"/>
                                </a:cubicBezTo>
                                <a:cubicBezTo>
                                  <a:pt x="11350" y="13891"/>
                                  <a:pt x="14195" y="16665"/>
                                  <a:pt x="14195" y="19440"/>
                                </a:cubicBezTo>
                                <a:cubicBezTo>
                                  <a:pt x="14195" y="22214"/>
                                  <a:pt x="14195" y="24998"/>
                                  <a:pt x="11350" y="27772"/>
                                </a:cubicBezTo>
                                <a:cubicBezTo>
                                  <a:pt x="8515" y="27772"/>
                                  <a:pt x="8515" y="27772"/>
                                  <a:pt x="5680" y="27772"/>
                                </a:cubicBezTo>
                                <a:cubicBezTo>
                                  <a:pt x="8515" y="27772"/>
                                  <a:pt x="11350" y="24998"/>
                                  <a:pt x="11350" y="22214"/>
                                </a:cubicBezTo>
                                <a:cubicBezTo>
                                  <a:pt x="11350" y="22214"/>
                                  <a:pt x="11350" y="19440"/>
                                  <a:pt x="8515" y="16665"/>
                                </a:cubicBezTo>
                                <a:cubicBezTo>
                                  <a:pt x="5680" y="16665"/>
                                  <a:pt x="5680" y="16665"/>
                                  <a:pt x="5680" y="16665"/>
                                </a:cubicBezTo>
                                <a:cubicBezTo>
                                  <a:pt x="2835" y="13891"/>
                                  <a:pt x="0" y="11107"/>
                                  <a:pt x="0" y="8333"/>
                                </a:cubicBezTo>
                                <a:cubicBezTo>
                                  <a:pt x="0" y="2774"/>
                                  <a:pt x="2835" y="0"/>
                                  <a:pt x="85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56" name="Shape 556"/>
                        <wps:cNvSpPr/>
                        <wps:spPr>
                          <a:xfrm>
                            <a:off x="229882" y="450056"/>
                            <a:ext cx="51080" cy="2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80" h="2777">
                                <a:moveTo>
                                  <a:pt x="25535" y="0"/>
                                </a:moveTo>
                                <a:cubicBezTo>
                                  <a:pt x="39730" y="0"/>
                                  <a:pt x="51080" y="2777"/>
                                  <a:pt x="51080" y="2777"/>
                                </a:cubicBezTo>
                                <a:cubicBezTo>
                                  <a:pt x="51080" y="2777"/>
                                  <a:pt x="39730" y="2777"/>
                                  <a:pt x="25535" y="2777"/>
                                </a:cubicBezTo>
                                <a:cubicBezTo>
                                  <a:pt x="11350" y="2777"/>
                                  <a:pt x="0" y="2777"/>
                                  <a:pt x="0" y="2777"/>
                                </a:cubicBezTo>
                                <a:cubicBezTo>
                                  <a:pt x="0" y="2777"/>
                                  <a:pt x="11350" y="0"/>
                                  <a:pt x="2553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18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57" name="Shape 557"/>
                        <wps:cNvSpPr/>
                        <wps:spPr>
                          <a:xfrm>
                            <a:off x="366103" y="380622"/>
                            <a:ext cx="102161" cy="99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161" h="99982">
                                <a:moveTo>
                                  <a:pt x="51080" y="0"/>
                                </a:moveTo>
                                <a:cubicBezTo>
                                  <a:pt x="51080" y="0"/>
                                  <a:pt x="51080" y="0"/>
                                  <a:pt x="59596" y="22223"/>
                                </a:cubicBezTo>
                                <a:cubicBezTo>
                                  <a:pt x="59596" y="22223"/>
                                  <a:pt x="59596" y="22223"/>
                                  <a:pt x="76626" y="22223"/>
                                </a:cubicBezTo>
                                <a:cubicBezTo>
                                  <a:pt x="79461" y="22223"/>
                                  <a:pt x="82296" y="22223"/>
                                  <a:pt x="82296" y="24998"/>
                                </a:cubicBezTo>
                                <a:cubicBezTo>
                                  <a:pt x="82296" y="24998"/>
                                  <a:pt x="82296" y="24998"/>
                                  <a:pt x="82296" y="41663"/>
                                </a:cubicBezTo>
                                <a:cubicBezTo>
                                  <a:pt x="82296" y="41663"/>
                                  <a:pt x="82296" y="41663"/>
                                  <a:pt x="102161" y="49995"/>
                                </a:cubicBezTo>
                                <a:lnTo>
                                  <a:pt x="82296" y="58328"/>
                                </a:lnTo>
                                <a:cubicBezTo>
                                  <a:pt x="82296" y="58328"/>
                                  <a:pt x="82296" y="58328"/>
                                  <a:pt x="82296" y="74988"/>
                                </a:cubicBezTo>
                                <a:cubicBezTo>
                                  <a:pt x="82296" y="74988"/>
                                  <a:pt x="79461" y="77765"/>
                                  <a:pt x="76626" y="77765"/>
                                </a:cubicBezTo>
                                <a:cubicBezTo>
                                  <a:pt x="76626" y="77765"/>
                                  <a:pt x="76626" y="77765"/>
                                  <a:pt x="59596" y="77765"/>
                                </a:cubicBezTo>
                                <a:cubicBezTo>
                                  <a:pt x="59596" y="77765"/>
                                  <a:pt x="59596" y="77765"/>
                                  <a:pt x="51081" y="99982"/>
                                </a:cubicBezTo>
                                <a:cubicBezTo>
                                  <a:pt x="51081" y="99982"/>
                                  <a:pt x="51081" y="99982"/>
                                  <a:pt x="42565" y="77765"/>
                                </a:cubicBezTo>
                                <a:cubicBezTo>
                                  <a:pt x="42565" y="77765"/>
                                  <a:pt x="42565" y="77765"/>
                                  <a:pt x="25535" y="77765"/>
                                </a:cubicBezTo>
                                <a:cubicBezTo>
                                  <a:pt x="22700" y="77765"/>
                                  <a:pt x="19865" y="74988"/>
                                  <a:pt x="19865" y="74988"/>
                                </a:cubicBezTo>
                                <a:cubicBezTo>
                                  <a:pt x="19865" y="74988"/>
                                  <a:pt x="19865" y="74988"/>
                                  <a:pt x="19865" y="58328"/>
                                </a:cubicBezTo>
                                <a:cubicBezTo>
                                  <a:pt x="19865" y="58328"/>
                                  <a:pt x="19865" y="58328"/>
                                  <a:pt x="0" y="49995"/>
                                </a:cubicBezTo>
                                <a:cubicBezTo>
                                  <a:pt x="0" y="49995"/>
                                  <a:pt x="0" y="49995"/>
                                  <a:pt x="19865" y="41663"/>
                                </a:cubicBezTo>
                                <a:cubicBezTo>
                                  <a:pt x="19865" y="41663"/>
                                  <a:pt x="19865" y="41663"/>
                                  <a:pt x="19865" y="24998"/>
                                </a:cubicBezTo>
                                <a:cubicBezTo>
                                  <a:pt x="19865" y="22223"/>
                                  <a:pt x="22700" y="22223"/>
                                  <a:pt x="25535" y="22223"/>
                                </a:cubicBezTo>
                                <a:cubicBezTo>
                                  <a:pt x="25535" y="22223"/>
                                  <a:pt x="25535" y="22223"/>
                                  <a:pt x="42565" y="22223"/>
                                </a:cubicBezTo>
                                <a:cubicBezTo>
                                  <a:pt x="42565" y="22223"/>
                                  <a:pt x="42565" y="22223"/>
                                  <a:pt x="5108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AB03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58" name="Shape 558"/>
                        <wps:cNvSpPr/>
                        <wps:spPr>
                          <a:xfrm>
                            <a:off x="391638" y="405620"/>
                            <a:ext cx="14195" cy="27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95" h="27772">
                                <a:moveTo>
                                  <a:pt x="14195" y="0"/>
                                </a:moveTo>
                                <a:lnTo>
                                  <a:pt x="14195" y="2774"/>
                                </a:lnTo>
                                <a:cubicBezTo>
                                  <a:pt x="8515" y="2774"/>
                                  <a:pt x="5680" y="5558"/>
                                  <a:pt x="5680" y="13891"/>
                                </a:cubicBezTo>
                                <a:cubicBezTo>
                                  <a:pt x="5680" y="22214"/>
                                  <a:pt x="11360" y="24998"/>
                                  <a:pt x="14195" y="24998"/>
                                </a:cubicBezTo>
                                <a:lnTo>
                                  <a:pt x="14195" y="27772"/>
                                </a:lnTo>
                                <a:cubicBezTo>
                                  <a:pt x="2845" y="27772"/>
                                  <a:pt x="0" y="19440"/>
                                  <a:pt x="0" y="13891"/>
                                </a:cubicBezTo>
                                <a:cubicBezTo>
                                  <a:pt x="0" y="8333"/>
                                  <a:pt x="2845" y="0"/>
                                  <a:pt x="1419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59" name="Shape 559"/>
                        <wps:cNvSpPr/>
                        <wps:spPr>
                          <a:xfrm>
                            <a:off x="405833" y="405620"/>
                            <a:ext cx="36895" cy="36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95" h="36104">
                                <a:moveTo>
                                  <a:pt x="0" y="0"/>
                                </a:moveTo>
                                <a:cubicBezTo>
                                  <a:pt x="8515" y="0"/>
                                  <a:pt x="14185" y="5558"/>
                                  <a:pt x="14185" y="13891"/>
                                </a:cubicBezTo>
                                <a:cubicBezTo>
                                  <a:pt x="14185" y="19440"/>
                                  <a:pt x="11350" y="24998"/>
                                  <a:pt x="8515" y="24998"/>
                                </a:cubicBezTo>
                                <a:cubicBezTo>
                                  <a:pt x="14185" y="27772"/>
                                  <a:pt x="14185" y="27772"/>
                                  <a:pt x="14185" y="27772"/>
                                </a:cubicBezTo>
                                <a:cubicBezTo>
                                  <a:pt x="22700" y="33330"/>
                                  <a:pt x="28380" y="33330"/>
                                  <a:pt x="28380" y="33330"/>
                                </a:cubicBezTo>
                                <a:cubicBezTo>
                                  <a:pt x="31215" y="33330"/>
                                  <a:pt x="34050" y="33330"/>
                                  <a:pt x="36895" y="30547"/>
                                </a:cubicBezTo>
                                <a:cubicBezTo>
                                  <a:pt x="36895" y="33330"/>
                                  <a:pt x="36895" y="33330"/>
                                  <a:pt x="36895" y="33330"/>
                                </a:cubicBezTo>
                                <a:cubicBezTo>
                                  <a:pt x="34050" y="33330"/>
                                  <a:pt x="31215" y="36104"/>
                                  <a:pt x="25545" y="36104"/>
                                </a:cubicBezTo>
                                <a:cubicBezTo>
                                  <a:pt x="19865" y="36104"/>
                                  <a:pt x="17030" y="33330"/>
                                  <a:pt x="11350" y="30547"/>
                                </a:cubicBezTo>
                                <a:cubicBezTo>
                                  <a:pt x="5670" y="27772"/>
                                  <a:pt x="5670" y="27772"/>
                                  <a:pt x="5670" y="27772"/>
                                </a:cubicBezTo>
                                <a:cubicBezTo>
                                  <a:pt x="2835" y="27772"/>
                                  <a:pt x="2835" y="27772"/>
                                  <a:pt x="0" y="27772"/>
                                </a:cubicBezTo>
                                <a:lnTo>
                                  <a:pt x="0" y="24998"/>
                                </a:lnTo>
                                <a:cubicBezTo>
                                  <a:pt x="2835" y="24998"/>
                                  <a:pt x="8515" y="24998"/>
                                  <a:pt x="8515" y="13891"/>
                                </a:cubicBezTo>
                                <a:cubicBezTo>
                                  <a:pt x="8515" y="5558"/>
                                  <a:pt x="2835" y="2774"/>
                                  <a:pt x="0" y="277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60" name="Shape 560"/>
                        <wps:cNvSpPr/>
                        <wps:spPr>
                          <a:xfrm>
                            <a:off x="425698" y="427833"/>
                            <a:ext cx="5680" cy="5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0" h="5558">
                                <a:moveTo>
                                  <a:pt x="0" y="0"/>
                                </a:moveTo>
                                <a:cubicBezTo>
                                  <a:pt x="2835" y="2784"/>
                                  <a:pt x="2835" y="5558"/>
                                  <a:pt x="5680" y="5558"/>
                                </a:cubicBezTo>
                                <a:cubicBezTo>
                                  <a:pt x="2835" y="5558"/>
                                  <a:pt x="2835" y="5558"/>
                                  <a:pt x="0" y="5558"/>
                                </a:cubicBezTo>
                                <a:cubicBezTo>
                                  <a:pt x="0" y="2784"/>
                                  <a:pt x="0" y="2784"/>
                                  <a:pt x="0" y="2784"/>
                                </a:cubicBezTo>
                                <a:cubicBezTo>
                                  <a:pt x="0" y="2784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61" name="Shape 561"/>
                        <wps:cNvSpPr/>
                        <wps:spPr>
                          <a:xfrm>
                            <a:off x="425698" y="425059"/>
                            <a:ext cx="0" cy="2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74">
                                <a:moveTo>
                                  <a:pt x="0" y="2774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62" name="Shape 562"/>
                        <wps:cNvSpPr/>
                        <wps:spPr>
                          <a:xfrm>
                            <a:off x="425698" y="411178"/>
                            <a:ext cx="14185" cy="22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85" h="22214">
                                <a:moveTo>
                                  <a:pt x="2835" y="0"/>
                                </a:moveTo>
                                <a:lnTo>
                                  <a:pt x="8515" y="5549"/>
                                </a:lnTo>
                                <a:cubicBezTo>
                                  <a:pt x="14185" y="8333"/>
                                  <a:pt x="14185" y="11107"/>
                                  <a:pt x="14185" y="13881"/>
                                </a:cubicBezTo>
                                <a:cubicBezTo>
                                  <a:pt x="14185" y="16656"/>
                                  <a:pt x="14185" y="19440"/>
                                  <a:pt x="11350" y="22214"/>
                                </a:cubicBezTo>
                                <a:cubicBezTo>
                                  <a:pt x="8515" y="22214"/>
                                  <a:pt x="8515" y="22214"/>
                                  <a:pt x="5680" y="22214"/>
                                </a:cubicBezTo>
                                <a:cubicBezTo>
                                  <a:pt x="8515" y="22214"/>
                                  <a:pt x="11350" y="19440"/>
                                  <a:pt x="11350" y="16656"/>
                                </a:cubicBezTo>
                                <a:cubicBezTo>
                                  <a:pt x="11350" y="16656"/>
                                  <a:pt x="11350" y="13881"/>
                                  <a:pt x="8515" y="11107"/>
                                </a:cubicBezTo>
                                <a:cubicBezTo>
                                  <a:pt x="5680" y="11107"/>
                                  <a:pt x="5680" y="11107"/>
                                  <a:pt x="5680" y="11107"/>
                                </a:cubicBezTo>
                                <a:cubicBezTo>
                                  <a:pt x="2835" y="8333"/>
                                  <a:pt x="0" y="5549"/>
                                  <a:pt x="0" y="2774"/>
                                </a:cubicBezTo>
                                <a:lnTo>
                                  <a:pt x="2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439884" y="411178"/>
                            <a:ext cx="0" cy="2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74">
                                <a:moveTo>
                                  <a:pt x="0" y="2774"/>
                                </a:moveTo>
                                <a:cubicBezTo>
                                  <a:pt x="0" y="2774"/>
                                  <a:pt x="0" y="277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428534" y="411178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65" name="Shape 565"/>
                        <wps:cNvSpPr/>
                        <wps:spPr>
                          <a:xfrm>
                            <a:off x="428534" y="405620"/>
                            <a:ext cx="11350" cy="5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50" h="5558">
                                <a:moveTo>
                                  <a:pt x="5680" y="0"/>
                                </a:moveTo>
                                <a:cubicBezTo>
                                  <a:pt x="8515" y="0"/>
                                  <a:pt x="8515" y="2774"/>
                                  <a:pt x="11350" y="2774"/>
                                </a:cubicBezTo>
                                <a:cubicBezTo>
                                  <a:pt x="11350" y="2774"/>
                                  <a:pt x="11350" y="2774"/>
                                  <a:pt x="11350" y="5558"/>
                                </a:cubicBezTo>
                                <a:cubicBezTo>
                                  <a:pt x="8515" y="5558"/>
                                  <a:pt x="8515" y="5558"/>
                                  <a:pt x="8515" y="5558"/>
                                </a:cubicBezTo>
                                <a:cubicBezTo>
                                  <a:pt x="8515" y="2774"/>
                                  <a:pt x="8515" y="2774"/>
                                  <a:pt x="5680" y="2774"/>
                                </a:cubicBezTo>
                                <a:lnTo>
                                  <a:pt x="0" y="5558"/>
                                </a:lnTo>
                                <a:lnTo>
                                  <a:pt x="5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391638" y="450056"/>
                            <a:ext cx="51090" cy="2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90" h="2777">
                                <a:moveTo>
                                  <a:pt x="25545" y="0"/>
                                </a:moveTo>
                                <a:cubicBezTo>
                                  <a:pt x="39740" y="0"/>
                                  <a:pt x="51090" y="2777"/>
                                  <a:pt x="51090" y="2777"/>
                                </a:cubicBezTo>
                                <a:cubicBezTo>
                                  <a:pt x="51090" y="2777"/>
                                  <a:pt x="39740" y="2777"/>
                                  <a:pt x="25545" y="2777"/>
                                </a:cubicBezTo>
                                <a:cubicBezTo>
                                  <a:pt x="11360" y="2777"/>
                                  <a:pt x="0" y="2777"/>
                                  <a:pt x="0" y="2777"/>
                                </a:cubicBezTo>
                                <a:cubicBezTo>
                                  <a:pt x="0" y="2777"/>
                                  <a:pt x="11360" y="0"/>
                                  <a:pt x="2554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18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67" name="Shape 567"/>
                        <wps:cNvSpPr/>
                        <wps:spPr>
                          <a:xfrm>
                            <a:off x="527869" y="380622"/>
                            <a:ext cx="102161" cy="99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161" h="99982">
                                <a:moveTo>
                                  <a:pt x="51081" y="0"/>
                                </a:moveTo>
                                <a:cubicBezTo>
                                  <a:pt x="51081" y="0"/>
                                  <a:pt x="51081" y="0"/>
                                  <a:pt x="59596" y="22223"/>
                                </a:cubicBezTo>
                                <a:cubicBezTo>
                                  <a:pt x="59596" y="22223"/>
                                  <a:pt x="59596" y="22223"/>
                                  <a:pt x="79461" y="22223"/>
                                </a:cubicBezTo>
                                <a:cubicBezTo>
                                  <a:pt x="79461" y="22223"/>
                                  <a:pt x="82296" y="22223"/>
                                  <a:pt x="82296" y="24998"/>
                                </a:cubicBezTo>
                                <a:cubicBezTo>
                                  <a:pt x="82296" y="24998"/>
                                  <a:pt x="82296" y="24998"/>
                                  <a:pt x="82296" y="41663"/>
                                </a:cubicBezTo>
                                <a:cubicBezTo>
                                  <a:pt x="82296" y="41663"/>
                                  <a:pt x="82296" y="41663"/>
                                  <a:pt x="102161" y="49995"/>
                                </a:cubicBezTo>
                                <a:lnTo>
                                  <a:pt x="82296" y="58328"/>
                                </a:lnTo>
                                <a:cubicBezTo>
                                  <a:pt x="82296" y="58328"/>
                                  <a:pt x="82296" y="58328"/>
                                  <a:pt x="82296" y="74987"/>
                                </a:cubicBezTo>
                                <a:cubicBezTo>
                                  <a:pt x="82296" y="74987"/>
                                  <a:pt x="79461" y="77765"/>
                                  <a:pt x="79461" y="77765"/>
                                </a:cubicBezTo>
                                <a:cubicBezTo>
                                  <a:pt x="79461" y="77765"/>
                                  <a:pt x="79461" y="77765"/>
                                  <a:pt x="59596" y="77765"/>
                                </a:cubicBezTo>
                                <a:cubicBezTo>
                                  <a:pt x="59596" y="77765"/>
                                  <a:pt x="59596" y="77765"/>
                                  <a:pt x="51081" y="99982"/>
                                </a:cubicBezTo>
                                <a:cubicBezTo>
                                  <a:pt x="51081" y="99982"/>
                                  <a:pt x="51081" y="99982"/>
                                  <a:pt x="42566" y="77765"/>
                                </a:cubicBezTo>
                                <a:cubicBezTo>
                                  <a:pt x="42566" y="77765"/>
                                  <a:pt x="42566" y="77765"/>
                                  <a:pt x="25536" y="77765"/>
                                </a:cubicBezTo>
                                <a:cubicBezTo>
                                  <a:pt x="22701" y="77765"/>
                                  <a:pt x="19865" y="74987"/>
                                  <a:pt x="19865" y="74987"/>
                                </a:cubicBezTo>
                                <a:cubicBezTo>
                                  <a:pt x="19865" y="74987"/>
                                  <a:pt x="19865" y="74987"/>
                                  <a:pt x="19865" y="58328"/>
                                </a:cubicBezTo>
                                <a:cubicBezTo>
                                  <a:pt x="19865" y="58328"/>
                                  <a:pt x="19865" y="58328"/>
                                  <a:pt x="0" y="49995"/>
                                </a:cubicBezTo>
                                <a:cubicBezTo>
                                  <a:pt x="0" y="49995"/>
                                  <a:pt x="0" y="49995"/>
                                  <a:pt x="19865" y="41663"/>
                                </a:cubicBezTo>
                                <a:cubicBezTo>
                                  <a:pt x="19865" y="41663"/>
                                  <a:pt x="19865" y="41663"/>
                                  <a:pt x="19865" y="24998"/>
                                </a:cubicBezTo>
                                <a:cubicBezTo>
                                  <a:pt x="19865" y="22223"/>
                                  <a:pt x="22700" y="22223"/>
                                  <a:pt x="25536" y="22223"/>
                                </a:cubicBezTo>
                                <a:cubicBezTo>
                                  <a:pt x="25536" y="22223"/>
                                  <a:pt x="25536" y="22223"/>
                                  <a:pt x="42566" y="22223"/>
                                </a:cubicBezTo>
                                <a:cubicBezTo>
                                  <a:pt x="42566" y="22223"/>
                                  <a:pt x="42566" y="22223"/>
                                  <a:pt x="5108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AB03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68" name="Shape 568"/>
                        <wps:cNvSpPr/>
                        <wps:spPr>
                          <a:xfrm>
                            <a:off x="553405" y="405620"/>
                            <a:ext cx="14195" cy="27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95" h="27772">
                                <a:moveTo>
                                  <a:pt x="14195" y="0"/>
                                </a:moveTo>
                                <a:lnTo>
                                  <a:pt x="14195" y="2774"/>
                                </a:lnTo>
                                <a:cubicBezTo>
                                  <a:pt x="8515" y="2774"/>
                                  <a:pt x="5680" y="5558"/>
                                  <a:pt x="5680" y="13891"/>
                                </a:cubicBezTo>
                                <a:cubicBezTo>
                                  <a:pt x="5680" y="18052"/>
                                  <a:pt x="7097" y="20829"/>
                                  <a:pt x="9225" y="22565"/>
                                </a:cubicBezTo>
                                <a:lnTo>
                                  <a:pt x="14195" y="24114"/>
                                </a:lnTo>
                                <a:lnTo>
                                  <a:pt x="14195" y="27772"/>
                                </a:lnTo>
                                <a:cubicBezTo>
                                  <a:pt x="2845" y="27772"/>
                                  <a:pt x="0" y="19440"/>
                                  <a:pt x="0" y="13891"/>
                                </a:cubicBezTo>
                                <a:cubicBezTo>
                                  <a:pt x="0" y="8333"/>
                                  <a:pt x="5680" y="0"/>
                                  <a:pt x="1419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69" name="Shape 569"/>
                        <wps:cNvSpPr/>
                        <wps:spPr>
                          <a:xfrm>
                            <a:off x="567599" y="405620"/>
                            <a:ext cx="36895" cy="36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95" h="36104">
                                <a:moveTo>
                                  <a:pt x="0" y="0"/>
                                </a:moveTo>
                                <a:cubicBezTo>
                                  <a:pt x="8515" y="0"/>
                                  <a:pt x="14185" y="5558"/>
                                  <a:pt x="14185" y="13891"/>
                                </a:cubicBezTo>
                                <a:cubicBezTo>
                                  <a:pt x="14185" y="19440"/>
                                  <a:pt x="11350" y="24998"/>
                                  <a:pt x="8515" y="24998"/>
                                </a:cubicBezTo>
                                <a:cubicBezTo>
                                  <a:pt x="14185" y="27772"/>
                                  <a:pt x="14185" y="27772"/>
                                  <a:pt x="14185" y="27772"/>
                                </a:cubicBezTo>
                                <a:cubicBezTo>
                                  <a:pt x="22700" y="33330"/>
                                  <a:pt x="28380" y="33330"/>
                                  <a:pt x="31215" y="33330"/>
                                </a:cubicBezTo>
                                <a:cubicBezTo>
                                  <a:pt x="31215" y="33330"/>
                                  <a:pt x="34050" y="33330"/>
                                  <a:pt x="36895" y="30546"/>
                                </a:cubicBezTo>
                                <a:cubicBezTo>
                                  <a:pt x="36895" y="33330"/>
                                  <a:pt x="36895" y="33330"/>
                                  <a:pt x="36895" y="33330"/>
                                </a:cubicBezTo>
                                <a:cubicBezTo>
                                  <a:pt x="34050" y="33330"/>
                                  <a:pt x="31215" y="36104"/>
                                  <a:pt x="25535" y="36104"/>
                                </a:cubicBezTo>
                                <a:cubicBezTo>
                                  <a:pt x="19865" y="36104"/>
                                  <a:pt x="17030" y="33330"/>
                                  <a:pt x="11350" y="30546"/>
                                </a:cubicBezTo>
                                <a:cubicBezTo>
                                  <a:pt x="5670" y="27772"/>
                                  <a:pt x="5670" y="27772"/>
                                  <a:pt x="5670" y="27772"/>
                                </a:cubicBezTo>
                                <a:cubicBezTo>
                                  <a:pt x="5670" y="27772"/>
                                  <a:pt x="2835" y="27772"/>
                                  <a:pt x="0" y="27772"/>
                                </a:cubicBezTo>
                                <a:lnTo>
                                  <a:pt x="0" y="24114"/>
                                </a:lnTo>
                                <a:lnTo>
                                  <a:pt x="2835" y="24998"/>
                                </a:lnTo>
                                <a:cubicBezTo>
                                  <a:pt x="5670" y="24998"/>
                                  <a:pt x="8515" y="24998"/>
                                  <a:pt x="8515" y="13891"/>
                                </a:cubicBezTo>
                                <a:cubicBezTo>
                                  <a:pt x="8515" y="5558"/>
                                  <a:pt x="5670" y="2774"/>
                                  <a:pt x="0" y="277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70" name="Shape 570"/>
                        <wps:cNvSpPr/>
                        <wps:spPr>
                          <a:xfrm>
                            <a:off x="587465" y="427834"/>
                            <a:ext cx="5670" cy="5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0" h="5558">
                                <a:moveTo>
                                  <a:pt x="0" y="0"/>
                                </a:moveTo>
                                <a:cubicBezTo>
                                  <a:pt x="2835" y="2784"/>
                                  <a:pt x="2835" y="5558"/>
                                  <a:pt x="5670" y="5558"/>
                                </a:cubicBezTo>
                                <a:cubicBezTo>
                                  <a:pt x="2835" y="5558"/>
                                  <a:pt x="2835" y="5558"/>
                                  <a:pt x="0" y="5558"/>
                                </a:cubicBezTo>
                                <a:cubicBezTo>
                                  <a:pt x="0" y="2784"/>
                                  <a:pt x="0" y="2784"/>
                                  <a:pt x="0" y="2784"/>
                                </a:cubicBezTo>
                                <a:cubicBezTo>
                                  <a:pt x="0" y="2784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71" name="Shape 571"/>
                        <wps:cNvSpPr/>
                        <wps:spPr>
                          <a:xfrm>
                            <a:off x="587465" y="425059"/>
                            <a:ext cx="0" cy="2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74">
                                <a:moveTo>
                                  <a:pt x="0" y="2774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601650" y="411178"/>
                            <a:ext cx="0" cy="2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74">
                                <a:moveTo>
                                  <a:pt x="0" y="2774"/>
                                </a:moveTo>
                                <a:cubicBezTo>
                                  <a:pt x="0" y="2774"/>
                                  <a:pt x="0" y="277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73" name="Shape 573"/>
                        <wps:cNvSpPr/>
                        <wps:spPr>
                          <a:xfrm>
                            <a:off x="587465" y="405620"/>
                            <a:ext cx="14185" cy="27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85" h="27772">
                                <a:moveTo>
                                  <a:pt x="8515" y="0"/>
                                </a:moveTo>
                                <a:cubicBezTo>
                                  <a:pt x="11350" y="0"/>
                                  <a:pt x="11350" y="2774"/>
                                  <a:pt x="14185" y="2774"/>
                                </a:cubicBezTo>
                                <a:cubicBezTo>
                                  <a:pt x="14185" y="2774"/>
                                  <a:pt x="14185" y="2774"/>
                                  <a:pt x="14185" y="5558"/>
                                </a:cubicBezTo>
                                <a:cubicBezTo>
                                  <a:pt x="11350" y="5558"/>
                                  <a:pt x="11350" y="5558"/>
                                  <a:pt x="11350" y="5558"/>
                                </a:cubicBezTo>
                                <a:cubicBezTo>
                                  <a:pt x="11350" y="2774"/>
                                  <a:pt x="11350" y="2774"/>
                                  <a:pt x="8515" y="2774"/>
                                </a:cubicBezTo>
                                <a:cubicBezTo>
                                  <a:pt x="5670" y="2774"/>
                                  <a:pt x="2835" y="5558"/>
                                  <a:pt x="2835" y="5558"/>
                                </a:cubicBezTo>
                                <a:cubicBezTo>
                                  <a:pt x="2835" y="8333"/>
                                  <a:pt x="5670" y="8333"/>
                                  <a:pt x="8515" y="11107"/>
                                </a:cubicBezTo>
                                <a:cubicBezTo>
                                  <a:pt x="14185" y="13891"/>
                                  <a:pt x="14185" y="16665"/>
                                  <a:pt x="14185" y="19440"/>
                                </a:cubicBezTo>
                                <a:cubicBezTo>
                                  <a:pt x="14185" y="22214"/>
                                  <a:pt x="14185" y="24998"/>
                                  <a:pt x="11350" y="27772"/>
                                </a:cubicBezTo>
                                <a:cubicBezTo>
                                  <a:pt x="8515" y="27772"/>
                                  <a:pt x="8515" y="27772"/>
                                  <a:pt x="5670" y="27772"/>
                                </a:cubicBezTo>
                                <a:cubicBezTo>
                                  <a:pt x="8515" y="27772"/>
                                  <a:pt x="11350" y="24998"/>
                                  <a:pt x="11350" y="22214"/>
                                </a:cubicBezTo>
                                <a:cubicBezTo>
                                  <a:pt x="11350" y="22214"/>
                                  <a:pt x="11350" y="19440"/>
                                  <a:pt x="8515" y="16665"/>
                                </a:cubicBezTo>
                                <a:cubicBezTo>
                                  <a:pt x="5670" y="16665"/>
                                  <a:pt x="5670" y="16665"/>
                                  <a:pt x="5670" y="16665"/>
                                </a:cubicBezTo>
                                <a:cubicBezTo>
                                  <a:pt x="2835" y="13891"/>
                                  <a:pt x="0" y="11107"/>
                                  <a:pt x="0" y="8333"/>
                                </a:cubicBezTo>
                                <a:cubicBezTo>
                                  <a:pt x="0" y="2774"/>
                                  <a:pt x="2835" y="0"/>
                                  <a:pt x="85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74" name="Shape 574"/>
                        <wps:cNvSpPr/>
                        <wps:spPr>
                          <a:xfrm>
                            <a:off x="553405" y="450056"/>
                            <a:ext cx="51090" cy="2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90" h="2777">
                                <a:moveTo>
                                  <a:pt x="25545" y="0"/>
                                </a:moveTo>
                                <a:cubicBezTo>
                                  <a:pt x="39730" y="0"/>
                                  <a:pt x="51090" y="2777"/>
                                  <a:pt x="51090" y="2777"/>
                                </a:cubicBezTo>
                                <a:cubicBezTo>
                                  <a:pt x="51090" y="2777"/>
                                  <a:pt x="39730" y="2777"/>
                                  <a:pt x="25545" y="2777"/>
                                </a:cubicBezTo>
                                <a:cubicBezTo>
                                  <a:pt x="11350" y="2777"/>
                                  <a:pt x="0" y="2777"/>
                                  <a:pt x="0" y="2777"/>
                                </a:cubicBezTo>
                                <a:cubicBezTo>
                                  <a:pt x="0" y="2777"/>
                                  <a:pt x="11350" y="0"/>
                                  <a:pt x="2554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18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75" name="Shape 575"/>
                        <wps:cNvSpPr/>
                        <wps:spPr>
                          <a:xfrm>
                            <a:off x="848557" y="5713"/>
                            <a:ext cx="8515" cy="16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15" h="16656">
                                <a:moveTo>
                                  <a:pt x="0" y="16656"/>
                                </a:moveTo>
                                <a:lnTo>
                                  <a:pt x="0" y="0"/>
                                </a:lnTo>
                                <a:lnTo>
                                  <a:pt x="8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76" name="Shape 576"/>
                        <wps:cNvSpPr/>
                        <wps:spPr>
                          <a:xfrm>
                            <a:off x="842886" y="5713"/>
                            <a:ext cx="56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0">
                                <a:moveTo>
                                  <a:pt x="567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77" name="Shape 577"/>
                        <wps:cNvSpPr/>
                        <wps:spPr>
                          <a:xfrm>
                            <a:off x="857072" y="5713"/>
                            <a:ext cx="17030" cy="16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30" h="16656">
                                <a:moveTo>
                                  <a:pt x="0" y="0"/>
                                </a:moveTo>
                                <a:lnTo>
                                  <a:pt x="2835" y="0"/>
                                </a:lnTo>
                                <a:lnTo>
                                  <a:pt x="8515" y="5549"/>
                                </a:lnTo>
                                <a:lnTo>
                                  <a:pt x="14195" y="0"/>
                                </a:lnTo>
                                <a:lnTo>
                                  <a:pt x="17030" y="0"/>
                                </a:lnTo>
                                <a:lnTo>
                                  <a:pt x="17030" y="16656"/>
                                </a:lnTo>
                                <a:lnTo>
                                  <a:pt x="14195" y="16656"/>
                                </a:lnTo>
                                <a:lnTo>
                                  <a:pt x="14195" y="2774"/>
                                </a:lnTo>
                                <a:lnTo>
                                  <a:pt x="8515" y="8323"/>
                                </a:lnTo>
                                <a:lnTo>
                                  <a:pt x="2835" y="2774"/>
                                </a:lnTo>
                                <a:lnTo>
                                  <a:pt x="2835" y="16656"/>
                                </a:lnTo>
                                <a:lnTo>
                                  <a:pt x="0" y="166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78" name="Shape 578"/>
                        <wps:cNvSpPr/>
                        <wps:spPr>
                          <a:xfrm>
                            <a:off x="343393" y="300089"/>
                            <a:ext cx="31225" cy="4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25" h="49986">
                                <a:moveTo>
                                  <a:pt x="11360" y="0"/>
                                </a:moveTo>
                                <a:cubicBezTo>
                                  <a:pt x="17030" y="0"/>
                                  <a:pt x="22710" y="2774"/>
                                  <a:pt x="25545" y="5549"/>
                                </a:cubicBezTo>
                                <a:cubicBezTo>
                                  <a:pt x="28380" y="5549"/>
                                  <a:pt x="28380" y="11107"/>
                                  <a:pt x="28380" y="13881"/>
                                </a:cubicBezTo>
                                <a:cubicBezTo>
                                  <a:pt x="28380" y="16665"/>
                                  <a:pt x="28380" y="16665"/>
                                  <a:pt x="28380" y="19440"/>
                                </a:cubicBezTo>
                                <a:cubicBezTo>
                                  <a:pt x="28380" y="22214"/>
                                  <a:pt x="25545" y="22214"/>
                                  <a:pt x="25545" y="24988"/>
                                </a:cubicBezTo>
                                <a:cubicBezTo>
                                  <a:pt x="25545" y="24988"/>
                                  <a:pt x="22710" y="27772"/>
                                  <a:pt x="22710" y="27772"/>
                                </a:cubicBezTo>
                                <a:cubicBezTo>
                                  <a:pt x="19865" y="30547"/>
                                  <a:pt x="19865" y="33321"/>
                                  <a:pt x="17030" y="33321"/>
                                </a:cubicBezTo>
                                <a:cubicBezTo>
                                  <a:pt x="14195" y="36105"/>
                                  <a:pt x="14195" y="36105"/>
                                  <a:pt x="11360" y="38879"/>
                                </a:cubicBezTo>
                                <a:cubicBezTo>
                                  <a:pt x="8515" y="41653"/>
                                  <a:pt x="5680" y="41653"/>
                                  <a:pt x="2845" y="44437"/>
                                </a:cubicBezTo>
                                <a:cubicBezTo>
                                  <a:pt x="31225" y="44437"/>
                                  <a:pt x="31225" y="44437"/>
                                  <a:pt x="31225" y="44437"/>
                                </a:cubicBezTo>
                                <a:lnTo>
                                  <a:pt x="31225" y="49986"/>
                                </a:lnTo>
                                <a:cubicBezTo>
                                  <a:pt x="0" y="49986"/>
                                  <a:pt x="0" y="49986"/>
                                  <a:pt x="0" y="49986"/>
                                </a:cubicBezTo>
                                <a:cubicBezTo>
                                  <a:pt x="0" y="44437"/>
                                  <a:pt x="0" y="44437"/>
                                  <a:pt x="0" y="44437"/>
                                </a:cubicBezTo>
                                <a:cubicBezTo>
                                  <a:pt x="2845" y="41653"/>
                                  <a:pt x="2845" y="41653"/>
                                  <a:pt x="5680" y="38879"/>
                                </a:cubicBezTo>
                                <a:cubicBezTo>
                                  <a:pt x="8515" y="36105"/>
                                  <a:pt x="11360" y="36105"/>
                                  <a:pt x="11360" y="33321"/>
                                </a:cubicBezTo>
                                <a:cubicBezTo>
                                  <a:pt x="14195" y="33321"/>
                                  <a:pt x="14195" y="30547"/>
                                  <a:pt x="17030" y="30547"/>
                                </a:cubicBezTo>
                                <a:cubicBezTo>
                                  <a:pt x="17030" y="27772"/>
                                  <a:pt x="19865" y="27772"/>
                                  <a:pt x="19865" y="24988"/>
                                </a:cubicBezTo>
                                <a:cubicBezTo>
                                  <a:pt x="19865" y="22214"/>
                                  <a:pt x="19865" y="22214"/>
                                  <a:pt x="19865" y="19440"/>
                                </a:cubicBezTo>
                                <a:cubicBezTo>
                                  <a:pt x="22710" y="19440"/>
                                  <a:pt x="22710" y="16665"/>
                                  <a:pt x="22710" y="13881"/>
                                </a:cubicBezTo>
                                <a:cubicBezTo>
                                  <a:pt x="22710" y="11107"/>
                                  <a:pt x="19865" y="8333"/>
                                  <a:pt x="19865" y="5549"/>
                                </a:cubicBezTo>
                                <a:cubicBezTo>
                                  <a:pt x="17030" y="5549"/>
                                  <a:pt x="17030" y="5549"/>
                                  <a:pt x="11360" y="5549"/>
                                </a:cubicBezTo>
                                <a:cubicBezTo>
                                  <a:pt x="8515" y="5549"/>
                                  <a:pt x="8515" y="5549"/>
                                  <a:pt x="8515" y="5549"/>
                                </a:cubicBezTo>
                                <a:cubicBezTo>
                                  <a:pt x="5680" y="5549"/>
                                  <a:pt x="5680" y="5549"/>
                                  <a:pt x="5680" y="5549"/>
                                </a:cubicBezTo>
                                <a:cubicBezTo>
                                  <a:pt x="2845" y="11107"/>
                                  <a:pt x="2845" y="11107"/>
                                  <a:pt x="2845" y="11107"/>
                                </a:cubicBezTo>
                                <a:cubicBezTo>
                                  <a:pt x="0" y="11107"/>
                                  <a:pt x="0" y="11107"/>
                                  <a:pt x="0" y="11107"/>
                                </a:cubicBezTo>
                                <a:cubicBezTo>
                                  <a:pt x="0" y="2774"/>
                                  <a:pt x="0" y="2774"/>
                                  <a:pt x="0" y="2774"/>
                                </a:cubicBezTo>
                                <a:cubicBezTo>
                                  <a:pt x="2845" y="2774"/>
                                  <a:pt x="5680" y="2774"/>
                                  <a:pt x="5680" y="2774"/>
                                </a:cubicBezTo>
                                <a:cubicBezTo>
                                  <a:pt x="8515" y="0"/>
                                  <a:pt x="11360" y="0"/>
                                  <a:pt x="113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79" name="Shape 579"/>
                        <wps:cNvSpPr/>
                        <wps:spPr>
                          <a:xfrm>
                            <a:off x="456914" y="300089"/>
                            <a:ext cx="31216" cy="4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16" h="49986">
                                <a:moveTo>
                                  <a:pt x="14195" y="0"/>
                                </a:moveTo>
                                <a:cubicBezTo>
                                  <a:pt x="19865" y="0"/>
                                  <a:pt x="22710" y="2774"/>
                                  <a:pt x="25545" y="5549"/>
                                </a:cubicBezTo>
                                <a:cubicBezTo>
                                  <a:pt x="28380" y="5549"/>
                                  <a:pt x="31216" y="11107"/>
                                  <a:pt x="31216" y="13881"/>
                                </a:cubicBezTo>
                                <a:cubicBezTo>
                                  <a:pt x="31216" y="16665"/>
                                  <a:pt x="31216" y="16665"/>
                                  <a:pt x="31216" y="19440"/>
                                </a:cubicBezTo>
                                <a:cubicBezTo>
                                  <a:pt x="28380" y="22214"/>
                                  <a:pt x="28380" y="22214"/>
                                  <a:pt x="28380" y="24988"/>
                                </a:cubicBezTo>
                                <a:cubicBezTo>
                                  <a:pt x="25545" y="24988"/>
                                  <a:pt x="25545" y="27772"/>
                                  <a:pt x="22710" y="27772"/>
                                </a:cubicBezTo>
                                <a:cubicBezTo>
                                  <a:pt x="22710" y="30547"/>
                                  <a:pt x="19865" y="33321"/>
                                  <a:pt x="19865" y="33321"/>
                                </a:cubicBezTo>
                                <a:cubicBezTo>
                                  <a:pt x="17030" y="36105"/>
                                  <a:pt x="14195" y="36105"/>
                                  <a:pt x="14195" y="38879"/>
                                </a:cubicBezTo>
                                <a:cubicBezTo>
                                  <a:pt x="11350" y="41654"/>
                                  <a:pt x="8515" y="41654"/>
                                  <a:pt x="5680" y="44437"/>
                                </a:cubicBezTo>
                                <a:cubicBezTo>
                                  <a:pt x="31216" y="44437"/>
                                  <a:pt x="31216" y="44437"/>
                                  <a:pt x="31216" y="44437"/>
                                </a:cubicBezTo>
                                <a:lnTo>
                                  <a:pt x="31216" y="49986"/>
                                </a:lnTo>
                                <a:cubicBezTo>
                                  <a:pt x="0" y="49986"/>
                                  <a:pt x="0" y="49986"/>
                                  <a:pt x="0" y="49986"/>
                                </a:cubicBezTo>
                                <a:cubicBezTo>
                                  <a:pt x="0" y="44437"/>
                                  <a:pt x="0" y="44437"/>
                                  <a:pt x="0" y="44437"/>
                                </a:cubicBezTo>
                                <a:cubicBezTo>
                                  <a:pt x="2845" y="41654"/>
                                  <a:pt x="5680" y="41654"/>
                                  <a:pt x="8515" y="38879"/>
                                </a:cubicBezTo>
                                <a:cubicBezTo>
                                  <a:pt x="11350" y="36105"/>
                                  <a:pt x="11350" y="36105"/>
                                  <a:pt x="14195" y="33321"/>
                                </a:cubicBezTo>
                                <a:cubicBezTo>
                                  <a:pt x="14195" y="33321"/>
                                  <a:pt x="17030" y="30547"/>
                                  <a:pt x="17030" y="30547"/>
                                </a:cubicBezTo>
                                <a:cubicBezTo>
                                  <a:pt x="19865" y="27772"/>
                                  <a:pt x="19865" y="27772"/>
                                  <a:pt x="19865" y="24988"/>
                                </a:cubicBezTo>
                                <a:cubicBezTo>
                                  <a:pt x="22710" y="22214"/>
                                  <a:pt x="22710" y="22214"/>
                                  <a:pt x="22710" y="19440"/>
                                </a:cubicBezTo>
                                <a:cubicBezTo>
                                  <a:pt x="22710" y="19440"/>
                                  <a:pt x="22710" y="16665"/>
                                  <a:pt x="22710" y="13881"/>
                                </a:cubicBezTo>
                                <a:cubicBezTo>
                                  <a:pt x="22710" y="11107"/>
                                  <a:pt x="22710" y="8333"/>
                                  <a:pt x="22710" y="5549"/>
                                </a:cubicBezTo>
                                <a:cubicBezTo>
                                  <a:pt x="19865" y="5549"/>
                                  <a:pt x="17030" y="5549"/>
                                  <a:pt x="14195" y="5549"/>
                                </a:cubicBezTo>
                                <a:cubicBezTo>
                                  <a:pt x="11350" y="5549"/>
                                  <a:pt x="11350" y="5549"/>
                                  <a:pt x="11350" y="5549"/>
                                </a:cubicBezTo>
                                <a:cubicBezTo>
                                  <a:pt x="8515" y="5549"/>
                                  <a:pt x="8515" y="5549"/>
                                  <a:pt x="8515" y="5549"/>
                                </a:cubicBezTo>
                                <a:cubicBezTo>
                                  <a:pt x="5680" y="5549"/>
                                  <a:pt x="5680" y="5549"/>
                                  <a:pt x="5680" y="5549"/>
                                </a:cubicBezTo>
                                <a:cubicBezTo>
                                  <a:pt x="5680" y="11107"/>
                                  <a:pt x="5680" y="11107"/>
                                  <a:pt x="5680" y="11107"/>
                                </a:cubicBezTo>
                                <a:cubicBezTo>
                                  <a:pt x="2845" y="11107"/>
                                  <a:pt x="2845" y="11107"/>
                                  <a:pt x="2845" y="11107"/>
                                </a:cubicBezTo>
                                <a:cubicBezTo>
                                  <a:pt x="2845" y="2774"/>
                                  <a:pt x="2845" y="2774"/>
                                  <a:pt x="2845" y="2774"/>
                                </a:cubicBezTo>
                                <a:cubicBezTo>
                                  <a:pt x="5680" y="2774"/>
                                  <a:pt x="5680" y="2774"/>
                                  <a:pt x="8515" y="2774"/>
                                </a:cubicBezTo>
                                <a:cubicBezTo>
                                  <a:pt x="11350" y="0"/>
                                  <a:pt x="11350" y="0"/>
                                  <a:pt x="1419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80" name="Shape 580"/>
                        <wps:cNvSpPr/>
                        <wps:spPr>
                          <a:xfrm>
                            <a:off x="380288" y="300922"/>
                            <a:ext cx="15613" cy="49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3" h="49033">
                                <a:moveTo>
                                  <a:pt x="15613" y="0"/>
                                </a:moveTo>
                                <a:lnTo>
                                  <a:pt x="15613" y="2634"/>
                                </a:lnTo>
                                <a:lnTo>
                                  <a:pt x="11350" y="4716"/>
                                </a:lnTo>
                                <a:cubicBezTo>
                                  <a:pt x="11350" y="4716"/>
                                  <a:pt x="8515" y="7500"/>
                                  <a:pt x="8515" y="7500"/>
                                </a:cubicBezTo>
                                <a:cubicBezTo>
                                  <a:pt x="8515" y="10274"/>
                                  <a:pt x="8515" y="13049"/>
                                  <a:pt x="8515" y="15832"/>
                                </a:cubicBezTo>
                                <a:cubicBezTo>
                                  <a:pt x="5680" y="18607"/>
                                  <a:pt x="5680" y="21381"/>
                                  <a:pt x="5680" y="24156"/>
                                </a:cubicBezTo>
                                <a:cubicBezTo>
                                  <a:pt x="5680" y="29714"/>
                                  <a:pt x="5680" y="32488"/>
                                  <a:pt x="8515" y="35272"/>
                                </a:cubicBezTo>
                                <a:cubicBezTo>
                                  <a:pt x="8515" y="38046"/>
                                  <a:pt x="8515" y="40821"/>
                                  <a:pt x="8515" y="40821"/>
                                </a:cubicBezTo>
                                <a:cubicBezTo>
                                  <a:pt x="8515" y="43605"/>
                                  <a:pt x="11350" y="43605"/>
                                  <a:pt x="11350" y="46379"/>
                                </a:cubicBezTo>
                                <a:lnTo>
                                  <a:pt x="15613" y="46379"/>
                                </a:lnTo>
                                <a:lnTo>
                                  <a:pt x="15613" y="49033"/>
                                </a:lnTo>
                                <a:lnTo>
                                  <a:pt x="8871" y="48460"/>
                                </a:lnTo>
                                <a:cubicBezTo>
                                  <a:pt x="6389" y="47766"/>
                                  <a:pt x="4262" y="46379"/>
                                  <a:pt x="2845" y="43605"/>
                                </a:cubicBezTo>
                                <a:cubicBezTo>
                                  <a:pt x="2845" y="40821"/>
                                  <a:pt x="0" y="32488"/>
                                  <a:pt x="0" y="24156"/>
                                </a:cubicBezTo>
                                <a:cubicBezTo>
                                  <a:pt x="0" y="15832"/>
                                  <a:pt x="2845" y="10274"/>
                                  <a:pt x="2845" y="7500"/>
                                </a:cubicBezTo>
                                <a:lnTo>
                                  <a:pt x="15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81" name="Shape 581"/>
                        <wps:cNvSpPr/>
                        <wps:spPr>
                          <a:xfrm>
                            <a:off x="395901" y="300089"/>
                            <a:ext cx="15603" cy="4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03" h="49986">
                                <a:moveTo>
                                  <a:pt x="1418" y="0"/>
                                </a:moveTo>
                                <a:cubicBezTo>
                                  <a:pt x="7097" y="0"/>
                                  <a:pt x="9933" y="2774"/>
                                  <a:pt x="12768" y="8333"/>
                                </a:cubicBezTo>
                                <a:cubicBezTo>
                                  <a:pt x="15603" y="11107"/>
                                  <a:pt x="15603" y="16665"/>
                                  <a:pt x="15603" y="24988"/>
                                </a:cubicBezTo>
                                <a:cubicBezTo>
                                  <a:pt x="15603" y="30547"/>
                                  <a:pt x="15603" y="33321"/>
                                  <a:pt x="15603" y="36105"/>
                                </a:cubicBezTo>
                                <a:cubicBezTo>
                                  <a:pt x="15603" y="38879"/>
                                  <a:pt x="12768" y="41654"/>
                                  <a:pt x="12768" y="44437"/>
                                </a:cubicBezTo>
                                <a:cubicBezTo>
                                  <a:pt x="12768" y="47212"/>
                                  <a:pt x="9933" y="47212"/>
                                  <a:pt x="7097" y="49986"/>
                                </a:cubicBezTo>
                                <a:cubicBezTo>
                                  <a:pt x="4253" y="49986"/>
                                  <a:pt x="4253" y="49986"/>
                                  <a:pt x="1418" y="49986"/>
                                </a:cubicBezTo>
                                <a:lnTo>
                                  <a:pt x="0" y="49866"/>
                                </a:lnTo>
                                <a:lnTo>
                                  <a:pt x="0" y="47212"/>
                                </a:lnTo>
                                <a:lnTo>
                                  <a:pt x="1418" y="47212"/>
                                </a:lnTo>
                                <a:cubicBezTo>
                                  <a:pt x="1418" y="47212"/>
                                  <a:pt x="4253" y="47212"/>
                                  <a:pt x="4253" y="47212"/>
                                </a:cubicBezTo>
                                <a:cubicBezTo>
                                  <a:pt x="7097" y="44437"/>
                                  <a:pt x="7097" y="44437"/>
                                  <a:pt x="7097" y="41654"/>
                                </a:cubicBezTo>
                                <a:cubicBezTo>
                                  <a:pt x="9933" y="41654"/>
                                  <a:pt x="9933" y="38879"/>
                                  <a:pt x="9933" y="36105"/>
                                </a:cubicBezTo>
                                <a:cubicBezTo>
                                  <a:pt x="9933" y="33321"/>
                                  <a:pt x="9933" y="30547"/>
                                  <a:pt x="9933" y="24988"/>
                                </a:cubicBezTo>
                                <a:cubicBezTo>
                                  <a:pt x="9933" y="22214"/>
                                  <a:pt x="9933" y="19440"/>
                                  <a:pt x="9933" y="16665"/>
                                </a:cubicBezTo>
                                <a:cubicBezTo>
                                  <a:pt x="9933" y="13881"/>
                                  <a:pt x="9933" y="11107"/>
                                  <a:pt x="7097" y="8333"/>
                                </a:cubicBezTo>
                                <a:cubicBezTo>
                                  <a:pt x="7097" y="8333"/>
                                  <a:pt x="7097" y="5549"/>
                                  <a:pt x="4253" y="5549"/>
                                </a:cubicBezTo>
                                <a:cubicBezTo>
                                  <a:pt x="4253" y="5549"/>
                                  <a:pt x="1418" y="2774"/>
                                  <a:pt x="1418" y="2774"/>
                                </a:cubicBezTo>
                                <a:lnTo>
                                  <a:pt x="0" y="3467"/>
                                </a:lnTo>
                                <a:lnTo>
                                  <a:pt x="0" y="833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82" name="Shape 582"/>
                        <wps:cNvSpPr/>
                        <wps:spPr>
                          <a:xfrm>
                            <a:off x="422863" y="300089"/>
                            <a:ext cx="25535" cy="4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35" h="49986">
                                <a:moveTo>
                                  <a:pt x="14185" y="0"/>
                                </a:moveTo>
                                <a:lnTo>
                                  <a:pt x="17020" y="0"/>
                                </a:lnTo>
                                <a:lnTo>
                                  <a:pt x="17020" y="47212"/>
                                </a:lnTo>
                                <a:lnTo>
                                  <a:pt x="25535" y="49986"/>
                                </a:lnTo>
                                <a:lnTo>
                                  <a:pt x="0" y="49986"/>
                                </a:lnTo>
                                <a:lnTo>
                                  <a:pt x="8515" y="47212"/>
                                </a:lnTo>
                                <a:lnTo>
                                  <a:pt x="8515" y="8333"/>
                                </a:lnTo>
                                <a:lnTo>
                                  <a:pt x="0" y="11107"/>
                                </a:lnTo>
                                <a:lnTo>
                                  <a:pt x="0" y="8333"/>
                                </a:lnTo>
                                <a:lnTo>
                                  <a:pt x="14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6D3940" id="Group 9123" o:spid="_x0000_s1026" style="width:234.85pt;height:41.35pt;mso-position-horizontal-relative:char;mso-position-vertical-relative:line" coordsize="29827,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">
                <v:shape id="Shape 451" o:spid="_x0000_s1027" style="position:absolute;left:19525;top:2056;width:71;height:195;visibility:visible;mso-wrap-style:square;v-text-anchor:top" coordsize="7136,19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" path="m,c5747,,5747,,5747,l7136,914r,2542l5747,2774v-2874,,-2874,,-2874,l2873,8333v2874,,2874,,2874,l7136,7648r,5507l6453,12149c5747,11107,5747,11107,5747,11107v-2874,,-2874,,-2874,c2873,19440,2873,19440,2873,19440,,19440,,19440,,19440l,xe" fillcolor="#0d529e" stroked="f" strokeweight="0">
                  <v:stroke miterlimit="83231f" joinstyle="miter"/>
                  <v:path arrowok="t" textboxrect="0,0,7136,19440"/>
                </v:shape>
                <v:shape id="Shape 452" o:spid="_x0000_s1028" style="position:absolute;left:19411;top:1973;width:185;height:361;visibility:visible;mso-wrap-style:square;v-text-anchor:top" coordsize="18438,36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" path="m17049,r1389,545l18438,6067,17049,5549v-5747,,-14271,5558,-14271,13891c2778,27772,11302,33321,17049,33321r1389,-517l18438,35593r-1389,512c8525,36105,,27772,,19440,,8333,8525,,17049,xe" fillcolor="#0d529e" stroked="f" strokeweight="0">
                  <v:stroke miterlimit="83231f" joinstyle="miter"/>
                  <v:path arrowok="t" textboxrect="0,0,18438,36105"/>
                </v:shape>
                <v:shape id="Shape 453" o:spid="_x0000_s1029" style="position:absolute;left:19596;top:2065;width:70;height:186;visibility:visible;mso-wrap-style:square;v-text-anchor:top" coordsize="7040,18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" path="m,l7040,4634v,2784,-2778,5559,-5652,5559c7040,18525,7040,18525,7040,18525v-2778,,-2778,,-2778,l,12241,,6734,4262,4634,,2542,,xe" fillcolor="#0d529e" stroked="f" strokeweight="0">
                  <v:stroke miterlimit="83231f" joinstyle="miter"/>
                  <v:path arrowok="t" textboxrect="0,0,7040,18525"/>
                </v:shape>
                <v:shape id="Shape 454" o:spid="_x0000_s1030" style="position:absolute;left:19596;top:1978;width:184;height:351;visibility:visible;mso-wrap-style:square;v-text-anchor:top" coordsize="18438,3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" path="m,l12763,5009v3544,3472,5675,8332,5675,13885c18438,23061,16307,27227,12763,30352l,35048,,32258,8860,28960v2490,-2429,3927,-5899,3927,-10066c12787,14728,11350,11255,8860,8824l,5521,,xe" fillcolor="#0d529e" stroked="f" strokeweight="0">
                  <v:stroke miterlimit="83231f" joinstyle="miter"/>
                  <v:path arrowok="t" textboxrect="0,0,18438,35048"/>
                </v:shape>
                <v:shape id="Shape 455" o:spid="_x0000_s1031" style="position:absolute;left:14927;top:445;width:1760;height:1889;visibility:visible;mso-wrap-style:square;v-text-anchor:top" coordsize="175952,188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" path="m90801,r85151,c175952,,175952,,141949,138851v,,,,-2873,13891c130551,174956,107851,188847,82373,188847v,,,,-82373,c,188847,,188847,31225,47212v,,,,2874,-5559c34099,41653,34099,41653,34099,38879,42623,16656,65324,,90801,xe" fillcolor="#0d529e" stroked="f" strokeweight="0">
                  <v:stroke miterlimit="83231f" joinstyle="miter"/>
                  <v:path arrowok="t" textboxrect="0,0,175952,188847"/>
                </v:shape>
                <v:shape id="Shape 456" o:spid="_x0000_s1032" style="position:absolute;left:16290;width:1980;height:2806;visibility:visible;mso-wrap-style:square;v-text-anchor:top" coordsize="198028,28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" path="m98711,r99317,l197764,1112v-2662,11195,-13312,55976,-55911,235101c136202,261211,110628,280650,82276,280650v,,,,-82276,c,280650,,280650,56703,44592v,,,-2784,,-5558c63096,20285,77463,6229,96208,373l98711,xe" fillcolor="#f27225" stroked="f" strokeweight="0">
                  <v:stroke miterlimit="83231f" joinstyle="miter"/>
                  <v:path arrowok="t" textboxrect="0,0,198028,280650"/>
                </v:shape>
                <v:shape id="Shape 457" o:spid="_x0000_s1033" style="position:absolute;left:17879;top:445;width:1760;height:1889;visibility:visible;mso-wrap-style:square;v-text-anchor:top" coordsize="175952,188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" path="m93675,r82277,c175952,,175952,,141853,144409v-5651,24998,-28351,44438,-56702,44438c85151,188847,85151,188847,,188847v,,,,36876,-144419c36876,44428,36876,38879,36876,38879,45401,16656,68101,,93675,xe" fillcolor="#51b748" stroked="f" strokeweight="0">
                  <v:stroke miterlimit="83231f" joinstyle="miter"/>
                  <v:path arrowok="t" textboxrect="0,0,175952,188847"/>
                </v:shape>
                <v:shape id="Shape 458" o:spid="_x0000_s1034" style="position:absolute;left:15211;top:918;width:1163;height:944;visibility:visible;mso-wrap-style:square;v-text-anchor:top" coordsize="116279,94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" path="m42527,v,,,,73752,c116279,5549,113502,11107,107850,13881v-5747,2775,-11398,5559,-14271,5559c93579,19440,93579,19440,36876,19440v,,,,-2873,16655c34003,36095,34003,36095,90801,36095v,5559,-2873,11117,-8524,13891c79403,52760,73752,55544,68101,55544v,,,,-36876,c31225,55544,31225,55544,25478,74984v,5549,-2778,11107,-8525,13881c11302,91640,5651,94423,,94423v,,,,16953,-77767c19827,13881,22700,8323,25478,5549,31225,,36876,,42527,xe" stroked="f" strokeweight="0">
                  <v:stroke miterlimit="83231f" joinstyle="miter"/>
                  <v:path arrowok="t" textboxrect="0,0,116279,94423"/>
                </v:shape>
                <v:shape id="Shape 459" o:spid="_x0000_s1035" style="position:absolute;left:18418;top:918;width:937;height:944;visibility:visible;mso-wrap-style:square;v-text-anchor:top" coordsize="93675,94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" path="m2777,v,,,,73849,c82277,,85150,,87928,2774v2873,2775,5747,8333,5747,11107c93675,16656,93675,16656,93675,19440v,,,,-39750,c53925,19440,53925,19440,42527,74984v,5549,-2777,11107,-8524,13881c28351,91640,22700,94423,19827,94423v,,,,-2778,c17049,94423,17049,94423,34003,19440v,,,,-16954,c14176,19440,8525,19440,5651,13881,2777,11107,,8323,,2774v,,2777,,2777,-2774xe" stroked="f" strokeweight="0">
                  <v:stroke miterlimit="83231f" joinstyle="miter"/>
                  <v:path arrowok="t" textboxrect="0,0,93675,94423"/>
                </v:shape>
                <v:shape id="Shape 460" o:spid="_x0000_s1036" style="position:absolute;left:16744;top:918;width:610;height:944;visibility:visible;mso-wrap-style:square;v-text-anchor:top" coordsize="60965,94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" path="m19827,v,,,,19826,c39653,,39653,,46047,l60965,r,19440l53727,19440v-4886,,-10470,,-16851,l34003,36095v,,,,20365,l60965,36095r,19449l57866,55544v-7180,,-16751,,-29515,c28351,55544,28351,55544,25478,74984,22700,80532,19827,86091,14176,88865,11302,91639,5651,94423,,94423v,,,,19827,-94423xe" stroked="f" strokeweight="0">
                  <v:stroke miterlimit="83231f" joinstyle="miter"/>
                  <v:path arrowok="t" textboxrect="0,0,60965,94423"/>
                </v:shape>
                <v:shape id="Shape 461" o:spid="_x0000_s1037" style="position:absolute;left:17354;top:918;width:468;height:555;visibility:visible;mso-wrap-style:square;v-text-anchor:top" coordsize="46886,5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" path="m,l266,c7459,,17049,,29836,v5651,,8524,,11303,2774c44012,5549,46886,11107,46886,13881v,2775,,2775,,5559c46886,19440,46886,19440,44012,36095,41139,41653,38360,47212,32614,49986v-2778,2774,-8429,5558,-14176,5558c18438,55544,18438,55544,12057,55544l,55544,,36095r21311,c21311,36095,21311,36095,26963,19440v,,,,-21538,l,19440,,xe" stroked="f" strokeweight="0">
                  <v:stroke miterlimit="83231f" joinstyle="miter"/>
                  <v:path arrowok="t" textboxrect="0,0,46886,55544"/>
                </v:shape>
                <v:shape id="Shape 462" o:spid="_x0000_s1038" style="position:absolute;left:20121;top:1195;width:340;height:667;visibility:visible;mso-wrap-style:square;v-text-anchor:top" coordsize="34003,66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" path="m,l34003,r,8333l8429,8333r,19439l31129,27772r,8333l8429,36105r,30546l,66651,,xe" fillcolor="#127dc2" stroked="f" strokeweight="0">
                  <v:stroke miterlimit="83231f" joinstyle="miter"/>
                  <v:path arrowok="t" textboxrect="0,0,34003,66651"/>
                </v:shape>
                <v:shape id="Shape 463" o:spid="_x0000_s1039" style="position:absolute;left:20518;top:1362;width:213;height:694;visibility:visible;mso-wrap-style:square;v-text-anchor:top" coordsize="21311,6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" path="m17049,r4262,1189l21311,8772,17049,8333v-2777,,-5651,,-5651,c11398,41663,11398,41663,11398,41663v,,2874,,5651,l21311,40622r,8921l19922,49995v-2873,,-5650,,-8524,c11398,69435,11398,69435,11398,69435,,69435,,69435,,69435,,2784,,2784,,2784,5747,,11398,,17049,xe" fillcolor="#127dc2" stroked="f" strokeweight="0">
                  <v:stroke miterlimit="83231f" joinstyle="miter"/>
                  <v:path arrowok="t" textboxrect="0,0,21311,69435"/>
                </v:shape>
                <v:shape id="Shape 464" o:spid="_x0000_s1040" style="position:absolute;left:20731;top:1374;width:213;height:483;visibility:visible;mso-wrap-style:square;v-text-anchor:top" coordsize="21311,48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" path="m,l15660,4369v2778,5558,5651,11107,5651,19440c21311,32141,18438,37690,15660,43248l,48353,,39433,7136,37690c9913,32141,9913,29367,9913,23809v,-5559,,-8333,-2777,-11107c5699,9923,4262,8533,2478,7838l,7583,,xe" fillcolor="#127dc2" stroked="f" strokeweight="0">
                  <v:stroke miterlimit="83231f" joinstyle="miter"/>
                  <v:path arrowok="t" textboxrect="0,0,21311,48353"/>
                </v:shape>
                <v:shape id="Shape 465" o:spid="_x0000_s1041" style="position:absolute;left:20972;top:1223;width:256;height:639;visibility:visible;mso-wrap-style:square;v-text-anchor:top" coordsize="25574,63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" path="m17049,v,13881,,13881,,13881c25574,13881,25574,13881,25574,13881v,8333,,8333,,8333c17049,22214,17049,22214,17049,22214v,27772,,27772,,27772c17049,52760,19922,55544,22700,55544v2874,,2874,,2874,l25574,63877v,,-2874,,-5652,c11398,63877,5747,58319,5747,49986v,-27772,,-27772,,-27772c,22214,,22214,,22214,,13881,,13881,,13881v5747,,5747,,5747,c5747,2774,5747,2774,5747,2774,17049,,17049,,17049,xe" fillcolor="#127dc2" stroked="f" strokeweight="0">
                  <v:stroke miterlimit="83231f" joinstyle="miter"/>
                  <v:path arrowok="t" textboxrect="0,0,25574,63877"/>
                </v:shape>
                <v:shape id="Shape 466" o:spid="_x0000_s1042" style="position:absolute;left:21511;top:1195;width:426;height:667;visibility:visible;mso-wrap-style:square;v-text-anchor:top" coordsize="42623,66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" path="m,c8525,,8525,,8525,v,47212,,47212,,47212c8525,49986,11398,52761,14272,55535v,2784,2777,2784,8429,2784c25574,58319,28447,58319,31225,55535v,-2774,2873,-5549,2873,-8323c34098,,34098,,34098,v8525,,8525,,8525,l42623,47212v,5549,,11107,-5651,13881c34098,66651,28447,66651,22701,66651v-8429,,-14176,,-16954,-5558c2874,58319,,52760,,47212,,,,,,xe" fillcolor="#127dc2" stroked="f" strokeweight="0">
                  <v:stroke miterlimit="83231f" joinstyle="miter"/>
                  <v:path arrowok="t" textboxrect="0,0,42623,66651"/>
                </v:shape>
                <v:shape id="Shape 467" o:spid="_x0000_s1043" style="position:absolute;left:22050;top:1362;width:398;height:500;visibility:visible;mso-wrap-style:square;v-text-anchor:top" coordsize="39750,49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" path="m17049,c31225,,39750,5558,39750,16665v,33330,,33330,,33330l28447,49995v,-33330,,-33330,,-33330c28447,11116,25574,8333,17049,8333v-2777,,-5651,,-8524,c8525,49995,8525,49995,8525,49995,,49995,,49995,,49995,,2784,,2784,,2784,5747,,11398,,17049,xe" fillcolor="#127dc2" stroked="f" strokeweight="0">
                  <v:stroke miterlimit="83231f" joinstyle="miter"/>
                  <v:path arrowok="t" textboxrect="0,0,39750,49995"/>
                </v:shape>
                <v:shape id="Shape 468" o:spid="_x0000_s1044" style="position:absolute;left:22533;top:1362;width:85;height:500;visibility:visible;mso-wrap-style:square;v-text-anchor:top" coordsize="8524,49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" path="m,c8524,,8524,,8524,v,49995,,49995,,49995l,49995c,,,,,xe" fillcolor="#127dc2" stroked="f" strokeweight="0">
                  <v:stroke miterlimit="83231f" joinstyle="miter"/>
                  <v:path arrowok="t" textboxrect="0,0,8524,49995"/>
                </v:shape>
                <v:shape id="Shape 469" o:spid="_x0000_s1045" style="position:absolute;left:22533;top:1167;width:114;height:111;visibility:visible;mso-wrap-style:square;v-text-anchor:top" coordsize="11398,11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" path="m5651,v,,2873,,2873,2784c11398,2784,11398,5558,11398,5558v,2775,,2775,-2874,5549c8524,11107,5651,11107,5651,11107v-2778,,-2778,,-5651,c,8333,,8333,,5558v,,,-2774,,-2774c2873,,2873,,5651,xe" fillcolor="#127dc2" stroked="f" strokeweight="0">
                  <v:stroke miterlimit="83231f" joinstyle="miter"/>
                  <v:path arrowok="t" textboxrect="0,0,11398,11107"/>
                </v:shape>
                <v:shape id="Shape 470" o:spid="_x0000_s1046" style="position:absolute;left:22675;top:1362;width:483;height:500;visibility:visible;mso-wrap-style:square;v-text-anchor:top" coordsize="48274,49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" path="m,c11398,,11398,,11398,,22700,33330,22700,33330,22700,33330v,2775,,5549,2874,8333c25574,38879,25574,36105,25574,33330,36876,,36876,,36876,,48274,,48274,,48274,l31225,49995v-11303,,-11303,,-11303,c,,,,,xe" fillcolor="#127dc2" stroked="f" strokeweight="0">
                  <v:stroke miterlimit="83231f" joinstyle="miter"/>
                  <v:path arrowok="t" textboxrect="0,0,48274,49995"/>
                </v:shape>
                <v:shape id="Shape 471" o:spid="_x0000_s1047" style="position:absolute;left:23186;top:1362;width:198;height:490;visibility:visible;mso-wrap-style:square;v-text-anchor:top" coordsize="19779,49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" path="m19779,r,8320l11302,11088c8429,13863,8429,19412,8429,22195l19779,20803r,7875l12691,29833v-4262,695,-4262,695,-4262,695c8429,34690,9866,37466,12368,39203r7411,1744l19779,49015,5651,44409c,38851,,33302,,24970,,16637,,11088,5651,8305l19779,xe" fillcolor="#127dc2" stroked="f" strokeweight="0">
                  <v:stroke miterlimit="83231f" joinstyle="miter"/>
                  <v:path arrowok="t" textboxrect="0,0,19779,49015"/>
                </v:shape>
                <v:shape id="Shape 472" o:spid="_x0000_s1048" style="position:absolute;left:23384;top:1751;width:199;height:111;visibility:visible;mso-wrap-style:square;v-text-anchor:top" coordsize="19875,11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" path="m17097,v2778,8333,2778,8333,2778,8333c17097,11116,11350,11116,2921,11116l,10164,,2096r2921,688c8573,2784,14224,2784,17097,xe" fillcolor="#127dc2" stroked="f" strokeweight="0">
                  <v:stroke miterlimit="83231f" joinstyle="miter"/>
                  <v:path arrowok="t" textboxrect="0,0,19875,11116"/>
                </v:shape>
                <v:shape id="Shape 473" o:spid="_x0000_s1049" style="position:absolute;left:23384;top:1362;width:228;height:287;visibility:visible;mso-wrap-style:square;v-text-anchor:top" coordsize="22749,28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" path="m48,c8573,,11350,2784,17097,5558v2778,5558,5652,8333,5652,16665c22749,22223,22749,24998,22749,24998,14224,26387,7831,27430,3035,28211l,28706,,20831,11350,19440c11350,11116,8573,8333,48,8333l,8348,,28,48,xe" fillcolor="#127dc2" stroked="f" strokeweight="0">
                  <v:stroke miterlimit="83231f" joinstyle="miter"/>
                  <v:path arrowok="t" textboxrect="0,0,22749,28706"/>
                </v:shape>
                <v:shape id="Shape 474" o:spid="_x0000_s1050" style="position:absolute;left:23668;top:1362;width:256;height:500;visibility:visible;mso-wrap-style:square;v-text-anchor:top" coordsize="25574,49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" path="m19923,v2777,,2777,,5651,l22700,8333v,,-2777,,-5651,c14176,8333,11398,8333,11398,8333v,41662,,41662,,41662c,49995,,49995,,49995,,2784,,2784,,2784,5747,,11398,,19923,xe" fillcolor="#127dc2" stroked="f" strokeweight="0">
                  <v:stroke miterlimit="83231f" joinstyle="miter"/>
                  <v:path arrowok="t" textboxrect="0,0,25574,49995"/>
                </v:shape>
                <v:shape id="Shape 475" o:spid="_x0000_s1051" style="position:absolute;left:23953;top:1362;width:340;height:500;visibility:visible;mso-wrap-style:square;v-text-anchor:top" coordsize="34003,49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" path="m16954,v5747,,11398,,14175,2784c28352,11116,28352,11116,28352,11116,25478,8333,22701,8333,19827,8333v-2873,,-5651,,-8525,c11302,11116,11302,11116,11302,13891v,2774,,2774,2874,5549c14176,19440,16954,19440,19827,22223v2874,,8525,2775,8525,2775c31129,27772,34003,33330,34003,36105v,5558,-2874,8332,-5651,11107c25478,49995,19827,49995,14176,49995v-5747,,-11398,,-14176,-2783c2778,38879,2778,38879,2778,38879v2874,2784,5651,2784,11398,2784c16954,41663,19827,41663,19827,41663v2874,-2784,2874,-2784,2874,-5558c22701,33330,19827,30556,14176,27772v-5747,,-8524,-2774,-8524,-5549c2778,22223,,16665,,13891,,8333,2778,5558,5652,2784,8429,2784,11302,,16954,xe" fillcolor="#127dc2" stroked="f" strokeweight="0">
                  <v:stroke miterlimit="83231f" joinstyle="miter"/>
                  <v:path arrowok="t" textboxrect="0,0,34003,49995"/>
                </v:shape>
                <v:shape id="Shape 476" o:spid="_x0000_s1052" style="position:absolute;left:24349;top:1362;width:114;height:500;visibility:visible;mso-wrap-style:square;v-text-anchor:top" coordsize="11398,49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" path="m,c11398,,11398,,11398,v,49995,,49995,,49995l,49995c,,,,,xe" fillcolor="#127dc2" stroked="f" strokeweight="0">
                  <v:stroke miterlimit="83231f" joinstyle="miter"/>
                  <v:path arrowok="t" textboxrect="0,0,11398,49995"/>
                </v:shape>
                <v:shape id="Shape 477" o:spid="_x0000_s1053" style="position:absolute;left:24349;top:1167;width:114;height:111;visibility:visible;mso-wrap-style:square;v-text-anchor:top" coordsize="11398,11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" path="m5747,v2777,,2777,,5651,2784c11398,2784,11398,5558,11398,5558v,2775,,2775,,5549c8524,11107,8524,11107,5747,11107v-2874,,-2874,,-2874,c,8333,,8333,,5558v,,,-2774,2873,-2774c2873,,2873,,5747,xe" fillcolor="#127dc2" stroked="f" strokeweight="0">
                  <v:stroke miterlimit="83231f" joinstyle="miter"/>
                  <v:path arrowok="t" textboxrect="0,0,11398,11107"/>
                </v:shape>
                <v:shape id="Shape 478" o:spid="_x0000_s1054" style="position:absolute;left:24520;top:1223;width:255;height:639;visibility:visible;mso-wrap-style:square;v-text-anchor:top" coordsize="25574,63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" path="m17049,v,13881,,13881,,13881c25574,13881,25574,13881,25574,13881v,8333,,8333,,8333c17049,22214,17049,22214,17049,22214v,27772,,27772,,27772c17049,52760,17049,55544,22701,55544v,,2873,,2873,l25574,63877v,,-2873,,-5651,c11399,63877,5652,58319,5652,49986v,-27772,,-27772,,-27772c,22214,,22214,,22214,,13881,,13881,,13881v5652,,5652,,5652,c5652,2774,5652,2774,5652,2774,17049,,17049,,17049,xe" fillcolor="#127dc2" stroked="f" strokeweight="0">
                  <v:stroke miterlimit="83231f" joinstyle="miter"/>
                  <v:path arrowok="t" textboxrect="0,0,25574,63877"/>
                </v:shape>
                <v:shape id="Shape 479" o:spid="_x0000_s1055" style="position:absolute;left:24803;top:1362;width:483;height:694;visibility:visible;mso-wrap-style:square;v-text-anchor:top" coordsize="48274,6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" path="m,c11399,,11399,,11399,,22701,33330,22701,33330,22701,33330v,2775,,5549,,8333c22701,38879,25574,36105,25574,33330,36972,,36972,,36972,,48274,,48274,,48274,l22701,69435v-11302,,-11302,,-11302,c17049,49995,17049,49995,17049,49995,,,,,,xe" fillcolor="#127dc2" stroked="f" strokeweight="0">
                  <v:stroke miterlimit="83231f" joinstyle="miter"/>
                  <v:path arrowok="t" textboxrect="0,0,48274,69435"/>
                </v:shape>
                <v:shape id="Shape 480" o:spid="_x0000_s1056" style="position:absolute;left:10358;top:3722;width:1050;height:1195;visibility:visible;mso-wrap-style:square;v-text-anchor:top" coordsize="104977,119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" path="m,l104977,r,41653l85151,41653,79499,22214r-11398,l68101,94421r11398,l79499,119415r-56798,l22701,94421r14175,l36876,22214r-11302,l19827,41653,,41653,,xe" fillcolor="#f27225" stroked="f" strokeweight="0">
                  <v:stroke miterlimit="83231f" joinstyle="miter"/>
                  <v:path arrowok="t" textboxrect="0,0,104977,119415"/>
                </v:shape>
                <v:shape id="Shape 481" o:spid="_x0000_s1057" style="position:absolute;left:11465;top:3722;width:596;height:1195;visibility:visible;mso-wrap-style:square;v-text-anchor:top" coordsize="59576,119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" path="m,c28735,,46694,,57918,r1658,l59576,25551r-2873,-563l45401,24988v,24998,,24998,,24998c56703,49986,56703,49986,56703,49986r2873,-562l59576,70543,53830,69425v-8429,,-8429,,-8429,c45401,94420,45401,94420,45401,94420v8429,,8429,,8429,c53830,119415,53830,119415,53830,119415l,119415c,94420,,94420,,94420v11302,,11302,,11302,c11302,24988,11302,24988,11302,24988,,24988,,24988,,24988,,,,,,xe" fillcolor="#f27225" stroked="f" strokeweight="0">
                  <v:stroke miterlimit="83231f" joinstyle="miter"/>
                  <v:path arrowok="t" textboxrect="0,0,59576,119415"/>
                </v:shape>
                <v:shape id="Shape 482" o:spid="_x0000_s1058" style="position:absolute;left:12061;top:3722;width:539;height:1195;visibility:visible;mso-wrap-style:square;v-text-anchor:top" coordsize="53925,119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" path="m,l7471,v9578,,9578,,9578,c25478,,34003,2774,39750,8323v5651,5558,8428,13891,8428,22224c48178,38879,48178,41654,42528,47212v-2778,5549,-8525,8323,-14176,11107c34003,58319,36876,61093,39750,63868v2778,2783,2778,5557,2778,11111c42528,94420,42528,94420,42528,94420v11397,,11397,,11397,c53925,119415,53925,119415,53925,119415v-42623,,-42623,,-42623,c11302,91642,11302,91642,11302,91642v,-11108,,-16663,-2777,-19439l,70543,,49424,11302,47212v2874,-2784,2874,-5558,2874,-11117c14176,33321,14176,27763,11302,27763l,25551,,xe" fillcolor="#f27225" stroked="f" strokeweight="0">
                  <v:stroke miterlimit="83231f" joinstyle="miter"/>
                  <v:path arrowok="t" textboxrect="0,0,53925,119415"/>
                </v:shape>
                <v:shape id="Shape 483" o:spid="_x0000_s1059" style="position:absolute;left:12657;top:3445;width:1305;height:1499;visibility:visible;mso-wrap-style:square;v-text-anchor:top" coordsize="130551,149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" path="m110724,v19827,,19827,,19827,l130551,16656v,2784,-2874,8332,-2874,13890c124900,36095,122026,41653,113502,47212v,58317,,58317,,58317c113502,119415,110724,130523,102200,138855v-11399,8332,-22701,11109,-39750,11109c48274,149964,34098,147187,25574,138855,17049,130523,11302,119414,11302,105529v,-52769,,-52769,,-52769c,52760,,52760,,52760,,27772,,27772,,27772v56799,,56799,,56799,c56799,52760,56799,52760,56799,52760v-11398,,-11398,,-11398,c45401,102751,45401,102751,45401,102751v,5556,,11109,2873,13886c51052,119414,56799,122192,62450,122192v8524,,11302,-2777,14176,-5555c82277,113860,82277,108307,82277,102751v,-49991,,-49991,,-49991c70974,52760,70974,52760,70974,52760v,-24988,,-24988,,-24988c113502,27772,113502,27772,113502,27772v2873,-2784,2873,-2784,2873,-5558c110724,22214,110724,22214,110724,22214,110724,,110724,,110724,xe" fillcolor="#f27225" stroked="f" strokeweight="0">
                  <v:stroke miterlimit="83231f" joinstyle="miter"/>
                  <v:path arrowok="t" textboxrect="0,0,130551,149964"/>
                </v:shape>
                <v:shape id="Shape 484" o:spid="_x0000_s1060" style="position:absolute;left:13906;top:3695;width:624;height:1249;visibility:visible;mso-wrap-style:square;v-text-anchor:top" coordsize="62402,124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" path="m62402,r,30555l42527,38867c34003,44426,31225,52758,31225,63865v,8332,2778,16664,8429,22218c42527,88860,46095,91637,50010,93720r12392,3458l62402,124958,39654,122187c34003,119409,28352,113855,22701,111078,14176,102746,8525,97192,5651,88860,2778,80529,,72197,,63865,,52758,2778,44426,5651,36093,8525,27761,14176,22212,22701,16654,28351,11095,34003,5547,39654,5547l62402,xe" fillcolor="#f27225" stroked="f" strokeweight="0">
                  <v:stroke miterlimit="83231f" joinstyle="miter"/>
                  <v:path arrowok="t" textboxrect="0,0,62402,124958"/>
                </v:shape>
                <v:shape id="Shape 485" o:spid="_x0000_s1061" style="position:absolute;left:14530;top:3445;width:624;height:1499;visibility:visible;mso-wrap-style:square;v-text-anchor:top" coordsize="62402,149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" path="m36924,c56750,,56750,,56750,r,16656c56750,19440,53877,24988,53877,27772,51099,33321,48226,38879,42575,44428v5651,5558,11302,11107,14175,16665c59624,69426,62402,77758,62402,88865v,8332,-2778,16664,-5652,24995c53877,122192,48226,127746,42575,136078v-5651,2777,-14176,8330,-19827,11108c14223,149964,8476,149964,48,149964r-48,-6l,122178r48,14c8476,122192,17001,116637,22748,111083v5651,-5554,8429,-13886,8429,-22218c31177,77758,28399,69426,22748,63867,17001,58319,8476,55535,48,55535l,55555,,25000r47,-12c8476,24988,14223,27772,22748,30546v5651,,8428,2775,14176,5549c39701,30546,42575,27772,42575,22214v-5651,,-5651,,-5651,c36924,,36924,,36924,xe" fillcolor="#f27225" stroked="f" strokeweight="0">
                  <v:stroke miterlimit="83231f" joinstyle="miter"/>
                  <v:path arrowok="t" textboxrect="0,0,62402,149964"/>
                </v:shape>
                <v:shape id="Shape 486" o:spid="_x0000_s1062" style="position:absolute;left:14246;top:3306;width:397;height:305;visibility:visible;mso-wrap-style:square;v-text-anchor:top" coordsize="39750,30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" path="m,l25574,,39750,30546r-11303,l,xe" fillcolor="#f27225" stroked="f" strokeweight="0">
                  <v:stroke miterlimit="83231f" joinstyle="miter"/>
                  <v:path arrowok="t" textboxrect="0,0,39750,30546"/>
                </v:shape>
                <v:shape id="Shape 487" o:spid="_x0000_s1063" style="position:absolute;left:15183;top:3722;width:1276;height:1195;visibility:visible;mso-wrap-style:square;v-text-anchor:top" coordsize="127677,119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" path="m,l42527,,85150,66651,82277,24988r-11303,l70974,r56703,l127677,24988r-14175,l113502,119415r-25478,l42527,47212r,47209l56799,94421r,24994l,119415,,94421r11398,l11398,24988,,24988,,xe" fillcolor="#f27225" stroked="f" strokeweight="0">
                  <v:stroke miterlimit="83231f" joinstyle="miter"/>
                  <v:path arrowok="t" textboxrect="0,0,127677,119415"/>
                </v:shape>
                <v:shape id="Shape 488" o:spid="_x0000_s1064" style="position:absolute;left:16517;top:3695;width:1362;height:1249;visibility:visible;mso-wrap-style:square;v-text-anchor:top" coordsize="136202,124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" path="m62354,v5747,,11398,,17049,2784c85055,5558,87928,8333,90801,11107v,-8323,,-8323,,-8323c119153,2784,119153,2784,119153,2784v,41653,,41653,,41653c87928,44437,87928,44437,87928,44437v,-5558,-2873,-8332,-8525,-11107c76626,30547,70879,27772,65228,27772v-11303,,-17050,5558,-22701,11107c36876,44437,31225,52770,31225,63877v,8331,5651,16664,11302,22218c48178,91649,53925,97203,65228,97203v5651,,11398,-2777,14175,-5554c85055,88872,87928,83318,90801,77763v-17049,,-17049,,-17049,c73752,55544,73752,55544,73752,55544v62450,,62450,,62450,c136202,77763,136202,77763,136202,77763v-11398,,-11398,,-11398,c124804,122198,124804,122198,124804,122198v-25478,,-25478,,-25478,c99326,105535,99326,105535,99326,105535v-5747,8332,-11398,11110,-17049,13885c76626,122198,68101,124976,59576,124976v-5651,,-14175,-2778,-19922,-2778c31225,119420,25478,113867,19827,111089,14176,102758,8429,97203,5651,88872,,80541,,72208,,63877,,52770,,44437,5651,36105,8429,27772,14176,22223,19827,13891,25478,11107,31225,5558,39654,2784,45401,2784,53925,,62354,xe" fillcolor="#f27225" stroked="f" strokeweight="0">
                  <v:stroke miterlimit="83231f" joinstyle="miter"/>
                  <v:path arrowok="t" textboxrect="0,0,136202,124976"/>
                </v:shape>
                <v:shape id="Shape 489" o:spid="_x0000_s1065" style="position:absolute;left:18362;top:3722;width:737;height:1195;visibility:visible;mso-wrap-style:square;v-text-anchor:top" coordsize="73752,119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" path="m5651,c62354,,62354,,62354,l73752,r,26800l59576,24988r-8524,c51052,47212,51052,47212,51052,47212v22700,,22700,,22700,c73752,69425,73752,69425,73752,69425v-22700,,-22700,,-22700,c51052,94420,51052,94420,51052,94420v8524,,8524,,8524,l73752,92608r,26806l62354,119414r-56703,c5651,94420,5651,94420,5651,94420v11302,,11302,,11302,c16953,69425,16953,69425,16953,69425,,69425,,69425,,69425,,47212,,47212,,47212v16953,,16953,,16953,c16953,24988,16953,24988,16953,24988v-11302,,-11302,,-11302,c5651,,5651,,5651,xe" fillcolor="#f27225" stroked="f" strokeweight="0">
                  <v:stroke miterlimit="83231f" joinstyle="miter"/>
                  <v:path arrowok="t" textboxrect="0,0,73752,119414"/>
                </v:shape>
                <v:shape id="Shape 490" o:spid="_x0000_s1066" style="position:absolute;left:19099;top:4195;width:0;height:222;visibility:visible;mso-wrap-style:square;v-text-anchor:top" coordsize="0,22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" path="m,22213v,,,,,-22213l,22213xe" fillcolor="#f27225" stroked="f" strokeweight="0">
                  <v:stroke miterlimit="83231f" joinstyle="miter"/>
                  <v:path arrowok="t" textboxrect="0,0,0,22213"/>
                </v:shape>
                <v:shape id="Shape 491" o:spid="_x0000_s1067" style="position:absolute;left:19099;top:3722;width:567;height:1195;visibility:visible;mso-wrap-style:square;v-text-anchor:top" coordsize="56703,119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" path="m,l11302,v5747,2774,11398,2774,14272,5549c36876,11107,45400,19440,51052,27763v2873,8332,5651,19449,5651,33330c56703,72203,53925,83311,51052,91642v-5652,8332,-14176,16664,-25478,22219c22700,116636,17049,116636,11302,119414l,119414,,92608r2119,-271c7088,90948,11350,88865,14176,86088v5651,-5554,8524,-13885,8524,-24995c22700,47212,19827,38879,14176,33321,11350,30542,7088,28459,2119,27070l,26800,,xe" fillcolor="#f27225" stroked="f" strokeweight="0">
                  <v:stroke miterlimit="83231f" joinstyle="miter"/>
                  <v:path arrowok="t" textboxrect="0,0,56703,119414"/>
                </v:shape>
                <v:shape id="Shape 492" o:spid="_x0000_s1068" style="position:absolute;left:19724;top:3722;width:638;height:1195;visibility:visible;mso-wrap-style:square;v-text-anchor:top" coordsize="63839,119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" path="m19827,l63839,r,23249l62450,19440,51052,58319r12787,l63839,80534r-15661,l42527,94421r11398,l53925,119415,,119415,,94421r11302,l34003,24988r-14176,l19827,xe" fillcolor="#f27225" stroked="f" strokeweight="0">
                  <v:stroke miterlimit="83231f" joinstyle="miter"/>
                  <v:path arrowok="t" textboxrect="0,0,63839,119415"/>
                </v:shape>
                <v:shape id="Shape 493" o:spid="_x0000_s1069" style="position:absolute;left:20362;top:3722;width:639;height:1195;visibility:visible;mso-wrap-style:square;v-text-anchor:top" coordsize="63839,119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" path="m,l44012,r,24988l29836,24988,52536,94421r11303,l63839,119415r-53926,l9913,94421r11398,l15565,80534,,80534,,58319r12787,l,23249,,xe" fillcolor="#f27225" stroked="f" strokeweight="0">
                  <v:stroke miterlimit="83231f" joinstyle="miter"/>
                  <v:path arrowok="t" textboxrect="0,0,63839,119415"/>
                </v:shape>
                <v:shape id="Shape 9600" o:spid="_x0000_s1070" style="position:absolute;left:20263;top:5028;width:199;height:222;visibility:visible;mso-wrap-style:square;v-text-anchor:top" coordsize="19865,22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" path="m,l19865,r,22218l,22218,,e" fillcolor="#f27225" stroked="f" strokeweight="0">
                  <v:stroke miterlimit="83231f" joinstyle="miter"/>
                  <v:path arrowok="t" textboxrect="0,0,19865,22218"/>
                </v:shape>
                <v:shape id="Shape 495" o:spid="_x0000_s1071" style="position:absolute;left:21057;top:3722;width:568;height:1195;visibility:visible;mso-wrap-style:square;v-text-anchor:top" coordsize="56799,119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" path="m,l56799,r,24988l42623,24988r,69433l56799,94421r,24994l,119415,,94421r11399,l11399,24988,,24988,,xe" fillcolor="#f27225" stroked="f" strokeweight="0">
                  <v:stroke miterlimit="83231f" joinstyle="miter"/>
                  <v:path arrowok="t" textboxrect="0,0,56799,119415"/>
                </v:shape>
                <v:shape id="Shape 496" o:spid="_x0000_s1072" style="position:absolute;left:22164;top:3722;width:1249;height:1195;visibility:visible;mso-wrap-style:square;v-text-anchor:top" coordsize="124900,119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" path="m,l56703,r,24988l45401,24988r,19440l82277,44428r,-19440l68101,24988,68101,r56799,l124900,24988r-11398,l113502,94421r11398,l124900,119415r-56799,l68101,94421r14176,l82277,69427r-36876,-1l45401,94421r11302,l56703,119415,,119415,,94421r14176,l14176,24988,,24988,,xe" fillcolor="#f27225" stroked="f" strokeweight="0">
                  <v:stroke miterlimit="83231f" joinstyle="miter"/>
                  <v:path arrowok="t" textboxrect="0,0,124900,119415"/>
                </v:shape>
                <v:shape id="Shape 497" o:spid="_x0000_s1073" style="position:absolute;left:23441;top:3695;width:639;height:1249;visibility:visible;mso-wrap-style:square;v-text-anchor:top" coordsize="63887,124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" path="m62450,r1437,176l63887,28174r-1437,-402c53925,27772,48274,33330,42623,38879v-5747,5558,-8524,13891,-8524,24998c34099,72208,36876,80541,42623,86094v5651,5555,11302,8332,19827,8332l63887,93899r,30901l62450,124975v-8525,,-14176,-2777,-22700,-2777c34099,119420,28447,113867,22700,108313,14176,102758,8524,97203,5651,88872,2873,80541,,72208,,63877,,52770,2873,44437,5651,36105,8524,27772,14176,22223,22700,16665,28447,11107,34099,5558,39750,2784,48274,2784,53925,,62450,xe" fillcolor="#f27225" stroked="f" strokeweight="0">
                  <v:stroke miterlimit="83231f" joinstyle="miter"/>
                  <v:path arrowok="t" textboxrect="0,0,63887,124975"/>
                </v:shape>
                <v:shape id="Shape 498" o:spid="_x0000_s1074" style="position:absolute;left:24080;top:3696;width:610;height:1247;visibility:visible;mso-wrap-style:square;v-text-anchor:top" coordsize="61013,124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" path="m,l21263,2607v5652,2775,14176,8324,19923,13882c46837,22047,52488,27596,55362,35928v2777,8333,5651,16666,5651,27773c61013,72032,58139,80365,55362,88695v-2874,8332,-8525,13887,-14176,19442c35439,113690,26915,119244,21263,122022l,124623,,93722,21263,85918v5652,-5553,8525,-13886,8525,-22217c29788,52594,26915,44261,21263,38703,18438,35928,14894,33152,10991,31069l,27997,,xe" fillcolor="#f27225" stroked="f" strokeweight="0">
                  <v:stroke miterlimit="83231f" joinstyle="miter"/>
                  <v:path arrowok="t" textboxrect="0,0,61013,124623"/>
                </v:shape>
                <v:shape id="Shape 9601" o:spid="_x0000_s1075" style="position:absolute;left:23924;top:5028;width:198;height:222;visibility:visible;mso-wrap-style:square;v-text-anchor:top" coordsize="19865,22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" path="m,l19865,r,22218l,22218,,e" fillcolor="#f27225" stroked="f" strokeweight="0">
                  <v:stroke miterlimit="83231f" joinstyle="miter"/>
                  <v:path arrowok="t" textboxrect="0,0,19865,22218"/>
                </v:shape>
                <v:shape id="Shape 500" o:spid="_x0000_s1076" style="position:absolute;left:24719;top:3695;width:1305;height:1249;visibility:visible;mso-wrap-style:square;v-text-anchor:top" coordsize="130551,124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" path="m65227,v5652,,14176,,19828,2784c90801,5558,93579,8333,99326,13891v,-11107,,-11107,,-11107c127677,2784,127677,2784,127677,2784v,47211,,47211,,47211c96453,49995,96453,49995,96453,49995,93579,41663,90801,36105,85055,33330,79403,30547,73752,27772,68101,27772v-11398,,-19923,5558,-25574,11107c36876,44437,34003,52770,34003,63877v,8331,2873,16664,8524,22218c48178,91649,56703,94426,65227,94426v8525,,14176,,17050,-2777c87928,88872,90801,83318,96453,77763v34098,,34098,,34098,c124804,91649,116279,105535,104977,111089v-11398,8331,-22700,13887,-39750,13887c56703,124975,48178,122198,42527,122198,34003,119420,28351,113867,22701,108313,14175,102758,8429,97203,5651,88872,2778,80541,,72208,,63877,,52770,2778,44437,5651,36105,8429,27772,14175,22223,22701,16665,28351,11107,34003,5558,42527,2784,48178,2784,56703,,65227,xe" fillcolor="#f27225" stroked="f" strokeweight="0">
                  <v:stroke miterlimit="83231f" joinstyle="miter"/>
                  <v:path arrowok="t" textboxrect="0,0,130551,124976"/>
                </v:shape>
                <v:shape id="Shape 501" o:spid="_x0000_s1077" style="position:absolute;left:26535;top:3722;width:1078;height:1195;visibility:visible;mso-wrap-style:square;v-text-anchor:top" coordsize="107851,119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" path="m,l107851,r,41653l87928,41653,79404,24988r-34003,l45401,44428r22700,l68101,69427r-22700,l45401,94421r17049,l62450,119415,,119415,,94421r14176,l14176,24988,,24988,,xe" fillcolor="#f27225" stroked="f" strokeweight="0">
                  <v:stroke miterlimit="83231f" joinstyle="miter"/>
                  <v:path arrowok="t" textboxrect="0,0,107851,119415"/>
                </v:shape>
                <v:shape id="Shape 502" o:spid="_x0000_s1078" style="position:absolute;left:27699;top:3722;width:567;height:1195;visibility:visible;mso-wrap-style:square;v-text-anchor:top" coordsize="56704,119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" path="m,c31225,,46838,,54644,r2060,l56704,25200r-5652,-212l42528,24988v,27772,,27772,,27772c51052,52760,51052,52760,51052,52760r5652,-212l56704,74979r-5771,c42528,74979,42528,74979,42528,74979v,19441,,19441,,19441c56704,94420,56704,94420,56704,94420v,24995,,24995,,24995l,119415c,94420,,94420,,94420v11303,,11303,,11303,c11303,24988,11303,24988,11303,24988,,24988,,24988,,24988,,,,,,xe" fillcolor="#f27225" stroked="f" strokeweight="0">
                  <v:stroke miterlimit="83231f" joinstyle="miter"/>
                  <v:path arrowok="t" textboxrect="0,0,56704,119415"/>
                </v:shape>
                <v:shape id="Shape 503" o:spid="_x0000_s1079" style="position:absolute;left:28266;top:4667;width:0;height:250;visibility:visible;mso-wrap-style:square;v-text-anchor:top" coordsize="0,24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" path="m,24995v,,,,,-24995l,24995xe" fillcolor="#f27225" stroked="f" strokeweight="0">
                  <v:stroke miterlimit="83231f" joinstyle="miter"/>
                  <v:path arrowok="t" textboxrect="0,0,0,24995"/>
                </v:shape>
                <v:shape id="Shape 504" o:spid="_x0000_s1080" style="position:absolute;left:28266;top:3722;width:454;height:750;visibility:visible;mso-wrap-style:square;v-text-anchor:top" coordsize="45400,74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" path="m,l4771,v976,,976,,976,c17049,,28447,2774,36876,11107v5747,5549,8524,13881,8524,27772c45400,49986,42623,58319,36876,66651,28447,72203,17049,74979,5747,74979l,74979,,52548r3592,-134c5723,52067,7136,51373,8524,49986v5652,-2774,5652,-5558,5652,-11107c14176,33321,14176,30547,8524,27763,7136,26376,5723,25682,3592,25335l,25200,,xe" fillcolor="#f27225" stroked="f" strokeweight="0">
                  <v:stroke miterlimit="83231f" joinstyle="miter"/>
                  <v:path arrowok="t" textboxrect="0,0,45400,74979"/>
                </v:shape>
                <v:shape id="Shape 505" o:spid="_x0000_s1081" style="position:absolute;left:28805;top:3722;width:1022;height:1195;visibility:visible;mso-wrap-style:square;v-text-anchor:top" coordsize="102199,119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" path="m,l102199,r,41654l82276,41654,76626,22214r-11303,l65323,94421r14176,l79499,119415r-56799,l22700,94421r11398,l34098,22214r-8524,l17049,41654,,41654,,xe" fillcolor="#f27225" stroked="f" strokeweight="0">
                  <v:stroke miterlimit="83231f" joinstyle="miter"/>
                  <v:path arrowok="t" textboxrect="0,0,102199,119415"/>
                </v:shape>
                <v:shape id="Shape 506" o:spid="_x0000_s1082" style="position:absolute;top:2778;width:8343;height:806;visibility:visible;mso-wrap-style:square;v-text-anchor:top" coordsize="834372,80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" path="m34056,c803147,,803147,,803147,v17030,,31225,13891,31225,33330l834372,49996v,16665,-14195,30546,-31225,30546c34056,80542,34056,80542,34056,80542,14190,80542,,66661,,49995,,33330,,33330,,33330,,13891,14190,,34056,xe" fillcolor="#fab030" stroked="f" strokeweight="0">
                  <v:stroke miterlimit="83231f" joinstyle="miter"/>
                  <v:path arrowok="t" textboxrect="0,0,834372,80542"/>
                </v:shape>
                <v:shape id="Shape 507" o:spid="_x0000_s1083" style="position:absolute;top:168;width:8343;height:2749;visibility:visible;mso-wrap-style:square;v-text-anchor:top" coordsize="834372,274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" path="m39731,c797476,,797476,,797476,v19865,,36895,16656,36895,36095l834372,238833v,19439,-17031,36104,-36896,36104c39731,274937,39731,274937,39731,274937,17028,274937,,258272,,238833,,36095,,36095,,36095,,16656,17028,,39731,xe" fillcolor="black" stroked="f" strokeweight="0">
                  <v:stroke miterlimit="83231f" joinstyle="miter"/>
                  <v:path arrowok="t" textboxrect="0,0,834372,274937"/>
                </v:shape>
                <v:shape id="Shape 508" o:spid="_x0000_s1084" style="position:absolute;left:227;top:307;width:3959;height:2443;visibility:visible;mso-wrap-style:square;v-text-anchor:top" coordsize="395899,244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" path="m39732,v,,,,299318,l395899,r,5558l368670,5558v-87820,,-195907,,-328938,c31218,5558,22704,11107,14190,16665,8513,22214,5676,33330,5676,41663v,,,,,161074c5676,213844,8513,222177,14190,227726v8514,8332,17028,11116,25542,11116c39732,238842,39732,238842,339050,238842r56849,l395899,244391r-27228,c280850,244391,172763,244391,39732,244391,17027,244391,,227726,,202737v,,,,,-161074c,19440,17027,,39732,xe" fillcolor="#d1d2d3" stroked="f" strokeweight="0">
                  <v:stroke miterlimit="83231f" joinstyle="miter"/>
                  <v:path arrowok="t" textboxrect="0,0,395899,244391"/>
                </v:shape>
                <v:shape id="Shape 509" o:spid="_x0000_s1085" style="position:absolute;left:4186;top:307;width:3959;height:2443;visibility:visible;mso-wrap-style:square;v-text-anchor:top" coordsize="395903,244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" path="m,l24390,v87821,,195908,,328938,c376028,,395903,19440,395903,41663v,,,,,161074c395903,227726,376028,244391,353328,244391v,,,,-299318,l,244391r,-5549l24390,238842v87821,,195908,,328938,c364678,238842,373193,236058,378873,227726v5670,-5549,11350,-13882,11350,-24989c390223,202737,390223,202737,390223,41663v,-8333,-5680,-19449,-11350,-24998c373193,11107,364678,5558,353328,5558v,,,,-299318,l,5558,,xe" fillcolor="#d1d2d3" stroked="f" strokeweight="0">
                  <v:stroke miterlimit="83231f" joinstyle="miter"/>
                  <v:path arrowok="t" textboxrect="0,0,395903,244391"/>
                </v:shape>
                <v:shape id="Shape 510" o:spid="_x0000_s1086" style="position:absolute;left:539;top:584;width:1362;height:1278;visibility:visible;mso-wrap-style:square;v-text-anchor:top" coordsize="136219,127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" path="m8514,c127714,,127714,,127714,v5670,,8505,5558,8505,8333l136219,119421v,5549,-2835,8333,-8505,8333c8514,127754,8514,127754,8514,127754,2837,127754,,124970,,119421,,8333,,8333,,8333,,5558,2837,,8514,xe" fillcolor="#fab030" stroked="f" strokeweight="0">
                  <v:stroke miterlimit="83231f" joinstyle="miter"/>
                  <v:path arrowok="t" textboxrect="0,0,136219,127754"/>
                </v:shape>
                <v:shape id="Shape 511" o:spid="_x0000_s1087" style="position:absolute;left:652;top:698;width:298;height:606;visibility:visible;mso-wrap-style:square;v-text-anchor:top" coordsize="29801,60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" path="m29801,r,3202l28377,2506v-8511,,-19863,8324,-19863,24989c8514,37214,11352,44157,15964,48671r13837,5044l29801,60548,16764,58004c4789,52666,,40687,,30269,,19858,4789,7881,16764,2544l29801,xe" stroked="f" strokeweight="0">
                  <v:stroke miterlimit="83231f" joinstyle="miter"/>
                  <v:path arrowok="t" textboxrect="0,0,29801,60548"/>
                </v:shape>
                <v:shape id="Shape 512" o:spid="_x0000_s1088" style="position:absolute;left:950;top:695;width:837;height:750;visibility:visible;mso-wrap-style:square;v-text-anchor:top" coordsize="83717,74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" path="m1421,c21287,,32637,11107,32637,30546v,11117,-8515,22224,-14195,24998c35472,63877,35472,63877,35472,63877v17030,8332,28380,8332,31215,8332c72367,72209,78047,72209,83717,69435v-2835,2774,-14185,5549,-25535,5549c46822,74984,38307,72209,26957,66651,12772,58319,12772,58319,12772,58319,9936,61102,4257,61102,1421,61102l,60825,,53992r4257,1552c9936,55544,21287,52770,21287,30546v,-8327,-2838,-15268,-7095,-20127l,3480,,277,1421,xe" stroked="f" strokeweight="0">
                  <v:stroke miterlimit="83231f" joinstyle="miter"/>
                  <v:path arrowok="t" textboxrect="0,0,83717,74984"/>
                </v:shape>
                <v:shape id="Shape 513" o:spid="_x0000_s1089" style="position:absolute;left:1418;top:1140;width:0;height:27;visibility:visible;mso-wrap-style:square;v-text-anchor:top" coordsize="0,2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" path="m,2774c,,,,,l,2774xe" stroked="f" strokeweight="0">
                  <v:stroke miterlimit="83231f" joinstyle="miter"/>
                  <v:path arrowok="t" textboxrect="0,0,0,2774"/>
                </v:shape>
                <v:shape id="Shape 514" o:spid="_x0000_s1090" style="position:absolute;left:1390;top:695;width:341;height:611;visibility:visible;mso-wrap-style:square;v-text-anchor:top" coordsize="34060,61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" path="m19865,v5680,,8515,,11350,2784c31215,2784,31215,5558,31215,11107v,2784,,2784,,2784c31215,11107,31215,8332,28380,8332v,-2774,-2835,-5548,-8515,-5548c14195,2784,11350,8332,11350,11107v,2784,,5558,8515,11116c19865,24998,19865,24998,19865,24998v11350,5548,14195,11107,14195,19439c34060,47212,31215,52770,25545,58319v-2845,2783,-8515,2783,-11350,2783c8515,61102,5680,61102,2835,58319,,58319,,58319,,55544,,52770,,47212,2835,47212r,2783c5680,55544,11350,58319,14195,58319v8505,,11350,-5549,11350,-11107c25545,44437,25545,41663,17030,36105,14195,33330,14195,33330,14195,33330,5680,27772,2835,22223,2835,13891,2835,5558,11350,,19865,xe" stroked="f" strokeweight="0">
                  <v:stroke miterlimit="83231f" joinstyle="miter"/>
                  <v:path arrowok="t" textboxrect="0,0,34060,61102"/>
                </v:shape>
                <v:shape id="Shape 515" o:spid="_x0000_s1091" style="position:absolute;left:652;top:1695;width:1135;height:56;visibility:visible;mso-wrap-style:square;v-text-anchor:top" coordsize="113518,5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" path="m56758,v31225,,56760,,56760,2774c113518,5549,87983,5549,56758,5549,25542,5549,,5549,,2774,,,25542,,56758,xe" fillcolor="#808184" stroked="f" strokeweight="0">
                  <v:stroke miterlimit="83231f" joinstyle="miter"/>
                  <v:path arrowok="t" textboxrect="0,0,113518,5549"/>
                </v:shape>
                <v:shape id="Shape 516" o:spid="_x0000_s1092" style="position:absolute;left:510;top:2139;width:171;height:389;visibility:visible;mso-wrap-style:square;v-text-anchor:top" coordsize="17028,38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" path="m,c8514,,12771,,14900,r2128,l17028,2774r-2838,c8514,2774,8514,2774,8514,2774v,16666,,16666,,16666c14190,19440,14190,19440,14190,19440r2838,l17028,22214r-8514,c8514,36095,8514,36095,8514,36095v5676,,5676,,5676,c14190,38879,14190,38879,14190,38879,,38879,,38879,,38879,,36095,,36095,,36095v2839,,2839,,2839,c2839,2774,2839,2774,2839,2774,,2774,,2774,,2774,,,,,,xe" stroked="f" strokeweight="0">
                  <v:stroke miterlimit="83231f" joinstyle="miter"/>
                  <v:path arrowok="t" textboxrect="0,0,17028,38879"/>
                </v:shape>
                <v:shape id="Shape 517" o:spid="_x0000_s1093" style="position:absolute;left:681;top:2139;width:198;height:389;visibility:visible;mso-wrap-style:square;v-text-anchor:top" coordsize="19866,38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" path="m,l,c2838,,2838,,5676,,8514,2774,8514,2774,8514,2774v2838,2775,2838,2775,2838,2775c11352,8333,14190,8333,14190,11107v,,-2838,2774,-2838,2774c11352,16656,11352,16656,11352,16656,8514,19440,8514,19440,8514,19440v-2838,,-2838,,-2838,2774c14190,36095,14190,36095,14190,36095v5676,,5676,,5676,c19866,38879,19866,38879,19866,38879v-8514,,-8514,,-8514,c,22214,,22214,,22214r,l,19440r2838,c2838,19440,5676,16656,5676,16656v,,,,,-2775c5676,13881,8514,11107,8514,11107,8514,8333,5676,8333,5676,8333v,-2784,,-2784,,-2784c2838,5549,2838,2774,2838,2774l,2774,,xe" stroked="f" strokeweight="0">
                  <v:stroke miterlimit="83231f" joinstyle="miter"/>
                  <v:path arrowok="t" textboxrect="0,0,19866,38879"/>
                </v:shape>
                <v:shape id="Shape 518" o:spid="_x0000_s1094" style="position:absolute;left:908;top:2139;width:184;height:389;visibility:visible;mso-wrap-style:square;v-text-anchor:top" coordsize="18447,38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" path="m17029,r1418,l18447,8323,17029,5549,11349,22214r7098,l18447,24988r-7098,l5679,36105r5670,l11349,38879,,38879,,36105r2834,l17029,xe" stroked="f" strokeweight="0">
                  <v:stroke miterlimit="83231f" joinstyle="miter"/>
                  <v:path arrowok="t" textboxrect="0,0,18447,38879"/>
                </v:shape>
                <v:shape id="Shape 519" o:spid="_x0000_s1095" style="position:absolute;left:1092;top:2139;width:213;height:389;visibility:visible;mso-wrap-style:square;v-text-anchor:top" coordsize="21283,38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" path="m,l4253,,18448,36105r2835,l21283,38879r-14186,l7097,36105r2836,l7097,24988,,24988,,22214r7097,l,8323,,xe" stroked="f" strokeweight="0">
                  <v:stroke miterlimit="83231f" joinstyle="miter"/>
                  <v:path arrowok="t" textboxrect="0,0,21283,38879"/>
                </v:shape>
                <v:shape id="Shape 520" o:spid="_x0000_s1096" style="position:absolute;left:1277;top:2139;width:340;height:389;visibility:visible;mso-wrap-style:square;v-text-anchor:top" coordsize="34051,38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" path="m,c34051,,34051,,34051,v,8333,,8333,,8333c31215,8333,31215,8333,31215,8333v,-5559,,-5559,,-5559c28380,2774,28380,2774,28380,2774v-2835,,-2835,,-2835,c22700,2774,22700,2774,19865,2774v,33321,,33321,,33321c25545,36095,25545,36095,25545,36095v,2784,,2784,,2784l8515,38879v,-2784,,-2784,,-2784c14185,36095,14185,36095,14185,36095v,-33321,,-33321,,-33321c11350,2774,11350,2774,11350,2774v,,-2835,,-5680,c5670,2774,2835,2774,2835,2774v,5559,,5559,,5559c,8333,,8333,,8333,,,,,,xe" stroked="f" strokeweight="0">
                  <v:stroke miterlimit="83231f" joinstyle="miter"/>
                  <v:path arrowok="t" textboxrect="0,0,34051,38879"/>
                </v:shape>
                <v:shape id="Shape 521" o:spid="_x0000_s1097" style="position:absolute;left:1646;top:2139;width:312;height:389;visibility:visible;mso-wrap-style:square;v-text-anchor:top" coordsize="31215,38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" path="m,c31215,,31215,,31215,v,8333,,8333,,8333c28380,8333,28380,8333,28380,8333v,-5559,,-5559,,-5559c25535,2774,25535,2774,25535,2774v-2835,,-2835,,-2835,c19865,2774,19865,2774,19865,2774v-2835,,-2835,,-2835,c11350,2774,11350,2774,11350,2774v,13882,,13882,,13882c22700,16656,22700,16656,22700,16656v,-2775,,-2775,,-2775c25535,13881,25535,13881,25535,13881v,11107,,11107,,11107c22700,24988,22700,24988,22700,24988v,-5548,,-5548,,-5548c11350,19440,11350,19440,11350,19440v,16655,,16655,,16655c19865,36095,19865,36095,19865,36095v,,2835,,2835,c22700,36095,25535,36095,25535,36095v2845,,2845,,2845,c31215,27772,31215,27772,31215,27772v,11107,,11107,,11107c,38879,,38879,,38879l,36095v5670,,5670,,5670,c5670,2774,5670,2774,5670,2774,,2774,,2774,,2774,,,,,,xe" stroked="f" strokeweight="0">
                  <v:stroke miterlimit="83231f" joinstyle="miter"/>
                  <v:path arrowok="t" textboxrect="0,0,31215,38879"/>
                </v:shape>
                <v:shape id="Shape 522" o:spid="_x0000_s1098" style="position:absolute;left:2043;top:2139;width:199;height:389;visibility:visible;mso-wrap-style:square;v-text-anchor:top" coordsize="19865,38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" path="m,l17030,r2835,924l19865,2774r-5680,c8515,2774,8515,2774,8515,2774v,33321,,33321,,33321c11350,36095,11350,36095,11350,36095v2835,,2835,,2835,c17030,36095,17030,36095,17030,36095r2835,-1387l19865,37952r-2835,927c17030,38879,14185,38879,14185,38879v-2835,,-2835,,-2835,c8515,38879,8515,38879,5670,38879v,,,,-2835,c,38879,,38879,,38879,,36095,,36095,,36095v2835,,2835,,2835,c2835,2774,2835,2774,2835,2774,,2774,,2774,,2774,,,,,,xe" stroked="f" strokeweight="0">
                  <v:stroke miterlimit="83231f" joinstyle="miter"/>
                  <v:path arrowok="t" textboxrect="0,0,19865,38879"/>
                </v:shape>
                <v:shape id="Shape 523" o:spid="_x0000_s1099" style="position:absolute;left:2242;top:2149;width:170;height:370;visibility:visible;mso-wrap-style:square;v-text-anchor:top" coordsize="17030,37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" path="m,l5680,1851v2835,,2835,,5670,2774c14185,4625,14185,7409,17030,10183v,2775,,5549,,8333c17030,21290,17030,24065,17030,26848v-2845,2775,-2845,2775,-5680,5549c11350,35171,8515,35171,5680,35171l,37028,,33784,2835,32397v2845,,2845,,5680,-2774c8515,29623,11350,26848,11350,24065v,,,-2775,,-5549c11350,15732,11350,12958,11350,10183,8515,10183,8515,7409,5680,7409,5680,4625,2835,4625,2835,1851l,1851,,xe" stroked="f" strokeweight="0">
                  <v:stroke miterlimit="83231f" joinstyle="miter"/>
                  <v:path arrowok="t" textboxrect="0,0,17030,37028"/>
                </v:shape>
                <v:shape id="Shape 524" o:spid="_x0000_s1100" style="position:absolute;left:2866;top:2362;width:0;height:27;visibility:visible;mso-wrap-style:square;v-text-anchor:top" coordsize="0,2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" path="m,2774l,,,2774xe" stroked="f" strokeweight="0">
                  <v:stroke miterlimit="83231f" joinstyle="miter"/>
                  <v:path arrowok="t" textboxrect="0,0,0,2774"/>
                </v:shape>
                <v:shape id="Shape 525" o:spid="_x0000_s1101" style="position:absolute;left:2866;top:2278;width:0;height:56;visibility:visible;mso-wrap-style:square;v-text-anchor:top" coordsize="0,5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" path="m,5558l,,,5558xe" stroked="f" strokeweight="0">
                  <v:stroke miterlimit="83231f" joinstyle="miter"/>
                  <v:path arrowok="t" textboxrect="0,0,0,5558"/>
                </v:shape>
                <v:shape id="Shape 526" o:spid="_x0000_s1102" style="position:absolute;left:2639;top:2139;width:284;height:389;visibility:visible;mso-wrap-style:square;v-text-anchor:top" coordsize="28380,38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" path="m,l28380,r,8333l25545,8333r,-5559l17030,2774r-5680,l11350,19440r11350,l22700,22214r-11350,l11350,36105r5680,l17030,38879,,38879,,36105r5680,l5680,2774,,2774,,xe" stroked="f" strokeweight="0">
                  <v:stroke miterlimit="83231f" joinstyle="miter"/>
                  <v:path arrowok="t" textboxrect="0,0,28380,38879"/>
                </v:shape>
                <v:shape id="Shape 527" o:spid="_x0000_s1103" style="position:absolute;left:2979;top:2139;width:185;height:389;visibility:visible;mso-wrap-style:square;v-text-anchor:top" coordsize="18443,38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" path="m11350,r7093,l18443,2774r-4258,c11350,5549,11350,5549,8515,8333v,,,2774,-2845,2774c5670,13881,5670,16656,5670,19440v,2774,,5548,,8332c8515,27772,8515,30546,8515,30546v2835,2775,2835,2775,5670,5549l18443,36095r,2784l11350,38879c8515,36095,5670,36095,5670,33321v-2835,,-2835,-2775,-2835,-5549c,24988,,22214,,19440,,16656,,13881,2835,11107v,-2774,,-5558,2835,-5558c5670,2774,8515,2774,11350,xe" stroked="f" strokeweight="0">
                  <v:stroke miterlimit="83231f" joinstyle="miter"/>
                  <v:path arrowok="t" textboxrect="0,0,18443,38879"/>
                </v:shape>
                <v:shape id="Shape 528" o:spid="_x0000_s1104" style="position:absolute;left:3164;top:2139;width:184;height:389;visibility:visible;mso-wrap-style:square;v-text-anchor:top" coordsize="18443,38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" path="m,l1422,c4257,,7093,,9937,v,2774,2835,2774,5671,5549c15608,5549,18443,8333,18443,11107v,2774,,5549,,8333c18443,22214,18443,24988,18443,27772v,2774,-2835,5549,-2835,5549c12772,36095,9937,36095,9937,38879v-2844,,-5680,,-8515,l,38879,,36095r1422,c4257,36095,4257,36095,7093,36095,9937,33321,9937,33321,9937,30546v2835,,2835,-2774,2835,-2774c12772,24988,12772,22214,12772,19440v,-2784,,-5559,,-8333c12772,11107,12772,8333,9937,8333v,-2784,,-2784,-2844,-5559c4257,2774,4257,2774,1422,2774l,2774,,xe" stroked="f" strokeweight="0">
                  <v:stroke miterlimit="83231f" joinstyle="miter"/>
                  <v:path arrowok="t" textboxrect="0,0,18443,38879"/>
                </v:shape>
                <v:shape id="Shape 529" o:spid="_x0000_s1105" style="position:absolute;left:3405;top:2139;width:185;height:389;visibility:visible;mso-wrap-style:square;v-text-anchor:top" coordsize="18448,38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" path="m,c17030,,17030,,17030,r1418,l18448,2774r-1418,c11350,2774,11350,2774,11350,2774v,16666,,16666,,16666c17030,19440,17030,19440,17030,19440r1418,l18448,24295,17030,22214r-5680,c11350,36095,11350,36095,11350,36095v5680,,5680,,5680,c17030,38879,17030,38879,17030,38879v-14195,,-14195,,-14195,c2835,36095,2835,36095,2835,36095v2845,,2845,,2845,c5680,2774,5680,2774,5680,2774,,2774,,2774,,2774,,,,,,xe" stroked="f" strokeweight="0">
                  <v:stroke miterlimit="83231f" joinstyle="miter"/>
                  <v:path arrowok="t" textboxrect="0,0,18448,38879"/>
                </v:shape>
                <v:shape id="Shape 530" o:spid="_x0000_s1106" style="position:absolute;left:3590;top:2139;width:212;height:389;visibility:visible;mso-wrap-style:square;v-text-anchor:top" coordsize="21283,38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" path="m,l7097,v,2774,2836,2774,2836,2774c9933,5549,12768,5549,12768,5549v,2784,,2784,,5558c12768,11107,12768,13881,12768,13881v,2775,,2775,-2835,2775c7097,19440,7097,19440,7097,19440v,,,,-2844,2774c15613,36095,15613,36095,15613,36095v5670,,5670,,5670,c21283,38879,21283,38879,21283,38879v-11350,,-11350,,-11350,c4257,30546,1420,26380,1,24297r-1,-2l,19440r1418,c4253,19440,4253,16656,4253,16656v2844,,2844,,2844,-2775c7097,13881,7097,11107,7097,11107v,-2774,,-2774,,-2774c4253,5549,4253,5549,4253,5549v,,,-2775,-2835,-2775l,2774,,xe" stroked="f" strokeweight="0">
                  <v:stroke miterlimit="83231f" joinstyle="miter"/>
                  <v:path arrowok="t" textboxrect="0,0,21283,38879"/>
                </v:shape>
                <v:shape id="Shape 531" o:spid="_x0000_s1107" style="position:absolute;left:3973;top:2139;width:312;height:389;visibility:visible;mso-wrap-style:square;v-text-anchor:top" coordsize="31216,38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" path="m,c31216,,31216,,31216,v,8333,,8333,,8333c28380,8333,28380,8333,28380,8333v,-5559,,-5559,,-5559c25545,2774,25545,2774,25545,2774v-2845,,-2845,,-2845,c19865,2774,19865,2774,19865,2774v-2835,,-2835,,-2835,c11350,2774,11350,2774,11350,2774v,13882,,13882,,13882c22700,16656,22700,16656,22700,16656v,-2775,,-2775,,-2775c25545,13881,25545,13881,25545,13881v,11107,,11107,,11107c22700,24988,22700,24988,22700,24988v,-5548,,-5548,,-5548c11350,19440,11350,19440,11350,19440v,16655,,16655,,16655c19865,36095,19865,36095,19865,36095v,,2835,,2835,c22700,36095,25545,36095,25545,36095v2835,,2835,,2835,c31216,27772,31216,27772,31216,27772v,11107,,11107,,11107c,38879,,38879,,38879l,36095v5680,,5680,,5680,c5680,2774,5680,2774,5680,2774,,2774,,2774,,2774,,,,,,xe" stroked="f" strokeweight="0">
                  <v:stroke miterlimit="83231f" joinstyle="miter"/>
                  <v:path arrowok="t" textboxrect="0,0,31216,38879"/>
                </v:shape>
                <v:shape id="Shape 532" o:spid="_x0000_s1108" style="position:absolute;left:4370;top:2139;width:397;height:389;visibility:visible;mso-wrap-style:square;v-text-anchor:top" coordsize="39730,38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" path="m,l17030,r,2774l11350,2774r8515,11107l28380,2774r-5670,l22710,,36895,r,2774l31215,2774,19865,16665,34060,36105r5670,l39730,38879r-17020,l22710,36105r5670,l17030,22214,5680,36105r5670,l11350,38879,,38879,,36105r2835,l17030,19440,5680,2774,,2774,,xe" stroked="f" strokeweight="0">
                  <v:stroke miterlimit="83231f" joinstyle="miter"/>
                  <v:path arrowok="t" textboxrect="0,0,39730,38879"/>
                </v:shape>
                <v:shape id="Shape 533" o:spid="_x0000_s1109" style="position:absolute;left:4796;top:2139;width:340;height:389;visibility:visible;mso-wrap-style:square;v-text-anchor:top" coordsize="34051,38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" path="m19865,v2836,,2836,,5671,c25536,,25536,,28380,v,,2836,,2836,c34051,2774,34051,2774,34051,2774v,8333,,8333,,8333c31216,11107,31216,11107,31216,11107v,-5558,,-5558,,-5558c31216,5549,28380,2774,25536,2774v,,-2835,,-5671,c19865,2774,17021,2774,14185,2774v,,-2835,2775,-2835,2775c8506,8333,8506,8333,8506,11107v,2774,-2836,5549,-2836,8333c5670,22214,8506,24988,8506,27772v,2775,,2775,2844,5549c11350,33321,14185,36095,14185,36095v2836,,5680,,5680,c22701,36095,22701,36095,25536,36095v,,,,2844,c31216,33321,31216,33321,31216,33321v,-5549,,-5549,,-5549c34051,27772,34051,27772,34051,27772v,8323,,8323,,8323c34051,36095,31216,36095,31216,38879v,,-2836,,-2836,c28380,38879,25536,38879,25536,38879v-2835,,-2835,,-5671,c17021,38879,14185,38879,11350,36095v,,-2844,,-5680,-2774c5670,33321,2835,30547,2835,27772,2835,24988,,22214,,19440,,16656,2835,13881,2835,11107v,-2774,2835,-5558,2835,-5558c8506,2774,11350,2774,11350,2774,14185,,17021,,19865,xe" stroked="f" strokeweight="0">
                  <v:stroke miterlimit="83231f" joinstyle="miter"/>
                  <v:path arrowok="t" textboxrect="0,0,34051,38879"/>
                </v:shape>
                <v:shape id="Shape 534" o:spid="_x0000_s1110" style="position:absolute;left:5193;top:2139;width:312;height:389;visibility:visible;mso-wrap-style:square;v-text-anchor:top" coordsize="31215,38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" path="m,c31215,,31215,,31215,v,8333,,8333,,8333c28380,8333,28380,8333,28380,8333v,-5559,,-5559,,-5559c25535,2774,25535,2774,25535,2774v-2835,,-2835,,-2835,c19865,2774,19865,2774,19865,2774v-2835,,-2835,,-2835,c11350,2774,11350,2774,11350,2774v,13882,,13882,,13882c22700,16656,22700,16656,22700,16656v,-2775,,-2775,,-2775c25535,13881,25535,13881,25535,13881v,11107,,11107,,11107c22700,24988,22700,24988,22700,24988v,-5548,,-5548,,-5548c11350,19440,11350,19440,11350,19440v,16655,,16655,,16655c19865,36095,19865,36095,19865,36095v,,2835,,2835,c22700,36095,25535,36095,25535,36095v2845,,2845,,2845,c31215,27772,31215,27772,31215,27772v,11107,,11107,,11107c,38879,,38879,,38879l,36095v5670,,5670,,5670,c5670,2774,5670,2774,5670,2774,,2774,,2774,,2774,,,,,,xe" stroked="f" strokeweight="0">
                  <v:stroke miterlimit="83231f" joinstyle="miter"/>
                  <v:path arrowok="t" textboxrect="0,0,31215,38879"/>
                </v:shape>
                <v:shape id="Shape 535" o:spid="_x0000_s1111" style="position:absolute;left:5590;top:2139;width:284;height:389;visibility:visible;mso-wrap-style:square;v-text-anchor:top" coordsize="28380,38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" path="m,c14185,,14185,,14185,r,2774c8515,2774,8515,2774,8515,2774v,33321,,33321,,33321c17030,36095,17030,36095,17030,36095v2835,,2835,,5670,c25545,36095,25545,36095,25545,36095v2835,-8323,2835,-8323,2835,-8323c28380,38879,28380,38879,28380,38879,,38879,,38879,,38879,,36095,,36095,,36095v2835,,2835,,2835,c2835,2774,2835,2774,2835,2774,,2774,,2774,,2774,,,,,,xe" stroked="f" strokeweight="0">
                  <v:stroke miterlimit="83231f" joinstyle="miter"/>
                  <v:path arrowok="t" textboxrect="0,0,28380,38879"/>
                </v:shape>
                <v:shape id="Shape 536" o:spid="_x0000_s1112" style="position:absolute;left:5959;top:2139;width:312;height:389;visibility:visible;mso-wrap-style:square;v-text-anchor:top" coordsize="31215,38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" path="m,c17030,,17030,,17030,r,2774c8515,2774,8515,2774,8515,2774v,33321,,33321,,33321c17030,36095,17030,36095,17030,36095v2835,,5670,,5670,c25536,36095,25536,36095,25536,36095v2844,-8323,2844,-8323,2844,-8323c31215,27772,31215,27772,31215,27772,28380,38879,28380,38879,28380,38879,,38879,,38879,,38879,,36095,,36095,,36095v5670,,5670,,5670,c5670,2774,5670,2774,5670,2774,,2774,,2774,,2774,,,,,,xe" stroked="f" strokeweight="0">
                  <v:stroke miterlimit="83231f" joinstyle="miter"/>
                  <v:path arrowok="t" textboxrect="0,0,31215,38879"/>
                </v:shape>
                <v:shape id="Shape 537" o:spid="_x0000_s1113" style="position:absolute;left:6328;top:2139;width:312;height:389;visibility:visible;mso-wrap-style:square;v-text-anchor:top" coordsize="31215,38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" path="m,c28380,,28380,,28380,v,8333,,8333,,8333c25535,8333,25535,8333,25535,8333v,-5559,,-5559,,-5559c22700,2774,22700,2774,22700,2774v-2835,,-2835,,-2835,c17020,2774,17020,2774,17020,2774v-5670,,-5670,,-5670,c11350,16656,11350,16656,11350,16656v8515,,8515,,8515,c22700,13881,22700,13881,22700,13881v,11107,,11107,,11107c19865,19440,19865,19440,19865,19440v-8515,,-8515,,-8515,c11350,36095,11350,36095,11350,36095v5670,,5670,,5670,c19865,36095,19865,36095,22700,36095v,,,,2835,c28380,36095,28380,36095,28380,36095v,-8323,,-8323,,-8323c31215,27772,31215,27772,31215,27772v,11107,,11107,,11107c,38879,,38879,,38879l,36095v5670,,5670,,5670,c5670,2774,5670,2774,5670,2774,,2774,,2774,,2774,,,,,,xe" stroked="f" strokeweight="0">
                  <v:stroke miterlimit="83231f" joinstyle="miter"/>
                  <v:path arrowok="t" textboxrect="0,0,31215,38879"/>
                </v:shape>
                <v:shape id="Shape 538" o:spid="_x0000_s1114" style="position:absolute;left:6697;top:2139;width:398;height:389;visibility:visible;mso-wrap-style:square;v-text-anchor:top" coordsize="39740,38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" path="m,l11360,,31225,27772r,-24998l25545,2774,25545,,39740,r,2774l34060,2774r,36105l31225,38879,8515,5549r,30556l14195,36105r,2774l,38879,,36105r5680,l5680,2774,,2774,,xe" stroked="f" strokeweight="0">
                  <v:stroke miterlimit="83231f" joinstyle="miter"/>
                  <v:path arrowok="t" textboxrect="0,0,39740,38879"/>
                </v:shape>
                <v:shape id="Shape 539" o:spid="_x0000_s1115" style="position:absolute;left:7463;top:2195;width:0;height:56;visibility:visible;mso-wrap-style:square;v-text-anchor:top" coordsize="0,5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" path="m,5558v,,,,,-1041l,695,,,,5558xe" stroked="f" strokeweight="0">
                  <v:stroke miterlimit="83231f" joinstyle="miter"/>
                  <v:path arrowok="t" textboxrect="0,0,0,5558"/>
                </v:shape>
                <v:shape id="Shape 540" o:spid="_x0000_s1116" style="position:absolute;left:7151;top:2139;width:341;height:389;visibility:visible;mso-wrap-style:square;v-text-anchor:top" coordsize="34060,38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" path="m19865,v,,2845,,2845,c25545,,25545,,25545,v2835,,2835,,2835,c31215,2774,31215,2774,31215,2774r,2775c28380,5549,28380,2774,25545,2774v-2835,,-2835,,-5680,c17030,2774,14195,2774,14195,2774v-2845,,-2845,2775,-5680,2775c8515,8333,8515,8333,5680,11107v,2774,,5549,,8333c5680,22214,5680,24988,5680,27772v2835,2774,2835,2774,2835,5549c11350,33321,11350,36095,14195,36095v,,2835,,5670,c19865,36095,22710,36095,22710,36095v,,2835,,2835,c28380,36095,28380,36095,28380,36095v2835,-2774,2835,-2774,2835,-2774c31215,27772,31215,27772,31215,27772v2845,,2845,,2845,c34060,36095,34060,36095,34060,36095v-2845,,-2845,,-2845,2784c28380,38879,28380,38879,28380,38879v-2835,,-2835,,-5670,c22710,38879,19865,38879,19865,38879v-2835,,-5670,,-8515,-2784c8515,36095,5680,36095,5680,33321,2835,33321,2835,30546,,27772,,24988,,22214,,19440,,16656,,13881,,11107,2835,8333,2835,5549,5680,5549v,-2775,2835,-2775,5670,-2775c14195,,17030,,19865,xe" stroked="f" strokeweight="0">
                  <v:stroke miterlimit="83231f" joinstyle="miter"/>
                  <v:path arrowok="t" textboxrect="0,0,34060,38879"/>
                </v:shape>
                <v:shape id="Shape 541" o:spid="_x0000_s1117" style="position:absolute;left:7549;top:2139;width:312;height:389;visibility:visible;mso-wrap-style:square;v-text-anchor:top" coordsize="31225,38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" path="m,c28380,,28380,,28380,v,8333,,8333,,8333c25545,8333,25545,8333,25545,8333v,-5559,,-5559,,-5559c22710,2774,22710,2774,22710,2774v-2845,,-2845,,-2845,c17030,2774,17030,2774,17030,2774v-5670,,-5670,,-5670,c11360,16656,11360,16656,11360,16656v8505,,8505,,8505,c22710,13881,22710,13881,22710,13881v,11107,,11107,,11107c19865,19440,19865,19440,19865,19440v-8505,,-8505,,-8505,c11360,36095,11360,36095,11360,36095v5670,,5670,,5670,c19865,36095,19865,36095,22710,36095v,,,,2835,c28380,36095,28380,36095,28380,36095v,-8323,,-8323,,-8323c31225,27772,31225,27772,31225,27772v,11107,,11107,,11107c,38879,,38879,,38879l,36095v5680,,5680,,5680,c5680,2774,5680,2774,5680,2774,,2774,,2774,,2774,,,,,,xe" stroked="f" strokeweight="0">
                  <v:stroke miterlimit="83231f" joinstyle="miter"/>
                  <v:path arrowok="t" textboxrect="0,0,31225,38879"/>
                </v:shape>
                <v:shape id="Shape 542" o:spid="_x0000_s1118" style="position:absolute;left:2355;top:612;width:795;height:1222;visibility:visible;mso-wrap-style:square;v-text-anchor:top" coordsize="79461,12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" path="m42575,v5671,,11350,,17021,c65275,2784,68111,2784,73790,2784v,24988,,24988,,24988c68111,27772,68111,27772,68111,27772,65275,13891,65275,13891,65275,13891,62440,11116,59596,11116,53925,8333v-2844,,-8515,,-11350,c36895,8333,34060,8333,31215,8333v-5670,,-8505,2783,-8505,5558c19865,13891,17030,16665,17030,19440v,,-2835,2783,-2835,5558c14195,30556,17030,33330,17030,36105v2835,2774,5680,2774,8515,5558c28380,44437,31215,44437,36895,47212v2836,,5680,2783,11351,2783c51081,52770,56760,52770,59596,55544v2844,2784,8515,2784,11359,5558c73791,63877,76626,69435,76626,72209v2835,2775,2835,8333,2835,13891c79461,91649,79461,97207,76626,102756v,2784,-2835,8332,-5671,11107c65275,116647,62440,119421,56760,122195v-5679,,-11350,,-19865,c34060,122195,31216,122195,25545,122195v-2835,,-5680,,-8515,c14195,122195,11350,119421,8515,119421v-2835,,-5680,-2774,-8515,-2774l,88875v5680,,5680,,5680,c8515,105540,8515,105540,8515,105540v2835,2774,2835,2774,5680,2774c17030,111088,19865,111088,19865,113863v2845,,5680,,8515,2784c31216,116647,34060,116647,36895,116647v5680,,8515,,11351,-2784c53925,113863,56760,111088,56760,108314v2836,,5680,-2774,5680,-5558c65275,99981,65275,94423,65275,91649v,-2774,-2835,-8333,-2835,-11107c59596,77768,56760,74984,53925,74984,51081,72209,48246,69435,45410,69435,39731,66651,36895,66651,31216,63877v-2836,,-5671,-2775,-11351,-2775c17030,58328,14195,55544,11350,55544,5680,52770,5680,47212,2835,44437,,41663,,36105,,30556,,24998,,22223,2835,16665,5680,13891,8515,11116,11350,8333,14195,5558,19865,2784,22710,2784,28380,,34060,,42575,xe" stroked="f" strokeweight="0">
                  <v:stroke miterlimit="83231f" joinstyle="miter"/>
                  <v:path arrowok="t" textboxrect="0,0,79461,122195"/>
                </v:shape>
                <v:shape id="Shape 543" o:spid="_x0000_s1119" style="position:absolute;left:3320;top:612;width:1078;height:1222;visibility:visible;mso-wrap-style:square;v-text-anchor:top" coordsize="107841,12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" path="m,c107841,,107841,,107841,v,30556,,30556,,30556c102171,30556,102171,30556,102171,30556,99336,11116,99336,11116,99336,11116v-2845,,-2845,,-5680,c90821,11116,87976,8333,85141,8333v-2836,,-5680,,-8515,c73790,8333,70955,8333,65275,8333v-2835,,-2835,,-2835,c62440,113863,62440,113863,62440,113863v19866,2784,19866,2784,19866,2784c82306,122195,82306,122195,82306,122195r-56761,c25545,116647,25545,116647,25545,116647v19865,-2784,19865,-2784,19865,-2784c45410,8333,45410,8333,45410,8333v-5679,,-5679,,-5679,c31216,8333,25545,8333,19865,8333v-5670,,-11350,2783,-11350,2783c5680,30556,5680,30556,5680,30556,,30556,,30556,,30556,,,,,,xe" stroked="f" strokeweight="0">
                  <v:stroke miterlimit="83231f" joinstyle="miter"/>
                  <v:path arrowok="t" textboxrect="0,0,107841,122195"/>
                </v:shape>
                <v:shape id="Shape 544" o:spid="_x0000_s1120" style="position:absolute;left:4285;top:612;width:610;height:1222;visibility:visible;mso-wrap-style:square;v-text-anchor:top" coordsize="61018,122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" path="m56760,r4258,l61018,17544,39730,72209r21288,l61018,80542r-24123,l25545,113872r17030,2775l42575,122205,,122205r,-5558l14195,113872,56760,xe" stroked="f" strokeweight="0">
                  <v:stroke miterlimit="83231f" joinstyle="miter"/>
                  <v:path arrowok="t" textboxrect="0,0,61018,122205"/>
                </v:shape>
                <v:shape id="Shape 545" o:spid="_x0000_s1121" style="position:absolute;left:4895;top:612;width:724;height:1222;visibility:visible;mso-wrap-style:square;v-text-anchor:top" coordsize="72368,122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" path="m,l12772,,58183,113872r14185,2775l72368,122205r-51080,l21288,116647r17030,-2775l24123,80542,,80542,,72209r21288,l1422,13891,,17544,,xe" stroked="f" strokeweight="0">
                  <v:stroke miterlimit="83231f" joinstyle="miter"/>
                  <v:path arrowok="t" textboxrect="0,0,72368,122205"/>
                </v:shape>
                <v:shape id="Shape 546" o:spid="_x0000_s1122" style="position:absolute;left:5675;top:612;width:582;height:1222;visibility:visible;mso-wrap-style:square;v-text-anchor:top" coordsize="58173,12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" path="m,c53916,,53916,,53916,r4257,522l58173,9723,51081,8333v-17031,,-17031,,-17031,c34050,61102,34050,61102,34050,61102v17031,,17031,,17031,l58173,59716r,11908l57292,70259v-532,-824,-532,-824,-532,-824l34050,69435v1,44428,1,44428,1,44428c53916,116647,53916,116647,53916,116647v,5548,,5548,,5548c2835,122195,2835,122195,2835,122195v,-5548,,-5548,,-5548c17030,113863,17030,113863,17030,113863v,-105530,,-105530,,-105530c,5558,,5558,,5558,,,,,,xe" stroked="f" strokeweight="0">
                  <v:stroke miterlimit="83231f" joinstyle="miter"/>
                  <v:path arrowok="t" textboxrect="0,0,58173,122195"/>
                </v:shape>
                <v:shape id="Shape 547" o:spid="_x0000_s1123" style="position:absolute;left:6257;top:617;width:639;height:1217;visibility:visible;mso-wrap-style:square;v-text-anchor:top" coordsize="63863,121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" path="m,l18452,2262v5671,2774,11351,5549,14186,8332c35483,13369,38318,16143,38318,18918v2835,5558,2835,8332,2835,13890c41153,38357,41153,41141,38318,43915v,5559,-2835,8333,-2835,11107c32638,57806,29803,60581,26968,60581v-2845,2774,-8516,5548,-11360,5548c49668,113341,49668,113341,49668,113341v14195,2784,14195,2784,14195,2784c63863,121674,63863,121674,63863,121674v-31225,-1,-31225,-1,-31225,-1c15612,95293,7100,82103,2844,75508l,71102,,59194,7102,57806v2835,,8506,-2784,8506,-2784c18452,52248,21288,49474,21288,46690v2835,-2775,2835,-8333,2835,-13882c24123,30034,24123,24476,21288,21701v,-2783,-2836,-5558,-5680,-8332c12773,13369,9937,10594,7102,10594l,9202,,xe" stroked="f" strokeweight="0">
                  <v:stroke miterlimit="83231f" joinstyle="miter"/>
                  <v:path arrowok="t" textboxrect="0,0,63863,121674"/>
                </v:shape>
                <v:shape id="Shape 548" o:spid="_x0000_s1124" style="position:absolute;left:7009;top:612;width:823;height:1222;visibility:visible;mso-wrap-style:square;v-text-anchor:top" coordsize="82296,12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" path="m42565,v5680,,11351,,17031,c65275,2784,70946,2784,73781,2784v,24988,,24988,,24988c68111,27772,68111,27772,68111,27772,65275,13891,65275,13891,65275,13891,62431,11116,59596,11116,56760,8333v-5679,,-8515,,-14195,c36895,8333,34050,8333,31215,8333v-2835,,-5680,2783,-8515,5558c19865,13891,19865,16665,17020,19440v,,,2783,,5558c17020,30556,17020,33330,19865,36105v,2774,2835,2774,5670,5558c28380,44437,34050,44437,36895,47212v2835,,8506,2783,11350,2783c53916,52770,56760,52770,59596,55544v5679,2784,8515,2784,11350,5558c73781,63877,76626,69435,79461,72209v,2775,2835,8333,2835,13891c82296,91649,79461,97207,79461,102756v-2835,2784,-5680,8332,-8515,11107c68111,116647,62431,119421,56760,122195v-5679,,-11359,,-17029,c34050,122195,31215,122195,28380,122195v-5680,,-8515,,-11360,c14185,122195,11350,119421,8515,119421v-2845,,-5680,-2774,-8515,-2774l,88875v5670,,5670,,5670,c11350,105540,11350,105540,11350,105540v,2774,2835,2774,2835,2774c17020,111088,19865,111088,22700,113863v2835,,5680,,8515,2784c34050,116647,36895,116647,39731,116647v2835,,8515,,11350,-2784c53916,113863,56760,111088,59596,108314v2835,,2835,-2774,5679,-5558c65275,99981,65275,94423,65275,91649v,-2774,,-8333,-2844,-11107c59596,77768,59596,74984,56760,74984,51081,72209,48245,69435,45401,69435,42565,66651,36895,66651,34050,63877v-5670,,-8515,-2775,-11350,-2775c17020,58328,14185,55544,11350,55544,8515,52770,5670,47212,2835,44437,2835,41663,,36105,,30556,,24998,2835,22223,2835,16665,5670,13891,8515,11116,11350,8333,14185,5558,19865,2784,25535,2784,31215,,36895,,42565,xe" stroked="f" strokeweight="0">
                  <v:stroke miterlimit="83231f" joinstyle="miter"/>
                  <v:path arrowok="t" textboxrect="0,0,82296,122195"/>
                </v:shape>
                <v:shape id="Shape 549" o:spid="_x0000_s1125" style="position:absolute;top:3667;width:8343;height:1250;visibility:visible;mso-wrap-style:square;v-text-anchor:top" coordsize="834372,124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" path="m39731,c794632,,794632,,794632,v22709,,39740,19440,39740,41654l834372,86093v,22217,-17030,38880,-39740,38880c39731,124973,39731,124973,39731,124973,17028,124973,,108309,,86093,,41653,,41653,,41653,,19440,17028,,39731,xe" fillcolor="black" stroked="f" strokeweight="0">
                  <v:stroke miterlimit="83231f" joinstyle="miter"/>
                  <v:path arrowok="t" textboxrect="0,0,834372,124973"/>
                </v:shape>
                <v:shape id="Shape 550" o:spid="_x0000_s1126" style="position:absolute;left:2043;top:3806;width:1022;height:1000;visibility:visible;mso-wrap-style:square;v-text-anchor:top" coordsize="102171,99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" path="m51081,v,,,,8515,22223c59596,22223,59596,22223,76626,22223v2835,,5670,,5670,2775c82296,24998,82296,24998,82296,41663v,,,,19875,8332l82296,58328v,,,,,16659c82296,74987,79461,77765,76626,77765v,,,,-17030,c59596,77765,59596,77765,51081,99982v,,,,-8516,-22217c42565,77765,42565,77765,25545,77765v-2845,,-5680,-2778,-5680,-2778c19865,74987,19865,74987,19865,58328v,,,,-19865,-8333c,49995,,49995,19865,41663v,,,,,-16665c19865,22223,22700,22223,25545,22223v,,,,17020,c42565,22223,42565,22223,51081,xe" fillcolor="#fab030" stroked="f" strokeweight="0">
                  <v:stroke miterlimit="83231f" joinstyle="miter"/>
                  <v:path arrowok="t" textboxrect="0,0,102171,99982"/>
                </v:shape>
                <v:shape id="Shape 551" o:spid="_x0000_s1127" style="position:absolute;left:2298;top:4056;width:142;height:277;visibility:visible;mso-wrap-style:square;v-text-anchor:top" coordsize="14185,27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" path="m14185,r,2774c8505,2774,5670,5558,5670,13891v,8323,2835,11107,8515,11107l14185,27772c2835,27772,,19440,,13891,,8333,2835,,14185,xe" stroked="f" strokeweight="0">
                  <v:stroke miterlimit="83231f" joinstyle="miter"/>
                  <v:path arrowok="t" textboxrect="0,0,14185,27772"/>
                </v:shape>
                <v:shape id="Shape 552" o:spid="_x0000_s1128" style="position:absolute;left:2440;top:4056;width:369;height:361;visibility:visible;mso-wrap-style:square;v-text-anchor:top" coordsize="36895,36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" path="m,c8515,,14195,5558,14195,13891v,5549,-2845,11107,-5680,11107c14195,27772,14195,27772,14195,27772v8505,5558,14185,5558,14185,5558c31215,33330,34060,33330,36895,30546v,2784,,2784,,2784c34060,33330,31215,36104,25545,36104v-5680,,-8515,-2774,-14195,-5558c5680,27772,5680,27772,5680,27772v-2845,,-2845,,-5680,l,24998v2835,,8515,,8515,-11107c8515,5558,2835,2774,,2774l,xe" stroked="f" strokeweight="0">
                  <v:stroke miterlimit="83231f" joinstyle="miter"/>
                  <v:path arrowok="t" textboxrect="0,0,36895,36104"/>
                </v:shape>
                <v:shape id="Shape 553" o:spid="_x0000_s1129" style="position:absolute;left:2639;top:4278;width:57;height:55;visibility:visible;mso-wrap-style:square;v-text-anchor:top" coordsize="5680,5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" path="m,c2835,2784,2835,5558,5680,5558v-2845,,-2845,,-5680,c,2784,,2784,,2784,,2784,,,,xe" stroked="f" strokeweight="0">
                  <v:stroke miterlimit="83231f" joinstyle="miter"/>
                  <v:path arrowok="t" textboxrect="0,0,5680,5558"/>
                </v:shape>
                <v:shape id="Shape 554" o:spid="_x0000_s1130" style="position:absolute;left:2639;top:4250;width:0;height:28;visibility:visible;mso-wrap-style:square;v-text-anchor:top" coordsize="0,2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" path="m,2774c,,,,,l,2774xe" stroked="f" strokeweight="0">
                  <v:stroke miterlimit="83231f" joinstyle="miter"/>
                  <v:path arrowok="t" textboxrect="0,0,0,2774"/>
                </v:shape>
                <v:shape id="Shape 555" o:spid="_x0000_s1131" style="position:absolute;left:2639;top:4056;width:142;height:277;visibility:visible;mso-wrap-style:square;v-text-anchor:top" coordsize="14195,27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" path="m8515,v2835,,2835,2774,5680,2774c14195,2774,14195,2774,14195,5558v,2775,,2775,,2775c11350,5558,11350,5558,11350,5558v,-2784,,-2784,-2835,-2784c5680,2774,2835,5558,2835,5558v,2775,2845,2775,5680,5549c11350,13891,14195,16665,14195,19440v,2774,,5558,-2845,8332c8515,27772,8515,27772,5680,27772v2835,,5670,-2774,5670,-5558c11350,22214,11350,19440,8515,16665v-2835,,-2835,,-2835,c2835,13891,,11107,,8333,,2774,2835,,8515,xe" stroked="f" strokeweight="0">
                  <v:stroke miterlimit="83231f" joinstyle="miter"/>
                  <v:path arrowok="t" textboxrect="0,0,14195,27772"/>
                </v:shape>
                <v:shape id="Shape 556" o:spid="_x0000_s1132" style="position:absolute;left:2298;top:4500;width:511;height:28;visibility:visible;mso-wrap-style:square;v-text-anchor:top" coordsize="51080,2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" path="m25535,c39730,,51080,2777,51080,2777v,,-11350,,-25545,c11350,2777,,2777,,2777,,2777,11350,,25535,xe" fillcolor="#808184" stroked="f" strokeweight="0">
                  <v:stroke miterlimit="83231f" joinstyle="miter"/>
                  <v:path arrowok="t" textboxrect="0,0,51080,2777"/>
                </v:shape>
                <v:shape id="Shape 557" o:spid="_x0000_s1133" style="position:absolute;left:3661;top:3806;width:1021;height:1000;visibility:visible;mso-wrap-style:square;v-text-anchor:top" coordsize="102161,99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" path="m51080,v,,,,8516,22223c59596,22223,59596,22223,76626,22223v2835,,5670,,5670,2775c82296,24998,82296,24998,82296,41663v,,,,19865,8332l82296,58328v,,,,,16660c82296,74988,79461,77765,76626,77765v,,,,-17030,c59596,77765,59596,77765,51081,99982v,,,,-8516,-22217c42565,77765,42565,77765,25535,77765v-2835,,-5670,-2777,-5670,-2777c19865,74988,19865,74988,19865,58328v,,,,-19865,-8333c,49995,,49995,19865,41663v,,,,,-16665c19865,22223,22700,22223,25535,22223v,,,,17030,c42565,22223,42565,22223,51080,xe" fillcolor="#fab030" stroked="f" strokeweight="0">
                  <v:stroke miterlimit="83231f" joinstyle="miter"/>
                  <v:path arrowok="t" textboxrect="0,0,102161,99982"/>
                </v:shape>
                <v:shape id="Shape 558" o:spid="_x0000_s1134" style="position:absolute;left:3916;top:4056;width:142;height:277;visibility:visible;mso-wrap-style:square;v-text-anchor:top" coordsize="14195,27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" path="m14195,r,2774c8515,2774,5680,5558,5680,13891v,8323,5680,11107,8515,11107l14195,27772c2845,27772,,19440,,13891,,8333,2845,,14195,xe" stroked="f" strokeweight="0">
                  <v:stroke miterlimit="83231f" joinstyle="miter"/>
                  <v:path arrowok="t" textboxrect="0,0,14195,27772"/>
                </v:shape>
                <v:shape id="Shape 559" o:spid="_x0000_s1135" style="position:absolute;left:4058;top:4056;width:369;height:361;visibility:visible;mso-wrap-style:square;v-text-anchor:top" coordsize="36895,36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" path="m,c8515,,14185,5558,14185,13891v,5549,-2835,11107,-5670,11107c14185,27772,14185,27772,14185,27772v8515,5558,14195,5558,14195,5558c31215,33330,34050,33330,36895,30547v,2783,,2783,,2783c34050,33330,31215,36104,25545,36104v-5680,,-8515,-2774,-14195,-5557c5670,27772,5670,27772,5670,27772v-2835,,-2835,,-5670,l,24998v2835,,8515,,8515,-11107c8515,5558,2835,2774,,2774l,xe" stroked="f" strokeweight="0">
                  <v:stroke miterlimit="83231f" joinstyle="miter"/>
                  <v:path arrowok="t" textboxrect="0,0,36895,36104"/>
                </v:shape>
                <v:shape id="Shape 560" o:spid="_x0000_s1136" style="position:absolute;left:4256;top:4278;width:57;height:55;visibility:visible;mso-wrap-style:square;v-text-anchor:top" coordsize="5680,5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" path="m,c2835,2784,2835,5558,5680,5558v-2845,,-2845,,-5680,c,2784,,2784,,2784,,2784,,,,xe" stroked="f" strokeweight="0">
                  <v:stroke miterlimit="83231f" joinstyle="miter"/>
                  <v:path arrowok="t" textboxrect="0,0,5680,5558"/>
                </v:shape>
                <v:shape id="Shape 561" o:spid="_x0000_s1137" style="position:absolute;left:4256;top:4250;width:0;height:28;visibility:visible;mso-wrap-style:square;v-text-anchor:top" coordsize="0,2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" path="m,2774c,,,,,l,2774xe" stroked="f" strokeweight="0">
                  <v:stroke miterlimit="83231f" joinstyle="miter"/>
                  <v:path arrowok="t" textboxrect="0,0,0,2774"/>
                </v:shape>
                <v:shape id="Shape 562" o:spid="_x0000_s1138" style="position:absolute;left:4256;top:4111;width:142;height:222;visibility:visible;mso-wrap-style:square;v-text-anchor:top" coordsize="14185,22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" path="m2835,l8515,5549v5670,2784,5670,5558,5670,8332c14185,16656,14185,19440,11350,22214v-2835,,-2835,,-5670,c8515,22214,11350,19440,11350,16656v,,,-2775,-2835,-5549c5680,11107,5680,11107,5680,11107,2835,8333,,5549,,2774l2835,xe" stroked="f" strokeweight="0">
                  <v:stroke miterlimit="83231f" joinstyle="miter"/>
                  <v:path arrowok="t" textboxrect="0,0,14185,22214"/>
                </v:shape>
                <v:shape id="Shape 563" o:spid="_x0000_s1139" style="position:absolute;left:4398;top:4111;width:0;height:28;visibility:visible;mso-wrap-style:square;v-text-anchor:top" coordsize="0,2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" path="m,2774v,,,,,-2774l,2774xe" stroked="f" strokeweight="0">
                  <v:stroke miterlimit="83231f" joinstyle="miter"/>
                  <v:path arrowok="t" textboxrect="0,0,0,2774"/>
                </v:shape>
                <v:shape id="Shape 564" o:spid="_x0000_s1140" style="position:absolute;left:4285;top:411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" path="m,l,,,,,xe" stroked="f" strokeweight="0">
                  <v:stroke miterlimit="83231f" joinstyle="miter"/>
                  <v:path arrowok="t" textboxrect="0,0,0,0"/>
                </v:shape>
                <v:shape id="Shape 565" o:spid="_x0000_s1141" style="position:absolute;left:4285;top:4056;width:113;height:55;visibility:visible;mso-wrap-style:square;v-text-anchor:top" coordsize="11350,5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" path="m5680,v2835,,2835,2774,5670,2774c11350,2774,11350,2774,11350,5558v-2835,,-2835,,-2835,c8515,2774,8515,2774,5680,2774l,5558,5680,xe" stroked="f" strokeweight="0">
                  <v:stroke miterlimit="83231f" joinstyle="miter"/>
                  <v:path arrowok="t" textboxrect="0,0,11350,5558"/>
                </v:shape>
                <v:shape id="Shape 566" o:spid="_x0000_s1142" style="position:absolute;left:3916;top:4500;width:511;height:28;visibility:visible;mso-wrap-style:square;v-text-anchor:top" coordsize="51090,2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" path="m25545,c39740,,51090,2777,51090,2777v,,-11350,,-25545,c11360,2777,,2777,,2777,,2777,11360,,25545,xe" fillcolor="#808184" stroked="f" strokeweight="0">
                  <v:stroke miterlimit="83231f" joinstyle="miter"/>
                  <v:path arrowok="t" textboxrect="0,0,51090,2777"/>
                </v:shape>
                <v:shape id="Shape 567" o:spid="_x0000_s1143" style="position:absolute;left:5278;top:3806;width:1022;height:1000;visibility:visible;mso-wrap-style:square;v-text-anchor:top" coordsize="102161,99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" path="m51081,v,,,,8515,22223c59596,22223,59596,22223,79461,22223v,,2835,,2835,2775c82296,24998,82296,24998,82296,41663v,,,,19865,8332l82296,58328v,,,,,16659c82296,74987,79461,77765,79461,77765v,,,,-19865,c59596,77765,59596,77765,51081,99982v,,,,-8515,-22217c42566,77765,42566,77765,25536,77765v-2835,,-5671,-2778,-5671,-2778c19865,74987,19865,74987,19865,58328v,,,,-19865,-8333c,49995,,49995,19865,41663v,,,,,-16665c19865,22223,22700,22223,25536,22223v,,,,17030,c42566,22223,42566,22223,51081,xe" fillcolor="#fab030" stroked="f" strokeweight="0">
                  <v:stroke miterlimit="83231f" joinstyle="miter"/>
                  <v:path arrowok="t" textboxrect="0,0,102161,99982"/>
                </v:shape>
                <v:shape id="Shape 568" o:spid="_x0000_s1144" style="position:absolute;left:5534;top:4056;width:142;height:277;visibility:visible;mso-wrap-style:square;v-text-anchor:top" coordsize="14195,27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" path="m14195,r,2774c8515,2774,5680,5558,5680,13891v,4161,1417,6938,3545,8674l14195,24114r,3658c2845,27772,,19440,,13891,,8333,5680,,14195,xe" stroked="f" strokeweight="0">
                  <v:stroke miterlimit="83231f" joinstyle="miter"/>
                  <v:path arrowok="t" textboxrect="0,0,14195,27772"/>
                </v:shape>
                <v:shape id="Shape 569" o:spid="_x0000_s1145" style="position:absolute;left:5675;top:4056;width:369;height:361;visibility:visible;mso-wrap-style:square;v-text-anchor:top" coordsize="36895,36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" path="m,c8515,,14185,5558,14185,13891v,5549,-2835,11107,-5670,11107c14185,27772,14185,27772,14185,27772v8515,5558,14195,5558,17030,5558c31215,33330,34050,33330,36895,30546v,2784,,2784,,2784c34050,33330,31215,36104,25535,36104v-5670,,-8505,-2774,-14185,-5558c5670,27772,5670,27772,5670,27772v,,-2835,,-5670,l,24114r2835,884c5670,24998,8515,24998,8515,13891,8515,5558,5670,2774,,2774l,xe" stroked="f" strokeweight="0">
                  <v:stroke miterlimit="83231f" joinstyle="miter"/>
                  <v:path arrowok="t" textboxrect="0,0,36895,36104"/>
                </v:shape>
                <v:shape id="Shape 570" o:spid="_x0000_s1146" style="position:absolute;left:5874;top:4278;width:57;height:55;visibility:visible;mso-wrap-style:square;v-text-anchor:top" coordsize="5670,5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" path="m,c2835,2784,2835,5558,5670,5558v-2835,,-2835,,-5670,c,2784,,2784,,2784,,2784,,,,xe" stroked="f" strokeweight="0">
                  <v:stroke miterlimit="83231f" joinstyle="miter"/>
                  <v:path arrowok="t" textboxrect="0,0,5670,5558"/>
                </v:shape>
                <v:shape id="Shape 571" o:spid="_x0000_s1147" style="position:absolute;left:5874;top:4250;width:0;height:28;visibility:visible;mso-wrap-style:square;v-text-anchor:top" coordsize="0,2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" path="m,2774c,,,,,l,2774xe" stroked="f" strokeweight="0">
                  <v:stroke miterlimit="83231f" joinstyle="miter"/>
                  <v:path arrowok="t" textboxrect="0,0,0,2774"/>
                </v:shape>
                <v:shape id="Shape 572" o:spid="_x0000_s1148" style="position:absolute;left:6016;top:4111;width:0;height:28;visibility:visible;mso-wrap-style:square;v-text-anchor:top" coordsize="0,2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" path="m,2774v,,,,,-2774l,2774xe" stroked="f" strokeweight="0">
                  <v:stroke miterlimit="83231f" joinstyle="miter"/>
                  <v:path arrowok="t" textboxrect="0,0,0,2774"/>
                </v:shape>
                <v:shape id="Shape 573" o:spid="_x0000_s1149" style="position:absolute;left:5874;top:4056;width:142;height:277;visibility:visible;mso-wrap-style:square;v-text-anchor:top" coordsize="14185,27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" path="m8515,v2835,,2835,2774,5670,2774c14185,2774,14185,2774,14185,5558v-2835,,-2835,,-2835,c11350,2774,11350,2774,8515,2774v-2845,,-5680,2784,-5680,2784c2835,8333,5670,8333,8515,11107v5670,2784,5670,5558,5670,8333c14185,22214,14185,24998,11350,27772v-2835,,-2835,,-5680,c8515,27772,11350,24998,11350,22214v,,,-2774,-2835,-5549c5670,16665,5670,16665,5670,16665,2835,13891,,11107,,8333,,2774,2835,,8515,xe" stroked="f" strokeweight="0">
                  <v:stroke miterlimit="83231f" joinstyle="miter"/>
                  <v:path arrowok="t" textboxrect="0,0,14185,27772"/>
                </v:shape>
                <v:shape id="Shape 574" o:spid="_x0000_s1150" style="position:absolute;left:5534;top:4500;width:510;height:28;visibility:visible;mso-wrap-style:square;v-text-anchor:top" coordsize="51090,2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" path="m25545,c39730,,51090,2777,51090,2777v,,-11360,,-25545,c11350,2777,,2777,,2777,,2777,11350,,25545,xe" fillcolor="#808184" stroked="f" strokeweight="0">
                  <v:stroke miterlimit="83231f" joinstyle="miter"/>
                  <v:path arrowok="t" textboxrect="0,0,51090,2777"/>
                </v:shape>
                <v:shape id="Shape 575" o:spid="_x0000_s1151" style="position:absolute;left:8485;top:57;width:85;height:166;visibility:visible;mso-wrap-style:square;v-text-anchor:top" coordsize="8515,16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" path="m,16656l,,8515,,,16656xe" fillcolor="black" stroked="f" strokeweight="0">
                  <v:stroke miterlimit="83231f" joinstyle="miter"/>
                  <v:path arrowok="t" textboxrect="0,0,8515,16656"/>
                </v:shape>
                <v:shape id="Shape 576" o:spid="_x0000_s1152" style="position:absolute;left:8428;top:57;width:57;height:0;visibility:visible;mso-wrap-style:square;v-text-anchor:top" coordsize="56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" path="m5670,l,,5670,xe" fillcolor="black" stroked="f" strokeweight="0">
                  <v:stroke miterlimit="83231f" joinstyle="miter"/>
                  <v:path arrowok="t" textboxrect="0,0,5670,0"/>
                </v:shape>
                <v:shape id="Shape 577" o:spid="_x0000_s1153" style="position:absolute;left:8570;top:57;width:171;height:166;visibility:visible;mso-wrap-style:square;v-text-anchor:top" coordsize="17030,16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" path="m,l2835,,8515,5549,14195,r2835,l17030,16656r-2835,l14195,2774,8515,8323,2835,2774r,13882l,16656,,xe" fillcolor="black" stroked="f" strokeweight="0">
                  <v:stroke miterlimit="83231f" joinstyle="miter"/>
                  <v:path arrowok="t" textboxrect="0,0,17030,16656"/>
                </v:shape>
                <v:shape id="Shape 578" o:spid="_x0000_s1154" style="position:absolute;left:3433;top:3000;width:313;height:500;visibility:visible;mso-wrap-style:square;v-text-anchor:top" coordsize="31225,4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" path="m11360,v5670,,11350,2774,14185,5549c28380,5549,28380,11107,28380,13881v,2784,,2784,,5559c28380,22214,25545,22214,25545,24988v,,-2835,2784,-2835,2784c19865,30547,19865,33321,17030,33321v-2835,2784,-2835,2784,-5670,5558c8515,41653,5680,41653,2845,44437v28380,,28380,,28380,l31225,49986c,49986,,49986,,49986,,44437,,44437,,44437,2845,41653,2845,41653,5680,38879v2835,-2774,5680,-2774,5680,-5558c14195,33321,14195,30547,17030,30547v,-2775,2835,-2775,2835,-5559c19865,22214,19865,22214,19865,19440v2845,,2845,-2775,2845,-5559c22710,11107,19865,8333,19865,5549v-2835,,-2835,,-8505,c8515,5549,8515,5549,8515,5549v-2835,,-2835,,-2835,c2845,11107,2845,11107,2845,11107,,11107,,11107,,11107,,2774,,2774,,2774v2845,,5680,,5680,c8515,,11360,,11360,xe" fillcolor="black" stroked="f" strokeweight="0">
                  <v:stroke miterlimit="83231f" joinstyle="miter"/>
                  <v:path arrowok="t" textboxrect="0,0,31225,49986"/>
                </v:shape>
                <v:shape id="Shape 579" o:spid="_x0000_s1155" style="position:absolute;left:4569;top:3000;width:312;height:500;visibility:visible;mso-wrap-style:square;v-text-anchor:top" coordsize="31216,4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" path="m14195,v5670,,8515,2774,11350,5549c28380,5549,31216,11107,31216,13881v,2784,,2784,,5559c28380,22214,28380,22214,28380,24988v-2835,,-2835,2784,-5670,2784c22710,30547,19865,33321,19865,33321v-2835,2784,-5670,2784,-5670,5558c11350,41654,8515,41654,5680,44437v25536,,25536,,25536,l31216,49986c,49986,,49986,,49986,,44437,,44437,,44437,2845,41654,5680,41654,8515,38879v2835,-2774,2835,-2774,5680,-5558c14195,33321,17030,30547,17030,30547v2835,-2775,2835,-2775,2835,-5559c22710,22214,22710,22214,22710,19440v,,,-2775,,-5559c22710,11107,22710,8333,22710,5549v-2845,,-5680,,-8515,c11350,5549,11350,5549,11350,5549v-2835,,-2835,,-2835,c5680,5549,5680,5549,5680,5549v,5558,,5558,,5558c2845,11107,2845,11107,2845,11107v,-8333,,-8333,,-8333c5680,2774,5680,2774,8515,2774,11350,,11350,,14195,xe" fillcolor="black" stroked="f" strokeweight="0">
                  <v:stroke miterlimit="83231f" joinstyle="miter"/>
                  <v:path arrowok="t" textboxrect="0,0,31216,49986"/>
                </v:shape>
                <v:shape id="Shape 580" o:spid="_x0000_s1156" style="position:absolute;left:3802;top:3009;width:157;height:490;visibility:visible;mso-wrap-style:square;v-text-anchor:top" coordsize="15613,49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" path="m15613,r,2634l11350,4716v,,-2835,2784,-2835,2784c8515,10274,8515,13049,8515,15832,5680,18607,5680,21381,5680,24156v,5558,,8332,2835,11116c8515,38046,8515,40821,8515,40821v,2784,2835,2784,2835,5558l15613,46379r,2654l8871,48460c6389,47766,4262,46379,2845,43605,2845,40821,,32488,,24156,,15832,2845,10274,2845,7500l15613,xe" fillcolor="black" stroked="f" strokeweight="0">
                  <v:stroke miterlimit="83231f" joinstyle="miter"/>
                  <v:path arrowok="t" textboxrect="0,0,15613,49033"/>
                </v:shape>
                <v:shape id="Shape 581" o:spid="_x0000_s1157" style="position:absolute;left:3959;top:3000;width:156;height:500;visibility:visible;mso-wrap-style:square;v-text-anchor:top" coordsize="15603,4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" path="m1418,c7097,,9933,2774,12768,8333v2835,2774,2835,8332,2835,16655c15603,30547,15603,33321,15603,36105v,2774,-2835,5549,-2835,8332c12768,47212,9933,47212,7097,49986v-2844,,-2844,,-5679,l,49866,,47212r1418,c1418,47212,4253,47212,4253,47212,7097,44437,7097,44437,7097,41654v2836,,2836,-2775,2836,-5549c9933,33321,9933,30547,9933,24988v,-2774,,-5548,,-8323c9933,13881,9933,11107,7097,8333v,,,-2784,-2844,-2784c4253,5549,1418,2774,1418,2774l,3467,,833,1418,xe" fillcolor="black" stroked="f" strokeweight="0">
                  <v:stroke miterlimit="83231f" joinstyle="miter"/>
                  <v:path arrowok="t" textboxrect="0,0,15603,49986"/>
                </v:shape>
                <v:shape id="Shape 582" o:spid="_x0000_s1158" style="position:absolute;left:4228;top:3000;width:255;height:500;visibility:visible;mso-wrap-style:square;v-text-anchor:top" coordsize="25535,4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" path="m14185,r2835,l17020,47212r8515,2774l,49986,8515,47212r,-38879l,11107,,8333,14185,xe" fillcolor="black" stroked="f" strokeweight="0">
                  <v:stroke miterlimit="83231f" joinstyle="miter"/>
                  <v:path arrowok="t" textboxrect="0,0,25535,49986"/>
                </v:shape>
                <w10:anchorlock/>
              </v:group>
            </w:pict>
          </mc:Fallback>
        </mc:AlternateContent>
      </w:r>
      <w:r w:rsidR="00D608E7">
        <w:t xml:space="preserve"> </w:t>
      </w:r>
      <w:r w:rsidR="00D608E7">
        <w:rPr>
          <w:b/>
          <w:sz w:val="26"/>
        </w:rPr>
        <w:t xml:space="preserve"> </w:t>
      </w:r>
    </w:p>
    <w:p w14:paraId="2453B84A" w14:textId="77777777" w:rsidR="009B0999" w:rsidRDefault="00D608E7">
      <w:pPr>
        <w:spacing w:after="0" w:line="259" w:lineRule="auto"/>
        <w:ind w:left="2309" w:firstLine="0"/>
        <w:jc w:val="left"/>
      </w:pPr>
      <w:r>
        <w:rPr>
          <w:b/>
          <w:sz w:val="30"/>
        </w:rPr>
        <w:t xml:space="preserve">CAPSTONE PROJECT REGISTER </w:t>
      </w:r>
    </w:p>
    <w:p w14:paraId="3AD1C67A" w14:textId="77777777" w:rsidR="009B0999" w:rsidRDefault="00D608E7">
      <w:pPr>
        <w:spacing w:after="72" w:line="259" w:lineRule="auto"/>
        <w:ind w:left="64" w:firstLine="0"/>
        <w:jc w:val="center"/>
      </w:pPr>
      <w:r>
        <w:rPr>
          <w:b/>
          <w:sz w:val="26"/>
        </w:rPr>
        <w:t xml:space="preserve"> </w:t>
      </w:r>
    </w:p>
    <w:p w14:paraId="1CB7F6C3" w14:textId="06B9BF52" w:rsidR="009B0999" w:rsidRDefault="00D608E7">
      <w:pPr>
        <w:spacing w:after="50"/>
      </w:pPr>
      <w:r>
        <w:t xml:space="preserve">Class:      </w:t>
      </w:r>
      <w:r w:rsidR="005C33DF">
        <w:t>SE1409</w:t>
      </w:r>
      <w:r>
        <w:t xml:space="preserve">                 Duration time:  from </w:t>
      </w:r>
      <w:r w:rsidR="0095221B" w:rsidRPr="0078744D">
        <w:rPr>
          <w:color w:val="FF0000"/>
        </w:rPr>
        <w:t>04/</w:t>
      </w:r>
      <w:r w:rsidR="00E566B5">
        <w:rPr>
          <w:color w:val="FF0000"/>
        </w:rPr>
        <w:t>10</w:t>
      </w:r>
      <w:r w:rsidRPr="0078744D">
        <w:rPr>
          <w:color w:val="FF0000"/>
        </w:rPr>
        <w:t>/20</w:t>
      </w:r>
      <w:r w:rsidR="0095221B" w:rsidRPr="0078744D">
        <w:rPr>
          <w:color w:val="FF0000"/>
        </w:rPr>
        <w:t>22</w:t>
      </w:r>
      <w:r>
        <w:t xml:space="preserve"> </w:t>
      </w:r>
      <w:r w:rsidR="0095221B">
        <w:t xml:space="preserve"> </w:t>
      </w:r>
      <w:r>
        <w:t xml:space="preserve">To </w:t>
      </w:r>
      <w:r w:rsidR="0095221B" w:rsidRPr="0078744D">
        <w:rPr>
          <w:color w:val="FF0000"/>
        </w:rPr>
        <w:t>24/</w:t>
      </w:r>
      <w:r w:rsidR="00E566B5">
        <w:rPr>
          <w:color w:val="FF0000"/>
        </w:rPr>
        <w:t>xx</w:t>
      </w:r>
      <w:r w:rsidRPr="0078744D">
        <w:rPr>
          <w:color w:val="FF0000"/>
        </w:rPr>
        <w:t>/20</w:t>
      </w:r>
      <w:r w:rsidR="0095221B" w:rsidRPr="0078744D">
        <w:rPr>
          <w:color w:val="FF0000"/>
        </w:rPr>
        <w:t>2</w:t>
      </w:r>
      <w:r w:rsidR="00E566B5">
        <w:rPr>
          <w:color w:val="FF0000"/>
        </w:rPr>
        <w:t>3</w:t>
      </w:r>
      <w:r w:rsidRPr="0078744D">
        <w:rPr>
          <w:color w:val="FF0000"/>
        </w:rPr>
        <w:t xml:space="preserve"> </w:t>
      </w:r>
    </w:p>
    <w:p w14:paraId="58825268" w14:textId="77777777" w:rsidR="009B0999" w:rsidRDefault="00D608E7">
      <w:pPr>
        <w:spacing w:after="211"/>
      </w:pPr>
      <w:r>
        <w:t xml:space="preserve">(*) Profession: &lt;Software Engineer&gt;               Specialty:      &lt;ES&gt;             &lt;IS&gt;                              </w:t>
      </w:r>
    </w:p>
    <w:p w14:paraId="1AA04922" w14:textId="77777777" w:rsidR="009B0999" w:rsidRDefault="00D608E7">
      <w:pPr>
        <w:ind w:right="1421"/>
      </w:pPr>
      <w:r>
        <w:t xml:space="preserve">(*) Kinds of person make registers:                  Lecturer  </w:t>
      </w:r>
      <w:r>
        <w:rPr>
          <w:bdr w:val="single" w:sz="12" w:space="0" w:color="000000"/>
        </w:rPr>
        <w:t xml:space="preserve">x </w:t>
      </w:r>
      <w:r>
        <w:t xml:space="preserve">                Students </w:t>
      </w:r>
      <w:r>
        <w:rPr>
          <w:sz w:val="22"/>
        </w:rPr>
        <w:t xml:space="preserve"> </w:t>
      </w:r>
    </w:p>
    <w:p w14:paraId="12225FAB" w14:textId="77777777" w:rsidR="009B0999" w:rsidRDefault="00D608E7" w:rsidP="00C751D0">
      <w:pPr>
        <w:spacing w:after="96" w:line="259" w:lineRule="auto"/>
        <w:ind w:left="0" w:firstLine="0"/>
        <w:jc w:val="left"/>
      </w:pPr>
      <w:r>
        <w:t xml:space="preserve"> </w:t>
      </w:r>
      <w:r w:rsidR="00C751D0">
        <w:t xml:space="preserve">1. </w:t>
      </w:r>
      <w:r w:rsidRPr="00C751D0">
        <w:rPr>
          <w:b/>
        </w:rPr>
        <w:t>Register information for supervisor</w:t>
      </w:r>
      <w:r>
        <w:t xml:space="preserve"> (if have) </w:t>
      </w:r>
    </w:p>
    <w:tbl>
      <w:tblPr>
        <w:tblW w:w="9016" w:type="dxa"/>
        <w:tblInd w:w="170" w:type="dxa"/>
        <w:tblCellMar>
          <w:right w:w="22" w:type="dxa"/>
        </w:tblCellMar>
        <w:tblLook w:val="04A0" w:firstRow="1" w:lastRow="0" w:firstColumn="1" w:lastColumn="0" w:noHBand="0" w:noVBand="1"/>
      </w:tblPr>
      <w:tblGrid>
        <w:gridCol w:w="1353"/>
        <w:gridCol w:w="2825"/>
        <w:gridCol w:w="1330"/>
        <w:gridCol w:w="2287"/>
        <w:gridCol w:w="1221"/>
      </w:tblGrid>
      <w:tr w:rsidR="0095221B" w14:paraId="7309CB87" w14:textId="77777777" w:rsidTr="0095221B">
        <w:trPr>
          <w:trHeight w:val="528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BCCD15" w14:textId="77777777" w:rsidR="009B0999" w:rsidRDefault="00D608E7" w:rsidP="0095221B">
            <w:pPr>
              <w:spacing w:after="0" w:line="259" w:lineRule="auto"/>
              <w:ind w:left="0" w:right="26" w:firstLine="0"/>
              <w:jc w:val="center"/>
            </w:pPr>
            <w:r w:rsidRPr="0095221B">
              <w:rPr>
                <w:b/>
              </w:rPr>
              <w:t xml:space="preserve">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146DAE" w14:textId="77777777" w:rsidR="009B0999" w:rsidRDefault="00D608E7" w:rsidP="0095221B">
            <w:pPr>
              <w:spacing w:after="0" w:line="259" w:lineRule="auto"/>
              <w:ind w:left="0" w:right="87" w:firstLine="0"/>
              <w:jc w:val="center"/>
            </w:pPr>
            <w:r w:rsidRPr="0095221B">
              <w:rPr>
                <w:b/>
                <w:sz w:val="22"/>
              </w:rPr>
              <w:t xml:space="preserve">Full name 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C077E4" w14:textId="77777777" w:rsidR="009B0999" w:rsidRDefault="00D608E7" w:rsidP="0095221B">
            <w:pPr>
              <w:spacing w:after="0" w:line="259" w:lineRule="auto"/>
              <w:ind w:left="0" w:right="86" w:firstLine="0"/>
              <w:jc w:val="center"/>
            </w:pPr>
            <w:r w:rsidRPr="0095221B">
              <w:rPr>
                <w:b/>
                <w:sz w:val="22"/>
              </w:rPr>
              <w:t xml:space="preserve">Phone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C42AD6" w14:textId="77777777" w:rsidR="009B0999" w:rsidRDefault="00D608E7" w:rsidP="0095221B">
            <w:pPr>
              <w:spacing w:after="0" w:line="259" w:lineRule="auto"/>
              <w:ind w:left="0" w:right="88" w:firstLine="0"/>
              <w:jc w:val="center"/>
            </w:pPr>
            <w:r w:rsidRPr="0095221B">
              <w:rPr>
                <w:b/>
                <w:sz w:val="22"/>
              </w:rPr>
              <w:t xml:space="preserve">E-Mail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AC38BF" w14:textId="77777777" w:rsidR="009B0999" w:rsidRDefault="00D608E7" w:rsidP="0095221B">
            <w:pPr>
              <w:spacing w:after="0" w:line="259" w:lineRule="auto"/>
              <w:ind w:left="0" w:right="89" w:firstLine="0"/>
              <w:jc w:val="center"/>
            </w:pPr>
            <w:r w:rsidRPr="0095221B">
              <w:rPr>
                <w:b/>
                <w:sz w:val="22"/>
              </w:rPr>
              <w:t xml:space="preserve">Title </w:t>
            </w:r>
          </w:p>
        </w:tc>
      </w:tr>
      <w:tr w:rsidR="00F00D81" w14:paraId="500519C7" w14:textId="77777777" w:rsidTr="00F00D81">
        <w:trPr>
          <w:trHeight w:val="526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D1F992" w14:textId="77777777" w:rsidR="00F00D81" w:rsidRPr="00F00D81" w:rsidRDefault="00F00D81" w:rsidP="00F00D81">
            <w:pPr>
              <w:jc w:val="left"/>
            </w:pPr>
            <w:r w:rsidRPr="00F00D81">
              <w:t xml:space="preserve">Supervisor 1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035DF" w14:textId="4D09C32A" w:rsidR="00F00D81" w:rsidRPr="00F00D81" w:rsidRDefault="00F00D81" w:rsidP="00F00D81">
            <w:pPr>
              <w:ind w:left="0" w:firstLine="0"/>
              <w:jc w:val="left"/>
            </w:pPr>
            <w:proofErr w:type="spellStart"/>
            <w:r w:rsidRPr="00F00D81">
              <w:t>Võ</w:t>
            </w:r>
            <w:proofErr w:type="spellEnd"/>
            <w:r w:rsidRPr="00F00D81">
              <w:t xml:space="preserve"> </w:t>
            </w:r>
            <w:proofErr w:type="spellStart"/>
            <w:r w:rsidRPr="00F00D81">
              <w:t>Đức</w:t>
            </w:r>
            <w:proofErr w:type="spellEnd"/>
            <w:r w:rsidRPr="00F00D81">
              <w:t xml:space="preserve"> </w:t>
            </w:r>
            <w:proofErr w:type="spellStart"/>
            <w:r w:rsidRPr="00F00D81">
              <w:t>Hoàng</w:t>
            </w:r>
            <w:proofErr w:type="spellEnd"/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F9210" w14:textId="0A90EFDA" w:rsidR="00F00D81" w:rsidRPr="00F00D81" w:rsidRDefault="00F00D81" w:rsidP="00F00D81">
            <w:pPr>
              <w:ind w:left="0" w:firstLine="0"/>
              <w:jc w:val="left"/>
            </w:pPr>
            <w:r w:rsidRPr="00F00D81">
              <w:t>0906477283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358CA" w14:textId="754E21DC" w:rsidR="00F00D81" w:rsidRPr="00F00D81" w:rsidRDefault="00F00D81" w:rsidP="00F00D81">
            <w:pPr>
              <w:ind w:left="0" w:firstLine="0"/>
              <w:jc w:val="left"/>
            </w:pPr>
            <w:r w:rsidRPr="00F00D81">
              <w:t>hoangvd7@fe.edu.vn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2034B" w14:textId="5175E071" w:rsidR="00F00D81" w:rsidRPr="00F00D81" w:rsidRDefault="00F00D81" w:rsidP="00F00D81">
            <w:pPr>
              <w:ind w:left="0" w:firstLine="0"/>
              <w:jc w:val="left"/>
            </w:pPr>
            <w:r w:rsidRPr="00F00D81">
              <w:t>Dr</w:t>
            </w:r>
          </w:p>
        </w:tc>
      </w:tr>
      <w:tr w:rsidR="00F00D81" w14:paraId="66DB5EAE" w14:textId="77777777" w:rsidTr="00F00D81">
        <w:trPr>
          <w:trHeight w:val="526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BAD6B5" w14:textId="77777777" w:rsidR="00F00D81" w:rsidRPr="00F00D81" w:rsidRDefault="00F00D81" w:rsidP="00F00D81">
            <w:pPr>
              <w:jc w:val="left"/>
            </w:pPr>
            <w:r w:rsidRPr="00F00D81">
              <w:t xml:space="preserve">Supervisor 2 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BE1C8" w14:textId="32304211" w:rsidR="00F00D81" w:rsidRPr="00F00D81" w:rsidRDefault="00F00D81" w:rsidP="00F00D81">
            <w:pPr>
              <w:ind w:left="0" w:firstLine="0"/>
              <w:jc w:val="left"/>
            </w:pPr>
            <w:proofErr w:type="spellStart"/>
            <w:r w:rsidRPr="00F00D81">
              <w:t>Lý</w:t>
            </w:r>
            <w:proofErr w:type="spellEnd"/>
            <w:r w:rsidRPr="00F00D81">
              <w:t xml:space="preserve"> </w:t>
            </w:r>
            <w:proofErr w:type="spellStart"/>
            <w:r w:rsidRPr="00F00D81">
              <w:t>Quỳnh</w:t>
            </w:r>
            <w:proofErr w:type="spellEnd"/>
            <w:r w:rsidRPr="00F00D81">
              <w:t xml:space="preserve"> </w:t>
            </w:r>
            <w:proofErr w:type="spellStart"/>
            <w:r w:rsidRPr="00F00D81">
              <w:t>Trân</w:t>
            </w:r>
            <w:proofErr w:type="spellEnd"/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16B3A" w14:textId="7E5BF726" w:rsidR="00F00D81" w:rsidRPr="00F00D81" w:rsidRDefault="00F00D81" w:rsidP="00F00D81">
            <w:pPr>
              <w:ind w:left="0" w:firstLine="0"/>
              <w:jc w:val="left"/>
            </w:pPr>
            <w:r w:rsidRPr="00F00D81">
              <w:t>0934915655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B8B67" w14:textId="1BB42736" w:rsidR="00F00D81" w:rsidRPr="00F00D81" w:rsidRDefault="00F00D81" w:rsidP="00F00D81">
            <w:pPr>
              <w:ind w:left="0" w:firstLine="0"/>
              <w:jc w:val="left"/>
            </w:pPr>
            <w:r w:rsidRPr="00F00D81">
              <w:t>tranlq@fe.edu.vn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FC7A8" w14:textId="623FE56A" w:rsidR="00F00D81" w:rsidRPr="00F00D81" w:rsidRDefault="00F00D81" w:rsidP="00F00D81">
            <w:pPr>
              <w:ind w:left="0" w:firstLine="0"/>
              <w:jc w:val="left"/>
            </w:pPr>
            <w:r w:rsidRPr="00F00D81">
              <w:t>Dr</w:t>
            </w:r>
          </w:p>
        </w:tc>
      </w:tr>
    </w:tbl>
    <w:p w14:paraId="08CC3393" w14:textId="77777777" w:rsidR="009B0999" w:rsidRPr="00C751D0" w:rsidRDefault="00D608E7" w:rsidP="00C751D0">
      <w:pPr>
        <w:numPr>
          <w:ilvl w:val="0"/>
          <w:numId w:val="4"/>
        </w:numPr>
        <w:spacing w:after="10" w:line="360" w:lineRule="auto"/>
        <w:rPr>
          <w:b/>
        </w:rPr>
      </w:pPr>
      <w:r w:rsidRPr="00C751D0">
        <w:rPr>
          <w:b/>
        </w:rPr>
        <w:t xml:space="preserve">Register information for students </w:t>
      </w:r>
      <w:r w:rsidRPr="00C751D0">
        <w:t>(if have)</w:t>
      </w:r>
      <w:r w:rsidRPr="00C751D0">
        <w:rPr>
          <w:b/>
        </w:rPr>
        <w:t xml:space="preserve"> </w:t>
      </w:r>
    </w:p>
    <w:tbl>
      <w:tblPr>
        <w:tblW w:w="10392" w:type="dxa"/>
        <w:tblInd w:w="-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right w:w="53" w:type="dxa"/>
        </w:tblCellMar>
        <w:tblLook w:val="04A0" w:firstRow="1" w:lastRow="0" w:firstColumn="1" w:lastColumn="0" w:noHBand="0" w:noVBand="1"/>
      </w:tblPr>
      <w:tblGrid>
        <w:gridCol w:w="1031"/>
        <w:gridCol w:w="2257"/>
        <w:gridCol w:w="1211"/>
        <w:gridCol w:w="1402"/>
        <w:gridCol w:w="3328"/>
        <w:gridCol w:w="1163"/>
      </w:tblGrid>
      <w:tr w:rsidR="005C33DF" w14:paraId="68A1E919" w14:textId="77777777" w:rsidTr="00544F85">
        <w:trPr>
          <w:trHeight w:val="756"/>
        </w:trPr>
        <w:tc>
          <w:tcPr>
            <w:tcW w:w="1081" w:type="dxa"/>
            <w:shd w:val="clear" w:color="auto" w:fill="auto"/>
            <w:vAlign w:val="center"/>
          </w:tcPr>
          <w:p w14:paraId="1CE33345" w14:textId="77777777" w:rsidR="009B0999" w:rsidRDefault="00D608E7" w:rsidP="0095221B">
            <w:pPr>
              <w:spacing w:after="0" w:line="259" w:lineRule="auto"/>
              <w:ind w:left="0" w:right="2" w:firstLine="0"/>
              <w:jc w:val="center"/>
            </w:pPr>
            <w:r w:rsidRPr="0095221B">
              <w:rPr>
                <w:sz w:val="22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53329FA1" w14:textId="77777777" w:rsidR="009B0999" w:rsidRDefault="00D608E7" w:rsidP="0095221B">
            <w:pPr>
              <w:spacing w:after="0" w:line="259" w:lineRule="auto"/>
              <w:ind w:left="0" w:right="57" w:firstLine="0"/>
              <w:jc w:val="center"/>
            </w:pPr>
            <w:r w:rsidRPr="0095221B">
              <w:rPr>
                <w:b/>
                <w:sz w:val="22"/>
              </w:rPr>
              <w:t xml:space="preserve">Full name </w:t>
            </w:r>
          </w:p>
        </w:tc>
        <w:tc>
          <w:tcPr>
            <w:tcW w:w="1010" w:type="dxa"/>
            <w:shd w:val="clear" w:color="auto" w:fill="auto"/>
            <w:vAlign w:val="center"/>
          </w:tcPr>
          <w:p w14:paraId="5822BADB" w14:textId="77777777" w:rsidR="009B0999" w:rsidRDefault="00D608E7" w:rsidP="0095221B">
            <w:pPr>
              <w:spacing w:after="0" w:line="259" w:lineRule="auto"/>
              <w:ind w:left="0" w:firstLine="0"/>
              <w:jc w:val="center"/>
            </w:pPr>
            <w:r w:rsidRPr="0095221B">
              <w:rPr>
                <w:b/>
                <w:sz w:val="22"/>
              </w:rPr>
              <w:t xml:space="preserve">Student code 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47673575" w14:textId="77777777" w:rsidR="009B0999" w:rsidRDefault="00D608E7" w:rsidP="0095221B">
            <w:pPr>
              <w:spacing w:after="0" w:line="259" w:lineRule="auto"/>
              <w:ind w:left="0" w:right="52" w:firstLine="0"/>
              <w:jc w:val="center"/>
            </w:pPr>
            <w:r w:rsidRPr="0095221B">
              <w:rPr>
                <w:b/>
                <w:sz w:val="22"/>
              </w:rPr>
              <w:t xml:space="preserve">Phone </w:t>
            </w:r>
          </w:p>
        </w:tc>
        <w:tc>
          <w:tcPr>
            <w:tcW w:w="3039" w:type="dxa"/>
            <w:shd w:val="clear" w:color="auto" w:fill="auto"/>
            <w:vAlign w:val="center"/>
          </w:tcPr>
          <w:p w14:paraId="5D7A916F" w14:textId="77777777" w:rsidR="009B0999" w:rsidRDefault="00D608E7" w:rsidP="0095221B">
            <w:pPr>
              <w:spacing w:after="0" w:line="259" w:lineRule="auto"/>
              <w:ind w:left="0" w:right="57" w:firstLine="0"/>
              <w:jc w:val="center"/>
            </w:pPr>
            <w:r w:rsidRPr="0095221B">
              <w:rPr>
                <w:b/>
                <w:sz w:val="22"/>
              </w:rPr>
              <w:t xml:space="preserve">E-mail </w:t>
            </w:r>
          </w:p>
        </w:tc>
        <w:tc>
          <w:tcPr>
            <w:tcW w:w="1294" w:type="dxa"/>
            <w:shd w:val="clear" w:color="auto" w:fill="auto"/>
            <w:vAlign w:val="center"/>
          </w:tcPr>
          <w:p w14:paraId="422A378D" w14:textId="77777777" w:rsidR="009B0999" w:rsidRDefault="00D608E7" w:rsidP="0095221B">
            <w:pPr>
              <w:spacing w:after="0" w:line="259" w:lineRule="auto"/>
              <w:ind w:left="0" w:firstLine="0"/>
              <w:jc w:val="center"/>
            </w:pPr>
            <w:r w:rsidRPr="0095221B">
              <w:rPr>
                <w:b/>
                <w:sz w:val="22"/>
              </w:rPr>
              <w:t xml:space="preserve">Role in Group </w:t>
            </w:r>
          </w:p>
        </w:tc>
      </w:tr>
      <w:tr w:rsidR="005C33DF" w14:paraId="4BDCC139" w14:textId="77777777" w:rsidTr="00544F85">
        <w:trPr>
          <w:trHeight w:val="526"/>
        </w:trPr>
        <w:tc>
          <w:tcPr>
            <w:tcW w:w="1081" w:type="dxa"/>
            <w:shd w:val="clear" w:color="auto" w:fill="auto"/>
            <w:vAlign w:val="center"/>
          </w:tcPr>
          <w:p w14:paraId="26784BDC" w14:textId="77777777" w:rsidR="00A475BB" w:rsidRDefault="00A475BB" w:rsidP="00A475BB">
            <w:pPr>
              <w:spacing w:after="0" w:line="259" w:lineRule="auto"/>
              <w:ind w:left="55" w:firstLine="0"/>
              <w:jc w:val="left"/>
            </w:pPr>
            <w:r w:rsidRPr="0095221B">
              <w:rPr>
                <w:sz w:val="22"/>
              </w:rPr>
              <w:t xml:space="preserve">Student 1 </w:t>
            </w:r>
          </w:p>
        </w:tc>
        <w:tc>
          <w:tcPr>
            <w:tcW w:w="2552" w:type="dxa"/>
            <w:vAlign w:val="center"/>
          </w:tcPr>
          <w:p w14:paraId="70030059" w14:textId="644BD64D" w:rsidR="00A475BB" w:rsidRDefault="00DD3F25" w:rsidP="00544F85">
            <w:pPr>
              <w:spacing w:after="0" w:line="259" w:lineRule="auto"/>
              <w:ind w:left="0" w:right="57" w:firstLine="0"/>
              <w:jc w:val="left"/>
            </w:pPr>
            <w:r>
              <w:t>Aoi Kurokawa</w:t>
            </w:r>
          </w:p>
        </w:tc>
        <w:tc>
          <w:tcPr>
            <w:tcW w:w="1010" w:type="dxa"/>
            <w:vAlign w:val="center"/>
          </w:tcPr>
          <w:p w14:paraId="3E3156D6" w14:textId="21392096" w:rsidR="00A475BB" w:rsidRDefault="005C33DF" w:rsidP="00544F85">
            <w:pPr>
              <w:spacing w:after="0" w:line="259" w:lineRule="auto"/>
              <w:ind w:left="0" w:right="50" w:firstLine="0"/>
              <w:jc w:val="center"/>
            </w:pPr>
            <w:r>
              <w:t>De</w:t>
            </w:r>
            <w:r w:rsidR="005B7004">
              <w:t>150018</w:t>
            </w:r>
          </w:p>
        </w:tc>
        <w:tc>
          <w:tcPr>
            <w:tcW w:w="1416" w:type="dxa"/>
            <w:vAlign w:val="center"/>
          </w:tcPr>
          <w:p w14:paraId="05DD1701" w14:textId="322EFD68" w:rsidR="00A475BB" w:rsidRDefault="005B7004" w:rsidP="00544F85">
            <w:pPr>
              <w:spacing w:after="0" w:line="259" w:lineRule="auto"/>
              <w:ind w:left="0" w:firstLine="0"/>
              <w:jc w:val="center"/>
            </w:pPr>
            <w:r>
              <w:t>0867498467</w:t>
            </w:r>
          </w:p>
        </w:tc>
        <w:tc>
          <w:tcPr>
            <w:tcW w:w="3039" w:type="dxa"/>
            <w:vAlign w:val="center"/>
          </w:tcPr>
          <w:p w14:paraId="0DC82AE0" w14:textId="71CB752B" w:rsidR="00A475BB" w:rsidRDefault="005B7004" w:rsidP="00544F85">
            <w:pPr>
              <w:spacing w:after="0" w:line="259" w:lineRule="auto"/>
              <w:ind w:left="0" w:right="59" w:firstLine="0"/>
              <w:jc w:val="center"/>
            </w:pPr>
            <w:r>
              <w:t>Kurokawade150018</w:t>
            </w:r>
          </w:p>
        </w:tc>
        <w:tc>
          <w:tcPr>
            <w:tcW w:w="1294" w:type="dxa"/>
            <w:vAlign w:val="center"/>
          </w:tcPr>
          <w:p w14:paraId="53219EFA" w14:textId="79D293E6" w:rsidR="00A475BB" w:rsidRDefault="005B7004" w:rsidP="00544F85">
            <w:pPr>
              <w:spacing w:after="0" w:line="259" w:lineRule="auto"/>
              <w:ind w:left="0" w:right="52" w:firstLine="0"/>
              <w:jc w:val="center"/>
            </w:pPr>
            <w:r>
              <w:t>Full Stack</w:t>
            </w:r>
          </w:p>
        </w:tc>
      </w:tr>
      <w:tr w:rsidR="005C33DF" w14:paraId="79CD3D29" w14:textId="77777777" w:rsidTr="00544F85">
        <w:trPr>
          <w:trHeight w:val="526"/>
        </w:trPr>
        <w:tc>
          <w:tcPr>
            <w:tcW w:w="1081" w:type="dxa"/>
            <w:shd w:val="clear" w:color="auto" w:fill="auto"/>
            <w:vAlign w:val="center"/>
          </w:tcPr>
          <w:p w14:paraId="6EED90D4" w14:textId="77777777" w:rsidR="00A475BB" w:rsidRDefault="00A475BB" w:rsidP="00A475BB">
            <w:pPr>
              <w:spacing w:after="0" w:line="259" w:lineRule="auto"/>
              <w:ind w:left="55" w:firstLine="0"/>
              <w:jc w:val="left"/>
            </w:pPr>
            <w:r w:rsidRPr="0095221B">
              <w:rPr>
                <w:sz w:val="22"/>
              </w:rPr>
              <w:t xml:space="preserve">Student 2 </w:t>
            </w:r>
          </w:p>
        </w:tc>
        <w:tc>
          <w:tcPr>
            <w:tcW w:w="2552" w:type="dxa"/>
            <w:vAlign w:val="center"/>
          </w:tcPr>
          <w:p w14:paraId="2ADA0F26" w14:textId="00F62E95" w:rsidR="00A475BB" w:rsidRDefault="00DD3F25" w:rsidP="00544F85">
            <w:pPr>
              <w:spacing w:after="0" w:line="259" w:lineRule="auto"/>
              <w:ind w:left="89" w:firstLine="0"/>
              <w:jc w:val="left"/>
            </w:pPr>
            <w:r>
              <w:t>Fasan Temiloluwa Peter</w:t>
            </w:r>
          </w:p>
        </w:tc>
        <w:tc>
          <w:tcPr>
            <w:tcW w:w="1010" w:type="dxa"/>
            <w:vAlign w:val="center"/>
          </w:tcPr>
          <w:p w14:paraId="0A8401A5" w14:textId="45C24210" w:rsidR="00A475BB" w:rsidRDefault="00DD3F25" w:rsidP="00544F85">
            <w:pPr>
              <w:spacing w:after="0" w:line="259" w:lineRule="auto"/>
              <w:ind w:left="0" w:right="50" w:firstLine="0"/>
              <w:jc w:val="center"/>
            </w:pPr>
            <w:r>
              <w:t>De150398</w:t>
            </w:r>
          </w:p>
        </w:tc>
        <w:tc>
          <w:tcPr>
            <w:tcW w:w="1416" w:type="dxa"/>
            <w:vAlign w:val="center"/>
          </w:tcPr>
          <w:p w14:paraId="053FCC72" w14:textId="2089FAD9" w:rsidR="00A475BB" w:rsidRDefault="005C33DF" w:rsidP="00544F85">
            <w:pPr>
              <w:spacing w:after="0" w:line="259" w:lineRule="auto"/>
              <w:ind w:left="0" w:firstLine="0"/>
              <w:jc w:val="center"/>
            </w:pPr>
            <w:r>
              <w:t>0779478273</w:t>
            </w:r>
          </w:p>
        </w:tc>
        <w:tc>
          <w:tcPr>
            <w:tcW w:w="3039" w:type="dxa"/>
            <w:vAlign w:val="center"/>
          </w:tcPr>
          <w:p w14:paraId="7B92D90C" w14:textId="47B8EE0B" w:rsidR="00A475BB" w:rsidRDefault="005C33DF" w:rsidP="00544F85">
            <w:pPr>
              <w:spacing w:after="0" w:line="259" w:lineRule="auto"/>
              <w:ind w:left="46" w:firstLine="0"/>
              <w:jc w:val="center"/>
            </w:pPr>
            <w:r>
              <w:t>Fasande150398@fpt.edu.vn</w:t>
            </w:r>
          </w:p>
        </w:tc>
        <w:tc>
          <w:tcPr>
            <w:tcW w:w="1294" w:type="dxa"/>
            <w:vAlign w:val="center"/>
          </w:tcPr>
          <w:p w14:paraId="4B9DA4EF" w14:textId="340B1378" w:rsidR="00A475BB" w:rsidRDefault="005B7004" w:rsidP="00544F85">
            <w:pPr>
              <w:spacing w:after="0" w:line="259" w:lineRule="auto"/>
              <w:ind w:left="0" w:right="55" w:firstLine="0"/>
              <w:jc w:val="center"/>
            </w:pPr>
            <w:r>
              <w:t>Back End</w:t>
            </w:r>
          </w:p>
        </w:tc>
      </w:tr>
      <w:tr w:rsidR="005C33DF" w14:paraId="658ED525" w14:textId="77777777" w:rsidTr="00544F85">
        <w:trPr>
          <w:trHeight w:val="528"/>
        </w:trPr>
        <w:tc>
          <w:tcPr>
            <w:tcW w:w="1081" w:type="dxa"/>
            <w:shd w:val="clear" w:color="auto" w:fill="auto"/>
            <w:vAlign w:val="center"/>
          </w:tcPr>
          <w:p w14:paraId="51B05404" w14:textId="77777777" w:rsidR="00A475BB" w:rsidRDefault="00A475BB" w:rsidP="00A475BB">
            <w:pPr>
              <w:spacing w:after="0" w:line="259" w:lineRule="auto"/>
              <w:ind w:left="55" w:firstLine="0"/>
              <w:jc w:val="left"/>
            </w:pPr>
            <w:r w:rsidRPr="0095221B">
              <w:rPr>
                <w:sz w:val="22"/>
              </w:rPr>
              <w:t xml:space="preserve">Student 3 </w:t>
            </w:r>
          </w:p>
        </w:tc>
        <w:tc>
          <w:tcPr>
            <w:tcW w:w="2552" w:type="dxa"/>
            <w:vAlign w:val="center"/>
          </w:tcPr>
          <w:p w14:paraId="7493FCAF" w14:textId="2B0836EB" w:rsidR="00DD3F25" w:rsidRDefault="00DD3F25" w:rsidP="00544F85">
            <w:pPr>
              <w:spacing w:after="0" w:line="259" w:lineRule="auto"/>
              <w:ind w:left="0" w:right="58" w:firstLine="0"/>
              <w:jc w:val="left"/>
            </w:pPr>
            <w:r>
              <w:t>Ugorji Anselem Nnaemeka</w:t>
            </w:r>
          </w:p>
        </w:tc>
        <w:tc>
          <w:tcPr>
            <w:tcW w:w="1010" w:type="dxa"/>
            <w:vAlign w:val="center"/>
          </w:tcPr>
          <w:p w14:paraId="6C51C09B" w14:textId="70E28EA6" w:rsidR="00A475BB" w:rsidRDefault="00DD3F25" w:rsidP="00544F85">
            <w:pPr>
              <w:spacing w:after="0" w:line="259" w:lineRule="auto"/>
              <w:ind w:left="0" w:right="50" w:firstLine="0"/>
              <w:jc w:val="center"/>
            </w:pPr>
            <w:r>
              <w:t>De150405</w:t>
            </w:r>
          </w:p>
        </w:tc>
        <w:tc>
          <w:tcPr>
            <w:tcW w:w="1416" w:type="dxa"/>
            <w:vAlign w:val="center"/>
          </w:tcPr>
          <w:p w14:paraId="1756DE0A" w14:textId="62EA5EA5" w:rsidR="00A475BB" w:rsidRDefault="005C33DF" w:rsidP="00544F85">
            <w:pPr>
              <w:spacing w:after="0" w:line="259" w:lineRule="auto"/>
              <w:ind w:left="0" w:firstLine="0"/>
              <w:jc w:val="center"/>
            </w:pPr>
            <w:r>
              <w:t>0778276098</w:t>
            </w:r>
          </w:p>
        </w:tc>
        <w:tc>
          <w:tcPr>
            <w:tcW w:w="3039" w:type="dxa"/>
            <w:vAlign w:val="center"/>
          </w:tcPr>
          <w:p w14:paraId="7A90F67A" w14:textId="5BACF603" w:rsidR="00A475BB" w:rsidRDefault="005C33DF" w:rsidP="00544F85">
            <w:pPr>
              <w:spacing w:after="0" w:line="259" w:lineRule="auto"/>
              <w:ind w:left="0" w:firstLine="0"/>
              <w:jc w:val="center"/>
            </w:pPr>
            <w:r>
              <w:t>Nnaemekade150405@fpt.edu.vn</w:t>
            </w:r>
          </w:p>
        </w:tc>
        <w:tc>
          <w:tcPr>
            <w:tcW w:w="1294" w:type="dxa"/>
            <w:vAlign w:val="center"/>
          </w:tcPr>
          <w:p w14:paraId="264CA626" w14:textId="315DEFA8" w:rsidR="00A475BB" w:rsidRDefault="005B7004" w:rsidP="00544F85">
            <w:pPr>
              <w:spacing w:after="0" w:line="259" w:lineRule="auto"/>
              <w:ind w:left="0" w:right="55" w:firstLine="0"/>
              <w:jc w:val="center"/>
            </w:pPr>
            <w:r>
              <w:t>Front End</w:t>
            </w:r>
          </w:p>
        </w:tc>
      </w:tr>
      <w:tr w:rsidR="005C33DF" w14:paraId="6BAB2B4B" w14:textId="77777777" w:rsidTr="00544F85">
        <w:trPr>
          <w:trHeight w:val="526"/>
        </w:trPr>
        <w:tc>
          <w:tcPr>
            <w:tcW w:w="1081" w:type="dxa"/>
            <w:shd w:val="clear" w:color="auto" w:fill="auto"/>
            <w:vAlign w:val="center"/>
          </w:tcPr>
          <w:p w14:paraId="3393E860" w14:textId="77777777" w:rsidR="00A475BB" w:rsidRDefault="00A475BB" w:rsidP="00A475BB">
            <w:pPr>
              <w:spacing w:after="0" w:line="259" w:lineRule="auto"/>
              <w:ind w:left="55" w:firstLine="0"/>
              <w:jc w:val="left"/>
            </w:pPr>
            <w:r w:rsidRPr="0095221B">
              <w:rPr>
                <w:sz w:val="22"/>
              </w:rPr>
              <w:t xml:space="preserve">Student 4 </w:t>
            </w:r>
          </w:p>
        </w:tc>
        <w:tc>
          <w:tcPr>
            <w:tcW w:w="2552" w:type="dxa"/>
            <w:vAlign w:val="center"/>
          </w:tcPr>
          <w:p w14:paraId="4C466EFC" w14:textId="356FB04B" w:rsidR="00A475BB" w:rsidRDefault="00A475BB" w:rsidP="00544F85">
            <w:pPr>
              <w:spacing w:after="0" w:line="259" w:lineRule="auto"/>
              <w:ind w:left="12" w:firstLine="0"/>
              <w:jc w:val="left"/>
            </w:pPr>
          </w:p>
        </w:tc>
        <w:tc>
          <w:tcPr>
            <w:tcW w:w="1010" w:type="dxa"/>
            <w:vAlign w:val="center"/>
          </w:tcPr>
          <w:p w14:paraId="451C97A8" w14:textId="5FD625A9" w:rsidR="00A475BB" w:rsidRDefault="00A475BB" w:rsidP="00544F85">
            <w:pPr>
              <w:spacing w:after="0" w:line="259" w:lineRule="auto"/>
              <w:ind w:left="0" w:right="50" w:firstLine="0"/>
              <w:jc w:val="center"/>
            </w:pPr>
          </w:p>
        </w:tc>
        <w:tc>
          <w:tcPr>
            <w:tcW w:w="1416" w:type="dxa"/>
            <w:vAlign w:val="center"/>
          </w:tcPr>
          <w:p w14:paraId="74F2E743" w14:textId="680340B4" w:rsidR="00A475BB" w:rsidRDefault="00A475BB" w:rsidP="00544F8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039" w:type="dxa"/>
            <w:vAlign w:val="center"/>
          </w:tcPr>
          <w:p w14:paraId="259EF060" w14:textId="310355E7" w:rsidR="00A475BB" w:rsidRDefault="00A475BB" w:rsidP="00544F85">
            <w:pPr>
              <w:spacing w:after="0" w:line="259" w:lineRule="auto"/>
              <w:ind w:left="26" w:firstLine="0"/>
              <w:jc w:val="center"/>
            </w:pPr>
          </w:p>
        </w:tc>
        <w:tc>
          <w:tcPr>
            <w:tcW w:w="1294" w:type="dxa"/>
            <w:vAlign w:val="center"/>
          </w:tcPr>
          <w:p w14:paraId="5D78503D" w14:textId="69530568" w:rsidR="00A475BB" w:rsidRDefault="00A475BB" w:rsidP="00544F85">
            <w:pPr>
              <w:spacing w:after="0" w:line="259" w:lineRule="auto"/>
              <w:ind w:left="0" w:right="55" w:firstLine="0"/>
              <w:jc w:val="center"/>
            </w:pPr>
          </w:p>
        </w:tc>
      </w:tr>
      <w:tr w:rsidR="005C33DF" w14:paraId="65A1B33E" w14:textId="77777777" w:rsidTr="00544F85">
        <w:trPr>
          <w:trHeight w:val="526"/>
        </w:trPr>
        <w:tc>
          <w:tcPr>
            <w:tcW w:w="1081" w:type="dxa"/>
            <w:shd w:val="clear" w:color="auto" w:fill="auto"/>
            <w:vAlign w:val="center"/>
          </w:tcPr>
          <w:p w14:paraId="20A8D51C" w14:textId="77777777" w:rsidR="00A475BB" w:rsidRPr="0095221B" w:rsidRDefault="00A475BB" w:rsidP="00A475BB">
            <w:pPr>
              <w:spacing w:after="0" w:line="259" w:lineRule="auto"/>
              <w:ind w:left="55" w:firstLine="0"/>
              <w:jc w:val="left"/>
              <w:rPr>
                <w:sz w:val="22"/>
              </w:rPr>
            </w:pPr>
            <w:r>
              <w:rPr>
                <w:sz w:val="22"/>
              </w:rPr>
              <w:t>Student 5</w:t>
            </w:r>
          </w:p>
        </w:tc>
        <w:tc>
          <w:tcPr>
            <w:tcW w:w="2552" w:type="dxa"/>
            <w:vAlign w:val="center"/>
          </w:tcPr>
          <w:p w14:paraId="08044634" w14:textId="3EF27F01" w:rsidR="00A475BB" w:rsidRDefault="00A475BB" w:rsidP="00544F85">
            <w:pPr>
              <w:spacing w:after="0" w:line="259" w:lineRule="auto"/>
              <w:ind w:left="12" w:firstLine="0"/>
              <w:jc w:val="left"/>
            </w:pPr>
          </w:p>
        </w:tc>
        <w:tc>
          <w:tcPr>
            <w:tcW w:w="1010" w:type="dxa"/>
            <w:vAlign w:val="center"/>
          </w:tcPr>
          <w:p w14:paraId="2705E0C1" w14:textId="6C09619C" w:rsidR="00A475BB" w:rsidRDefault="00A475BB" w:rsidP="00544F85">
            <w:pPr>
              <w:spacing w:after="0" w:line="259" w:lineRule="auto"/>
              <w:ind w:left="0" w:right="50" w:firstLine="0"/>
              <w:jc w:val="center"/>
            </w:pPr>
          </w:p>
        </w:tc>
        <w:tc>
          <w:tcPr>
            <w:tcW w:w="1416" w:type="dxa"/>
            <w:vAlign w:val="center"/>
          </w:tcPr>
          <w:p w14:paraId="278C17DE" w14:textId="6B45B3A3" w:rsidR="00A475BB" w:rsidRDefault="00A475BB" w:rsidP="00544F8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039" w:type="dxa"/>
            <w:vAlign w:val="center"/>
          </w:tcPr>
          <w:p w14:paraId="447C6BA0" w14:textId="3D57C5A2" w:rsidR="00A475BB" w:rsidRDefault="00A475BB" w:rsidP="00544F85">
            <w:pPr>
              <w:spacing w:after="0" w:line="259" w:lineRule="auto"/>
              <w:ind w:left="26" w:firstLine="0"/>
              <w:jc w:val="center"/>
            </w:pPr>
          </w:p>
        </w:tc>
        <w:tc>
          <w:tcPr>
            <w:tcW w:w="1294" w:type="dxa"/>
            <w:vAlign w:val="center"/>
          </w:tcPr>
          <w:p w14:paraId="7439BA01" w14:textId="18CAF64E" w:rsidR="00A475BB" w:rsidRDefault="00A475BB" w:rsidP="00544F85">
            <w:pPr>
              <w:spacing w:after="0" w:line="259" w:lineRule="auto"/>
              <w:ind w:left="0" w:right="55" w:firstLine="0"/>
              <w:jc w:val="center"/>
            </w:pPr>
          </w:p>
        </w:tc>
      </w:tr>
    </w:tbl>
    <w:p w14:paraId="07664D89" w14:textId="77777777" w:rsidR="009B0999" w:rsidRDefault="00D608E7">
      <w:pPr>
        <w:spacing w:after="96" w:line="259" w:lineRule="auto"/>
        <w:ind w:left="0" w:firstLine="0"/>
        <w:jc w:val="left"/>
      </w:pPr>
      <w:r>
        <w:t xml:space="preserve"> </w:t>
      </w:r>
    </w:p>
    <w:p w14:paraId="7AB9257B" w14:textId="77777777" w:rsidR="0062769B" w:rsidRPr="00C751D0" w:rsidRDefault="00D608E7" w:rsidP="00C751D0">
      <w:pPr>
        <w:numPr>
          <w:ilvl w:val="0"/>
          <w:numId w:val="4"/>
        </w:numPr>
        <w:spacing w:after="0" w:line="342" w:lineRule="auto"/>
        <w:rPr>
          <w:b/>
        </w:rPr>
      </w:pPr>
      <w:r w:rsidRPr="00C751D0">
        <w:rPr>
          <w:b/>
        </w:rPr>
        <w:t xml:space="preserve">Register content of Capstone Project (*) </w:t>
      </w:r>
    </w:p>
    <w:p w14:paraId="2BDFE00A" w14:textId="77777777" w:rsidR="009B0999" w:rsidRPr="00613B1E" w:rsidRDefault="00D608E7" w:rsidP="0062769B">
      <w:pPr>
        <w:spacing w:after="0" w:line="342" w:lineRule="auto"/>
        <w:ind w:left="240" w:firstLine="0"/>
        <w:rPr>
          <w:szCs w:val="24"/>
        </w:rPr>
      </w:pPr>
      <w:r w:rsidRPr="00613B1E">
        <w:rPr>
          <w:szCs w:val="24"/>
        </w:rPr>
        <w:t xml:space="preserve">3.1. Capstone Project name: </w:t>
      </w:r>
    </w:p>
    <w:p w14:paraId="645B1D64" w14:textId="36E65FDD" w:rsidR="00613B1E" w:rsidRPr="00613B1E" w:rsidRDefault="00613B1E" w:rsidP="00613B1E">
      <w:pPr>
        <w:pStyle w:val="BodyText"/>
        <w:spacing w:before="7"/>
        <w:ind w:left="927"/>
      </w:pPr>
      <w:r w:rsidRPr="00613B1E">
        <w:rPr>
          <w:u w:val="single"/>
        </w:rPr>
        <w:t>English</w:t>
      </w:r>
      <w:r w:rsidRPr="00613B1E">
        <w:t xml:space="preserve">: </w:t>
      </w:r>
      <w:r w:rsidR="00C024F0" w:rsidRPr="00C024F0">
        <w:rPr>
          <w:b/>
          <w:bCs/>
        </w:rPr>
        <w:t xml:space="preserve">Building an </w:t>
      </w:r>
      <w:r w:rsidR="00B557A2">
        <w:rPr>
          <w:b/>
          <w:bCs/>
        </w:rPr>
        <w:t>website</w:t>
      </w:r>
      <w:r w:rsidR="00C024F0" w:rsidRPr="00C024F0">
        <w:rPr>
          <w:b/>
          <w:bCs/>
        </w:rPr>
        <w:t xml:space="preserve"> to </w:t>
      </w:r>
      <w:r w:rsidR="00B557A2">
        <w:rPr>
          <w:b/>
          <w:bCs/>
        </w:rPr>
        <w:t>sell/buy the medical devices for patients</w:t>
      </w:r>
    </w:p>
    <w:p w14:paraId="1683775F" w14:textId="2CCAC8CA" w:rsidR="00613B1E" w:rsidRPr="00613B1E" w:rsidRDefault="00613B1E" w:rsidP="00613B1E">
      <w:pPr>
        <w:pStyle w:val="Heading1"/>
        <w:ind w:left="927" w:firstLine="0"/>
        <w:rPr>
          <w:rFonts w:ascii="Times New Roman" w:hAnsi="Times New Roman"/>
          <w:sz w:val="24"/>
          <w:szCs w:val="24"/>
        </w:rPr>
      </w:pPr>
      <w:r w:rsidRPr="00613B1E">
        <w:rPr>
          <w:rFonts w:ascii="Times New Roman" w:hAnsi="Times New Roman"/>
          <w:color w:val="auto"/>
          <w:sz w:val="24"/>
          <w:szCs w:val="24"/>
          <w:u w:val="single"/>
        </w:rPr>
        <w:t>Vietnamese:</w:t>
      </w:r>
      <w:r w:rsidRPr="00613B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4467">
        <w:rPr>
          <w:rFonts w:ascii="Times New Roman" w:hAnsi="Times New Roman"/>
          <w:color w:val="000000"/>
          <w:sz w:val="24"/>
          <w:szCs w:val="24"/>
        </w:rPr>
        <w:t>Xây</w:t>
      </w:r>
      <w:proofErr w:type="spellEnd"/>
      <w:r w:rsidR="00C8446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C84467">
        <w:rPr>
          <w:rFonts w:ascii="Times New Roman" w:hAnsi="Times New Roman"/>
          <w:color w:val="000000"/>
          <w:sz w:val="24"/>
          <w:szCs w:val="24"/>
        </w:rPr>
        <w:t>dựng</w:t>
      </w:r>
      <w:proofErr w:type="spellEnd"/>
      <w:r w:rsidR="00C8446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AE3F43">
        <w:rPr>
          <w:rFonts w:ascii="Times New Roman" w:hAnsi="Times New Roman"/>
          <w:color w:val="000000"/>
          <w:sz w:val="24"/>
          <w:szCs w:val="24"/>
        </w:rPr>
        <w:t xml:space="preserve">website </w:t>
      </w:r>
      <w:proofErr w:type="spellStart"/>
      <w:r w:rsidR="00AE3F43">
        <w:rPr>
          <w:rFonts w:ascii="Times New Roman" w:hAnsi="Times New Roman"/>
          <w:color w:val="000000"/>
          <w:sz w:val="24"/>
          <w:szCs w:val="24"/>
        </w:rPr>
        <w:t>mua</w:t>
      </w:r>
      <w:proofErr w:type="spellEnd"/>
      <w:r w:rsidR="00AE3F4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AE3F43">
        <w:rPr>
          <w:rFonts w:ascii="Times New Roman" w:hAnsi="Times New Roman"/>
          <w:color w:val="000000"/>
          <w:sz w:val="24"/>
          <w:szCs w:val="24"/>
        </w:rPr>
        <w:t>bán</w:t>
      </w:r>
      <w:proofErr w:type="spellEnd"/>
      <w:r w:rsidR="00AE3F4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AE3F43">
        <w:rPr>
          <w:rFonts w:ascii="Times New Roman" w:hAnsi="Times New Roman"/>
          <w:color w:val="000000"/>
          <w:sz w:val="24"/>
          <w:szCs w:val="24"/>
        </w:rPr>
        <w:t>thiết</w:t>
      </w:r>
      <w:proofErr w:type="spellEnd"/>
      <w:r w:rsidR="00AE3F4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AE3F43">
        <w:rPr>
          <w:rFonts w:ascii="Times New Roman" w:hAnsi="Times New Roman"/>
          <w:color w:val="000000"/>
          <w:sz w:val="24"/>
          <w:szCs w:val="24"/>
        </w:rPr>
        <w:t>bị</w:t>
      </w:r>
      <w:proofErr w:type="spellEnd"/>
      <w:r w:rsidR="00AE3F43">
        <w:rPr>
          <w:rFonts w:ascii="Times New Roman" w:hAnsi="Times New Roman"/>
          <w:color w:val="000000"/>
          <w:sz w:val="24"/>
          <w:szCs w:val="24"/>
        </w:rPr>
        <w:t xml:space="preserve"> y </w:t>
      </w:r>
      <w:proofErr w:type="spellStart"/>
      <w:r w:rsidR="00AE3F43">
        <w:rPr>
          <w:rFonts w:ascii="Times New Roman" w:hAnsi="Times New Roman"/>
          <w:color w:val="000000"/>
          <w:sz w:val="24"/>
          <w:szCs w:val="24"/>
        </w:rPr>
        <w:t>tế</w:t>
      </w:r>
      <w:proofErr w:type="spellEnd"/>
      <w:r w:rsidRPr="00613B1E">
        <w:rPr>
          <w:rFonts w:ascii="Times New Roman" w:hAnsi="Times New Roman"/>
          <w:color w:val="000000"/>
          <w:sz w:val="24"/>
          <w:szCs w:val="24"/>
        </w:rPr>
        <w:t>.</w:t>
      </w:r>
    </w:p>
    <w:p w14:paraId="4C873C85" w14:textId="77777777" w:rsidR="00613B1E" w:rsidRPr="00613B1E" w:rsidRDefault="00613B1E" w:rsidP="00613B1E">
      <w:pPr>
        <w:spacing w:before="90"/>
        <w:ind w:left="927" w:firstLine="0"/>
        <w:rPr>
          <w:szCs w:val="24"/>
          <w:u w:val="single"/>
        </w:rPr>
      </w:pPr>
      <w:r w:rsidRPr="00613B1E">
        <w:rPr>
          <w:szCs w:val="24"/>
          <w:u w:val="single"/>
        </w:rPr>
        <w:t xml:space="preserve">Abbreviation: </w:t>
      </w:r>
    </w:p>
    <w:p w14:paraId="7B299F51" w14:textId="77777777" w:rsidR="00613B1E" w:rsidRPr="00613B1E" w:rsidRDefault="00613B1E" w:rsidP="00613B1E">
      <w:pPr>
        <w:spacing w:before="90"/>
        <w:ind w:left="927" w:firstLine="0"/>
        <w:rPr>
          <w:b/>
          <w:szCs w:val="24"/>
        </w:rPr>
      </w:pPr>
      <w:r w:rsidRPr="00613B1E">
        <w:rPr>
          <w:b/>
          <w:szCs w:val="24"/>
        </w:rPr>
        <w:t>Context:</w:t>
      </w:r>
    </w:p>
    <w:p w14:paraId="6D6B5F00" w14:textId="77777777" w:rsidR="000F4D20" w:rsidRDefault="00613B1E" w:rsidP="000F4D20">
      <w:pPr>
        <w:pStyle w:val="BodyText"/>
        <w:spacing w:line="276" w:lineRule="auto"/>
        <w:ind w:left="927" w:right="646"/>
        <w:jc w:val="both"/>
        <w:rPr>
          <w:b/>
          <w:sz w:val="22"/>
          <w:szCs w:val="22"/>
        </w:rPr>
      </w:pPr>
      <w:proofErr w:type="spellStart"/>
      <w:r w:rsidRPr="00222E16">
        <w:rPr>
          <w:b/>
          <w:sz w:val="22"/>
          <w:szCs w:val="22"/>
        </w:rPr>
        <w:t>Mô</w:t>
      </w:r>
      <w:proofErr w:type="spellEnd"/>
      <w:r w:rsidRPr="00222E16">
        <w:rPr>
          <w:b/>
          <w:sz w:val="22"/>
          <w:szCs w:val="22"/>
        </w:rPr>
        <w:t xml:space="preserve"> </w:t>
      </w:r>
      <w:proofErr w:type="spellStart"/>
      <w:r w:rsidRPr="00222E16">
        <w:rPr>
          <w:b/>
          <w:sz w:val="22"/>
          <w:szCs w:val="22"/>
        </w:rPr>
        <w:t>tả</w:t>
      </w:r>
      <w:proofErr w:type="spellEnd"/>
      <w:r w:rsidRPr="00222E16">
        <w:rPr>
          <w:b/>
          <w:sz w:val="22"/>
          <w:szCs w:val="22"/>
        </w:rPr>
        <w:t xml:space="preserve">: </w:t>
      </w:r>
    </w:p>
    <w:p w14:paraId="2906BA21" w14:textId="0B002C0A" w:rsidR="00233234" w:rsidRDefault="00D50408" w:rsidP="00233234">
      <w:pPr>
        <w:pStyle w:val="BodyText"/>
        <w:numPr>
          <w:ilvl w:val="0"/>
          <w:numId w:val="5"/>
        </w:numPr>
        <w:spacing w:line="276" w:lineRule="auto"/>
        <w:ind w:right="646"/>
        <w:jc w:val="bot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Covid-19 </w:t>
      </w:r>
      <w:proofErr w:type="spellStart"/>
      <w:r>
        <w:t>lan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nay,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 w:rsidR="00461BDE">
        <w:t>mua</w:t>
      </w:r>
      <w:proofErr w:type="spellEnd"/>
      <w:r w:rsidR="00461BDE">
        <w:t xml:space="preserve"> </w:t>
      </w:r>
      <w:proofErr w:type="spellStart"/>
      <w:r w:rsidR="00461BDE">
        <w:t>bán</w:t>
      </w:r>
      <w:proofErr w:type="spellEnd"/>
      <w:r w:rsidR="00461BDE">
        <w:t xml:space="preserve"> </w:t>
      </w:r>
      <w:proofErr w:type="spellStart"/>
      <w:r w:rsidR="00461BDE">
        <w:t>thiết</w:t>
      </w:r>
      <w:proofErr w:type="spellEnd"/>
      <w:r w:rsidR="00461BDE">
        <w:t xml:space="preserve"> </w:t>
      </w:r>
      <w:proofErr w:type="spellStart"/>
      <w:r w:rsidR="00461BDE">
        <w:t>bị</w:t>
      </w:r>
      <w:proofErr w:type="spellEnd"/>
      <w:r w:rsidR="00461BDE">
        <w:t xml:space="preserve"> y </w:t>
      </w:r>
      <w:proofErr w:type="spellStart"/>
      <w:r w:rsidR="00461BDE">
        <w:t>tế</w:t>
      </w:r>
      <w:proofErr w:type="spellEnd"/>
    </w:p>
    <w:p w14:paraId="7DBFAE88" w14:textId="77777777" w:rsidR="00613B1E" w:rsidRPr="000F4D20" w:rsidRDefault="00613B1E" w:rsidP="000F4D20">
      <w:pPr>
        <w:spacing w:before="90" w:line="240" w:lineRule="auto"/>
        <w:ind w:left="927" w:firstLine="0"/>
        <w:rPr>
          <w:b/>
        </w:rPr>
      </w:pPr>
      <w:proofErr w:type="spellStart"/>
      <w:r w:rsidRPr="000F4D20">
        <w:rPr>
          <w:b/>
        </w:rPr>
        <w:t>Các</w:t>
      </w:r>
      <w:proofErr w:type="spellEnd"/>
      <w:r w:rsidRPr="000F4D20">
        <w:rPr>
          <w:b/>
        </w:rPr>
        <w:t xml:space="preserve"> </w:t>
      </w:r>
      <w:proofErr w:type="spellStart"/>
      <w:r w:rsidRPr="000F4D20">
        <w:rPr>
          <w:b/>
        </w:rPr>
        <w:t>yêu</w:t>
      </w:r>
      <w:proofErr w:type="spellEnd"/>
      <w:r w:rsidRPr="000F4D20">
        <w:rPr>
          <w:b/>
        </w:rPr>
        <w:t xml:space="preserve"> </w:t>
      </w:r>
      <w:proofErr w:type="spellStart"/>
      <w:r w:rsidRPr="000F4D20">
        <w:rPr>
          <w:b/>
        </w:rPr>
        <w:t>cầu</w:t>
      </w:r>
      <w:proofErr w:type="spellEnd"/>
      <w:r w:rsidRPr="000F4D20">
        <w:rPr>
          <w:b/>
        </w:rPr>
        <w:t xml:space="preserve"> </w:t>
      </w:r>
      <w:proofErr w:type="spellStart"/>
      <w:r w:rsidRPr="000F4D20">
        <w:rPr>
          <w:b/>
        </w:rPr>
        <w:t>chức</w:t>
      </w:r>
      <w:proofErr w:type="spellEnd"/>
      <w:r w:rsidRPr="000F4D20">
        <w:rPr>
          <w:b/>
        </w:rPr>
        <w:t xml:space="preserve"> </w:t>
      </w:r>
      <w:proofErr w:type="spellStart"/>
      <w:r w:rsidRPr="000F4D20">
        <w:rPr>
          <w:b/>
        </w:rPr>
        <w:t>năng</w:t>
      </w:r>
      <w:proofErr w:type="spellEnd"/>
      <w:r w:rsidRPr="000F4D20">
        <w:rPr>
          <w:b/>
        </w:rPr>
        <w:t>:</w:t>
      </w:r>
    </w:p>
    <w:p w14:paraId="3D979536" w14:textId="1F7866B9" w:rsidR="00613B1E" w:rsidRDefault="00613B1E" w:rsidP="00613B1E">
      <w:pPr>
        <w:pStyle w:val="BodyText"/>
        <w:numPr>
          <w:ilvl w:val="0"/>
          <w:numId w:val="5"/>
        </w:numPr>
        <w:spacing w:line="276" w:lineRule="auto"/>
        <w:ind w:right="646"/>
        <w:jc w:val="both"/>
      </w:pPr>
      <w:proofErr w:type="spellStart"/>
      <w:r w:rsidRPr="00FC77DD">
        <w:t>Hệ</w:t>
      </w:r>
      <w:proofErr w:type="spellEnd"/>
      <w:r w:rsidRPr="00FC77DD">
        <w:t xml:space="preserve"> </w:t>
      </w:r>
      <w:proofErr w:type="spellStart"/>
      <w:r w:rsidRPr="00FC77DD">
        <w:t>thống</w:t>
      </w:r>
      <w:proofErr w:type="spellEnd"/>
      <w:r w:rsidRPr="00FC77DD"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Website </w:t>
      </w:r>
    </w:p>
    <w:p w14:paraId="7B44118E" w14:textId="131AF875" w:rsidR="00613B1E" w:rsidRDefault="002F6E20" w:rsidP="00613B1E">
      <w:pPr>
        <w:pStyle w:val="BodyText"/>
        <w:numPr>
          <w:ilvl w:val="0"/>
          <w:numId w:val="5"/>
        </w:numPr>
        <w:spacing w:line="276" w:lineRule="auto"/>
        <w:ind w:right="646"/>
        <w:jc w:val="both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 w:rsidR="005B6CBF">
        <w:t>quản</w:t>
      </w:r>
      <w:proofErr w:type="spellEnd"/>
      <w:r w:rsidR="005B6CBF">
        <w:t xml:space="preserve"> </w:t>
      </w:r>
      <w:proofErr w:type="spellStart"/>
      <w:r w:rsidR="005B6CBF">
        <w:t>lý</w:t>
      </w:r>
      <w:proofErr w:type="spellEnd"/>
      <w:r w:rsidR="005B6CBF">
        <w:t xml:space="preserve"> </w:t>
      </w:r>
      <w:proofErr w:type="spellStart"/>
      <w:r w:rsidR="0067323F">
        <w:t>thêm</w:t>
      </w:r>
      <w:proofErr w:type="spellEnd"/>
      <w:r w:rsidR="0067323F">
        <w:t xml:space="preserve"> </w:t>
      </w:r>
      <w:proofErr w:type="spellStart"/>
      <w:r w:rsidR="0067323F">
        <w:t>xóa</w:t>
      </w:r>
      <w:proofErr w:type="spellEnd"/>
      <w:r w:rsidR="0067323F">
        <w:t xml:space="preserve"> </w:t>
      </w:r>
      <w:proofErr w:type="spellStart"/>
      <w:r w:rsidR="0067323F">
        <w:t>sửa</w:t>
      </w:r>
      <w:proofErr w:type="spellEnd"/>
    </w:p>
    <w:p w14:paraId="1C6E98D2" w14:textId="4D2F4C0B" w:rsidR="008E0D63" w:rsidRDefault="00923391" w:rsidP="008E0D63">
      <w:pPr>
        <w:pStyle w:val="BodyText"/>
        <w:numPr>
          <w:ilvl w:val="0"/>
          <w:numId w:val="5"/>
        </w:numPr>
        <w:spacing w:line="276" w:lineRule="auto"/>
        <w:ind w:right="646"/>
        <w:jc w:val="both"/>
      </w:pPr>
      <w:proofErr w:type="spellStart"/>
      <w:r w:rsidRPr="00923391">
        <w:lastRenderedPageBreak/>
        <w:t>Hệ</w:t>
      </w:r>
      <w:proofErr w:type="spellEnd"/>
      <w:r w:rsidRPr="00923391">
        <w:t xml:space="preserve"> </w:t>
      </w:r>
      <w:proofErr w:type="spellStart"/>
      <w:r w:rsidRPr="00923391">
        <w:t>thống</w:t>
      </w:r>
      <w:proofErr w:type="spellEnd"/>
      <w:r w:rsidRPr="00923391">
        <w:t xml:space="preserve"> </w:t>
      </w:r>
      <w:proofErr w:type="spellStart"/>
      <w:r w:rsidR="0067323F">
        <w:t>cho</w:t>
      </w:r>
      <w:proofErr w:type="spellEnd"/>
      <w:r w:rsidR="0067323F">
        <w:t xml:space="preserve"> </w:t>
      </w:r>
      <w:proofErr w:type="spellStart"/>
      <w:r w:rsidR="0067323F">
        <w:t>phép</w:t>
      </w:r>
      <w:proofErr w:type="spellEnd"/>
      <w:r w:rsidR="0067323F">
        <w:t xml:space="preserve"> user </w:t>
      </w:r>
      <w:proofErr w:type="spellStart"/>
      <w:r w:rsidR="0067323F">
        <w:t>mua</w:t>
      </w:r>
      <w:proofErr w:type="spellEnd"/>
      <w:r w:rsidR="0067323F">
        <w:t xml:space="preserve"> </w:t>
      </w:r>
      <w:proofErr w:type="spellStart"/>
      <w:r w:rsidR="0067323F">
        <w:t>bán</w:t>
      </w:r>
      <w:proofErr w:type="spellEnd"/>
      <w:r w:rsidR="0067323F">
        <w:t xml:space="preserve"> </w:t>
      </w:r>
      <w:proofErr w:type="spellStart"/>
      <w:r w:rsidR="0067323F">
        <w:t>sản</w:t>
      </w:r>
      <w:proofErr w:type="spellEnd"/>
      <w:r w:rsidR="0067323F">
        <w:t xml:space="preserve"> </w:t>
      </w:r>
      <w:proofErr w:type="spellStart"/>
      <w:r w:rsidR="0067323F">
        <w:t>phẩm</w:t>
      </w:r>
      <w:proofErr w:type="spellEnd"/>
      <w:r w:rsidR="0067323F">
        <w:t xml:space="preserve"> y </w:t>
      </w:r>
      <w:proofErr w:type="spellStart"/>
      <w:r w:rsidR="0067323F">
        <w:t>tế</w:t>
      </w:r>
      <w:proofErr w:type="spellEnd"/>
    </w:p>
    <w:p w14:paraId="77CDFD44" w14:textId="77777777" w:rsidR="00613B1E" w:rsidRPr="000F4D20" w:rsidRDefault="00613B1E" w:rsidP="000F4D20">
      <w:pPr>
        <w:spacing w:before="90" w:line="240" w:lineRule="auto"/>
        <w:ind w:left="927" w:firstLine="0"/>
        <w:rPr>
          <w:b/>
        </w:rPr>
      </w:pPr>
      <w:proofErr w:type="spellStart"/>
      <w:r w:rsidRPr="000F4D20">
        <w:rPr>
          <w:b/>
        </w:rPr>
        <w:t>Các</w:t>
      </w:r>
      <w:proofErr w:type="spellEnd"/>
      <w:r w:rsidRPr="000F4D20">
        <w:rPr>
          <w:b/>
        </w:rPr>
        <w:t xml:space="preserve"> </w:t>
      </w:r>
      <w:proofErr w:type="spellStart"/>
      <w:r w:rsidRPr="000F4D20">
        <w:rPr>
          <w:b/>
        </w:rPr>
        <w:t>yêu</w:t>
      </w:r>
      <w:proofErr w:type="spellEnd"/>
      <w:r w:rsidRPr="000F4D20">
        <w:rPr>
          <w:b/>
        </w:rPr>
        <w:t xml:space="preserve"> </w:t>
      </w:r>
      <w:proofErr w:type="spellStart"/>
      <w:r w:rsidRPr="000F4D20">
        <w:rPr>
          <w:b/>
        </w:rPr>
        <w:t>cầu</w:t>
      </w:r>
      <w:proofErr w:type="spellEnd"/>
      <w:r w:rsidRPr="000F4D20">
        <w:rPr>
          <w:b/>
        </w:rPr>
        <w:t xml:space="preserve"> phi </w:t>
      </w:r>
      <w:proofErr w:type="spellStart"/>
      <w:r w:rsidRPr="000F4D20">
        <w:rPr>
          <w:b/>
        </w:rPr>
        <w:t>chức</w:t>
      </w:r>
      <w:proofErr w:type="spellEnd"/>
      <w:r w:rsidRPr="000F4D20">
        <w:rPr>
          <w:b/>
        </w:rPr>
        <w:t xml:space="preserve"> </w:t>
      </w:r>
      <w:proofErr w:type="spellStart"/>
      <w:r w:rsidRPr="000F4D20">
        <w:rPr>
          <w:b/>
        </w:rPr>
        <w:t>năng</w:t>
      </w:r>
      <w:proofErr w:type="spellEnd"/>
    </w:p>
    <w:p w14:paraId="347A0E71" w14:textId="3CCDCEEA" w:rsidR="00613B1E" w:rsidRDefault="009531A5" w:rsidP="00613B1E">
      <w:pPr>
        <w:pStyle w:val="BodyText"/>
        <w:numPr>
          <w:ilvl w:val="0"/>
          <w:numId w:val="5"/>
        </w:numPr>
        <w:spacing w:line="276" w:lineRule="auto"/>
        <w:ind w:right="646"/>
        <w:jc w:val="both"/>
      </w:pPr>
      <w:r>
        <w:t>UX and UI</w:t>
      </w:r>
    </w:p>
    <w:p w14:paraId="6BA4B6CB" w14:textId="24EAF238" w:rsidR="00CB718B" w:rsidRPr="00CB718B" w:rsidRDefault="00CB718B" w:rsidP="00A16326">
      <w:pPr>
        <w:spacing w:line="276" w:lineRule="auto"/>
        <w:ind w:left="774" w:firstLine="0"/>
      </w:pPr>
    </w:p>
    <w:p w14:paraId="4E1718A1" w14:textId="77777777" w:rsidR="009B0999" w:rsidRDefault="00D608E7">
      <w:pPr>
        <w:ind w:left="550"/>
      </w:pPr>
      <w:r>
        <w:rPr>
          <w:b/>
        </w:rPr>
        <w:t>Objectives</w:t>
      </w:r>
      <w:r>
        <w:t>:</w:t>
      </w:r>
    </w:p>
    <w:p w14:paraId="397292B5" w14:textId="1AF18362" w:rsidR="009B0999" w:rsidRDefault="00D608E7">
      <w:pPr>
        <w:tabs>
          <w:tab w:val="center" w:pos="358"/>
          <w:tab w:val="center" w:pos="6623"/>
        </w:tabs>
        <w:spacing w:after="86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           </w:t>
      </w:r>
      <w:r>
        <w:tab/>
      </w:r>
      <w:r w:rsidR="00CA3825">
        <w:t>Danang</w:t>
      </w:r>
      <w:r>
        <w:t xml:space="preserve">, </w:t>
      </w:r>
      <w:r w:rsidR="009531A5">
        <w:t>11</w:t>
      </w:r>
      <w:r w:rsidR="0095221B">
        <w:t>/</w:t>
      </w:r>
      <w:r w:rsidR="009531A5">
        <w:t>8</w:t>
      </w:r>
      <w:r>
        <w:t>/20</w:t>
      </w:r>
      <w:r w:rsidR="00CA3825">
        <w:t>2</w:t>
      </w:r>
      <w:r w:rsidR="00923391">
        <w:t>2</w:t>
      </w:r>
      <w:r>
        <w:t xml:space="preserve">   </w:t>
      </w:r>
    </w:p>
    <w:p w14:paraId="7B72ED43" w14:textId="77777777" w:rsidR="009B0999" w:rsidRDefault="00D608E7">
      <w:pPr>
        <w:tabs>
          <w:tab w:val="center" w:pos="2193"/>
          <w:tab w:val="center" w:pos="6622"/>
        </w:tabs>
        <w:spacing w:after="7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Supervisor (If have) </w:t>
      </w:r>
      <w:r>
        <w:rPr>
          <w:b/>
        </w:rPr>
        <w:tab/>
        <w:t xml:space="preserve">On behalf of Registers  </w:t>
      </w:r>
    </w:p>
    <w:p w14:paraId="0305166F" w14:textId="77777777" w:rsidR="009B0999" w:rsidRDefault="00D608E7">
      <w:pPr>
        <w:tabs>
          <w:tab w:val="center" w:pos="2194"/>
          <w:tab w:val="center" w:pos="6622"/>
        </w:tabs>
        <w:spacing w:after="85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 </w:t>
      </w:r>
      <w:r>
        <w:rPr>
          <w:i/>
        </w:rPr>
        <w:t xml:space="preserve">(Sign and full name) </w:t>
      </w:r>
      <w:r>
        <w:rPr>
          <w:i/>
        </w:rPr>
        <w:tab/>
        <w:t xml:space="preserve">(Sign and full name) </w:t>
      </w:r>
    </w:p>
    <w:sectPr w:rsidR="009B0999" w:rsidSect="00991FA7">
      <w:footerReference w:type="even" r:id="rId7"/>
      <w:footerReference w:type="default" r:id="rId8"/>
      <w:footerReference w:type="first" r:id="rId9"/>
      <w:pgSz w:w="11906" w:h="16841"/>
      <w:pgMar w:top="851" w:right="1128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AC763" w14:textId="77777777" w:rsidR="00965A1F" w:rsidRDefault="00965A1F">
      <w:pPr>
        <w:spacing w:after="0" w:line="240" w:lineRule="auto"/>
      </w:pPr>
      <w:r>
        <w:separator/>
      </w:r>
    </w:p>
  </w:endnote>
  <w:endnote w:type="continuationSeparator" w:id="0">
    <w:p w14:paraId="46C790E1" w14:textId="77777777" w:rsidR="00965A1F" w:rsidRDefault="00965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WGL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7BAA6" w14:textId="3EF7D2A1" w:rsidR="009B0999" w:rsidRDefault="00F00D81">
    <w:pPr>
      <w:spacing w:after="3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4C618D2A" wp14:editId="31B9C643">
              <wp:simplePos x="0" y="0"/>
              <wp:positionH relativeFrom="page">
                <wp:posOffset>882650</wp:posOffset>
              </wp:positionH>
              <wp:positionV relativeFrom="page">
                <wp:posOffset>9927590</wp:posOffset>
              </wp:positionV>
              <wp:extent cx="5978525" cy="6350"/>
              <wp:effectExtent l="0" t="0" r="0" b="0"/>
              <wp:wrapSquare wrapText="bothSides"/>
              <wp:docPr id="9308" name="Group 93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978525" cy="6350"/>
                        <a:chOff x="0" y="0"/>
                        <a:chExt cx="5978399" cy="6097"/>
                      </a:xfrm>
                    </wpg:grpSpPr>
                    <wps:wsp>
                      <wps:cNvPr id="9608" name="Shape 9608"/>
                      <wps:cNvSpPr/>
                      <wps:spPr>
                        <a:xfrm>
                          <a:off x="0" y="0"/>
                          <a:ext cx="597839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399" h="9144">
                              <a:moveTo>
                                <a:pt x="0" y="0"/>
                              </a:moveTo>
                              <a:lnTo>
                                <a:pt x="5978399" y="0"/>
                              </a:lnTo>
                              <a:lnTo>
                                <a:pt x="597839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EFE4F6" id="Group 9308" o:spid="_x0000_s1026" style="position:absolute;margin-left:69.5pt;margin-top:781.7pt;width:470.75pt;height:.5pt;z-index:251656704;mso-position-horizontal-relative:page;mso-position-vertical-relative:page" coordsize="5978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">
              <v:shape id="Shape 9608" o:spid="_x0000_s1027" style="position:absolute;width:59783;height:91;visibility:visible;mso-wrap-style:square;v-text-anchor:top" coordsize="597839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" path="m,l5978399,r,9144l,9144,,e" fillcolor="black" stroked="f" strokeweight="0">
                <v:stroke miterlimit="83231f" joinstyle="miter"/>
                <v:path arrowok="t" textboxrect="0,0,5978399,9144"/>
              </v:shape>
              <w10:wrap type="square" anchorx="page" anchory="page"/>
            </v:group>
          </w:pict>
        </mc:Fallback>
      </mc:AlternateContent>
    </w:r>
    <w:r w:rsidR="00D608E7">
      <w:rPr>
        <w:rFonts w:ascii="Arial WGL" w:eastAsia="Arial WGL" w:hAnsi="Arial WGL" w:cs="Arial WGL"/>
        <w:sz w:val="16"/>
      </w:rPr>
      <w:t xml:space="preserve"> </w:t>
    </w:r>
  </w:p>
  <w:p w14:paraId="36E0597B" w14:textId="77777777" w:rsidR="009B0999" w:rsidRDefault="00D608E7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B2756" w14:textId="59D12F59" w:rsidR="009B0999" w:rsidRDefault="00F00D81">
    <w:pPr>
      <w:spacing w:after="3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5715494" wp14:editId="2B5793E3">
              <wp:simplePos x="0" y="0"/>
              <wp:positionH relativeFrom="page">
                <wp:posOffset>882650</wp:posOffset>
              </wp:positionH>
              <wp:positionV relativeFrom="page">
                <wp:posOffset>9927590</wp:posOffset>
              </wp:positionV>
              <wp:extent cx="5978525" cy="6350"/>
              <wp:effectExtent l="0" t="0" r="0" b="0"/>
              <wp:wrapSquare wrapText="bothSides"/>
              <wp:docPr id="9297" name="Group 92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978525" cy="6350"/>
                        <a:chOff x="0" y="0"/>
                        <a:chExt cx="5978399" cy="6097"/>
                      </a:xfrm>
                    </wpg:grpSpPr>
                    <wps:wsp>
                      <wps:cNvPr id="9606" name="Shape 9606"/>
                      <wps:cNvSpPr/>
                      <wps:spPr>
                        <a:xfrm>
                          <a:off x="0" y="0"/>
                          <a:ext cx="597839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399" h="9144">
                              <a:moveTo>
                                <a:pt x="0" y="0"/>
                              </a:moveTo>
                              <a:lnTo>
                                <a:pt x="5978399" y="0"/>
                              </a:lnTo>
                              <a:lnTo>
                                <a:pt x="597839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AB3959" id="Group 9297" o:spid="_x0000_s1026" style="position:absolute;margin-left:69.5pt;margin-top:781.7pt;width:470.75pt;height:.5pt;z-index:251657728;mso-position-horizontal-relative:page;mso-position-vertical-relative:page" coordsize="5978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">
              <v:shape id="Shape 9606" o:spid="_x0000_s1027" style="position:absolute;width:59783;height:91;visibility:visible;mso-wrap-style:square;v-text-anchor:top" coordsize="597839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" path="m,l5978399,r,9144l,9144,,e" fillcolor="black" stroked="f" strokeweight="0">
                <v:stroke miterlimit="83231f" joinstyle="miter"/>
                <v:path arrowok="t" textboxrect="0,0,5978399,9144"/>
              </v:shape>
              <w10:wrap type="square" anchorx="page" anchory="page"/>
            </v:group>
          </w:pict>
        </mc:Fallback>
      </mc:AlternateContent>
    </w:r>
    <w:r w:rsidR="00D608E7">
      <w:rPr>
        <w:rFonts w:ascii="Arial WGL" w:eastAsia="Arial WGL" w:hAnsi="Arial WGL" w:cs="Arial WGL"/>
        <w:sz w:val="16"/>
      </w:rPr>
      <w:t xml:space="preserve"> </w:t>
    </w:r>
  </w:p>
  <w:p w14:paraId="5BE0CE4E" w14:textId="77777777" w:rsidR="009B0999" w:rsidRDefault="00D608E7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EFBF9" w14:textId="5FEF9A2D" w:rsidR="009B0999" w:rsidRDefault="00F00D81">
    <w:pPr>
      <w:spacing w:after="3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77C6A72D" wp14:editId="25C05E55">
              <wp:simplePos x="0" y="0"/>
              <wp:positionH relativeFrom="page">
                <wp:posOffset>882650</wp:posOffset>
              </wp:positionH>
              <wp:positionV relativeFrom="page">
                <wp:posOffset>9927590</wp:posOffset>
              </wp:positionV>
              <wp:extent cx="5978525" cy="6350"/>
              <wp:effectExtent l="0" t="0" r="0" b="0"/>
              <wp:wrapSquare wrapText="bothSides"/>
              <wp:docPr id="9286" name="Group 92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978525" cy="6350"/>
                        <a:chOff x="0" y="0"/>
                        <a:chExt cx="5978399" cy="6097"/>
                      </a:xfrm>
                    </wpg:grpSpPr>
                    <wps:wsp>
                      <wps:cNvPr id="9604" name="Shape 9604"/>
                      <wps:cNvSpPr/>
                      <wps:spPr>
                        <a:xfrm>
                          <a:off x="0" y="0"/>
                          <a:ext cx="597839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399" h="9144">
                              <a:moveTo>
                                <a:pt x="0" y="0"/>
                              </a:moveTo>
                              <a:lnTo>
                                <a:pt x="5978399" y="0"/>
                              </a:lnTo>
                              <a:lnTo>
                                <a:pt x="597839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157A20" id="Group 9286" o:spid="_x0000_s1026" style="position:absolute;margin-left:69.5pt;margin-top:781.7pt;width:470.75pt;height:.5pt;z-index:251658752;mso-position-horizontal-relative:page;mso-position-vertical-relative:page" coordsize="5978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">
              <v:shape id="Shape 9604" o:spid="_x0000_s1027" style="position:absolute;width:59783;height:91;visibility:visible;mso-wrap-style:square;v-text-anchor:top" coordsize="597839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" path="m,l5978399,r,9144l,9144,,e" fillcolor="black" stroked="f" strokeweight="0">
                <v:stroke miterlimit="83231f" joinstyle="miter"/>
                <v:path arrowok="t" textboxrect="0,0,5978399,9144"/>
              </v:shape>
              <w10:wrap type="square" anchorx="page" anchory="page"/>
            </v:group>
          </w:pict>
        </mc:Fallback>
      </mc:AlternateContent>
    </w:r>
    <w:r w:rsidR="00D608E7">
      <w:rPr>
        <w:rFonts w:ascii="Arial WGL" w:eastAsia="Arial WGL" w:hAnsi="Arial WGL" w:cs="Arial WGL"/>
        <w:sz w:val="16"/>
      </w:rPr>
      <w:t xml:space="preserve"> </w:t>
    </w:r>
  </w:p>
  <w:p w14:paraId="2DA56643" w14:textId="77777777" w:rsidR="009B0999" w:rsidRDefault="00D608E7">
    <w:pPr>
      <w:spacing w:after="0" w:line="259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78F6E" w14:textId="77777777" w:rsidR="00965A1F" w:rsidRDefault="00965A1F">
      <w:pPr>
        <w:spacing w:after="0" w:line="240" w:lineRule="auto"/>
      </w:pPr>
      <w:r>
        <w:separator/>
      </w:r>
    </w:p>
  </w:footnote>
  <w:footnote w:type="continuationSeparator" w:id="0">
    <w:p w14:paraId="577E349E" w14:textId="77777777" w:rsidR="00965A1F" w:rsidRDefault="00965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35D1"/>
    <w:multiLevelType w:val="hybridMultilevel"/>
    <w:tmpl w:val="97200E74"/>
    <w:lvl w:ilvl="0" w:tplc="FC865E4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24A2A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BA944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A092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C0803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600D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C8BA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B454D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FE40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882148"/>
    <w:multiLevelType w:val="hybridMultilevel"/>
    <w:tmpl w:val="B9F8059C"/>
    <w:lvl w:ilvl="0" w:tplc="864EF2DE">
      <w:numFmt w:val="bullet"/>
      <w:lvlText w:val="•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E173212"/>
    <w:multiLevelType w:val="hybridMultilevel"/>
    <w:tmpl w:val="223EFD5A"/>
    <w:lvl w:ilvl="0" w:tplc="F9DC1BAC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46A10E">
      <w:start w:val="1"/>
      <w:numFmt w:val="bullet"/>
      <w:lvlText w:val="-"/>
      <w:lvlJc w:val="left"/>
      <w:pPr>
        <w:ind w:left="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74348C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4803D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42307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8015D4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807A1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32904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0802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E51514"/>
    <w:multiLevelType w:val="hybridMultilevel"/>
    <w:tmpl w:val="BA1E89FA"/>
    <w:lvl w:ilvl="0" w:tplc="CEA2C1C0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DEDE44">
      <w:start w:val="1"/>
      <w:numFmt w:val="bullet"/>
      <w:lvlText w:val="o"/>
      <w:lvlJc w:val="left"/>
      <w:pPr>
        <w:ind w:left="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348508">
      <w:start w:val="1"/>
      <w:numFmt w:val="bullet"/>
      <w:lvlRestart w:val="0"/>
      <w:lvlText w:val="-"/>
      <w:lvlJc w:val="left"/>
      <w:pPr>
        <w:ind w:left="1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46EEF2">
      <w:start w:val="1"/>
      <w:numFmt w:val="bullet"/>
      <w:lvlText w:val="•"/>
      <w:lvlJc w:val="left"/>
      <w:pPr>
        <w:ind w:left="2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B250D0">
      <w:start w:val="1"/>
      <w:numFmt w:val="bullet"/>
      <w:lvlText w:val="o"/>
      <w:lvlJc w:val="left"/>
      <w:pPr>
        <w:ind w:left="3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D6BD0C">
      <w:start w:val="1"/>
      <w:numFmt w:val="bullet"/>
      <w:lvlText w:val="▪"/>
      <w:lvlJc w:val="left"/>
      <w:pPr>
        <w:ind w:left="3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687CEE">
      <w:start w:val="1"/>
      <w:numFmt w:val="bullet"/>
      <w:lvlText w:val="•"/>
      <w:lvlJc w:val="left"/>
      <w:pPr>
        <w:ind w:left="4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149EFE">
      <w:start w:val="1"/>
      <w:numFmt w:val="bullet"/>
      <w:lvlText w:val="o"/>
      <w:lvlJc w:val="left"/>
      <w:pPr>
        <w:ind w:left="5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1E51AC">
      <w:start w:val="1"/>
      <w:numFmt w:val="bullet"/>
      <w:lvlText w:val="▪"/>
      <w:lvlJc w:val="left"/>
      <w:pPr>
        <w:ind w:left="5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E0374AD"/>
    <w:multiLevelType w:val="hybridMultilevel"/>
    <w:tmpl w:val="B2F87514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AF1AEB26">
      <w:start w:val="1"/>
      <w:numFmt w:val="bullet"/>
      <w:lvlText w:val="-"/>
      <w:lvlJc w:val="left"/>
      <w:pPr>
        <w:ind w:left="2007" w:hanging="360"/>
      </w:pPr>
      <w:rPr>
        <w:rFonts w:ascii="Times New Roman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4AD100A"/>
    <w:multiLevelType w:val="hybridMultilevel"/>
    <w:tmpl w:val="1A66325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65D3C59"/>
    <w:multiLevelType w:val="hybridMultilevel"/>
    <w:tmpl w:val="2EA01368"/>
    <w:lvl w:ilvl="0" w:tplc="490827CC">
      <w:start w:val="2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 w15:restartNumberingAfterBreak="0">
    <w:nsid w:val="7C617B12"/>
    <w:multiLevelType w:val="hybridMultilevel"/>
    <w:tmpl w:val="811809E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654920467">
    <w:abstractNumId w:val="0"/>
  </w:num>
  <w:num w:numId="2" w16cid:durableId="1081372591">
    <w:abstractNumId w:val="2"/>
  </w:num>
  <w:num w:numId="3" w16cid:durableId="1718552503">
    <w:abstractNumId w:val="3"/>
  </w:num>
  <w:num w:numId="4" w16cid:durableId="852380628">
    <w:abstractNumId w:val="6"/>
  </w:num>
  <w:num w:numId="5" w16cid:durableId="1314749752">
    <w:abstractNumId w:val="7"/>
  </w:num>
  <w:num w:numId="6" w16cid:durableId="1534461968">
    <w:abstractNumId w:val="5"/>
  </w:num>
  <w:num w:numId="7" w16cid:durableId="1766684796">
    <w:abstractNumId w:val="1"/>
  </w:num>
  <w:num w:numId="8" w16cid:durableId="12871273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D81"/>
    <w:rsid w:val="0001267F"/>
    <w:rsid w:val="000A7919"/>
    <w:rsid w:val="000B7523"/>
    <w:rsid w:val="000C426F"/>
    <w:rsid w:val="000F2E94"/>
    <w:rsid w:val="000F4D20"/>
    <w:rsid w:val="00152E36"/>
    <w:rsid w:val="00161831"/>
    <w:rsid w:val="00233234"/>
    <w:rsid w:val="00233483"/>
    <w:rsid w:val="002E3843"/>
    <w:rsid w:val="002F6E20"/>
    <w:rsid w:val="003807F6"/>
    <w:rsid w:val="00391419"/>
    <w:rsid w:val="003C7127"/>
    <w:rsid w:val="003E08F7"/>
    <w:rsid w:val="0040517D"/>
    <w:rsid w:val="00420516"/>
    <w:rsid w:val="00444039"/>
    <w:rsid w:val="00461BDE"/>
    <w:rsid w:val="0047799E"/>
    <w:rsid w:val="00481160"/>
    <w:rsid w:val="005140FD"/>
    <w:rsid w:val="00521E16"/>
    <w:rsid w:val="005354BB"/>
    <w:rsid w:val="00544F85"/>
    <w:rsid w:val="005A0CB0"/>
    <w:rsid w:val="005A7581"/>
    <w:rsid w:val="005A7639"/>
    <w:rsid w:val="005B6CBF"/>
    <w:rsid w:val="005B7004"/>
    <w:rsid w:val="005C33DF"/>
    <w:rsid w:val="00602A4B"/>
    <w:rsid w:val="006074B9"/>
    <w:rsid w:val="00613B1E"/>
    <w:rsid w:val="006262CD"/>
    <w:rsid w:val="0062769B"/>
    <w:rsid w:val="006408D0"/>
    <w:rsid w:val="00651A03"/>
    <w:rsid w:val="0067323F"/>
    <w:rsid w:val="0069065C"/>
    <w:rsid w:val="006D7A2E"/>
    <w:rsid w:val="00750A61"/>
    <w:rsid w:val="007602CE"/>
    <w:rsid w:val="0078744D"/>
    <w:rsid w:val="007A370B"/>
    <w:rsid w:val="007C3333"/>
    <w:rsid w:val="00802085"/>
    <w:rsid w:val="00832D8D"/>
    <w:rsid w:val="00856F0C"/>
    <w:rsid w:val="008E0D63"/>
    <w:rsid w:val="008E0E0A"/>
    <w:rsid w:val="008E1B2D"/>
    <w:rsid w:val="008F1B78"/>
    <w:rsid w:val="00912B97"/>
    <w:rsid w:val="00923391"/>
    <w:rsid w:val="00950607"/>
    <w:rsid w:val="0095221B"/>
    <w:rsid w:val="009531A5"/>
    <w:rsid w:val="009576CB"/>
    <w:rsid w:val="00965A1F"/>
    <w:rsid w:val="00991FA7"/>
    <w:rsid w:val="009B0999"/>
    <w:rsid w:val="009E4AC8"/>
    <w:rsid w:val="00A16326"/>
    <w:rsid w:val="00A475BB"/>
    <w:rsid w:val="00A47ED5"/>
    <w:rsid w:val="00AA4E73"/>
    <w:rsid w:val="00AD75C4"/>
    <w:rsid w:val="00AE3F43"/>
    <w:rsid w:val="00B03FE8"/>
    <w:rsid w:val="00B34641"/>
    <w:rsid w:val="00B509BE"/>
    <w:rsid w:val="00B557A2"/>
    <w:rsid w:val="00B70266"/>
    <w:rsid w:val="00C024F0"/>
    <w:rsid w:val="00C20EC5"/>
    <w:rsid w:val="00C751D0"/>
    <w:rsid w:val="00C81644"/>
    <w:rsid w:val="00C81A93"/>
    <w:rsid w:val="00C84467"/>
    <w:rsid w:val="00CA3825"/>
    <w:rsid w:val="00CB718B"/>
    <w:rsid w:val="00CC39DA"/>
    <w:rsid w:val="00CF3796"/>
    <w:rsid w:val="00D50408"/>
    <w:rsid w:val="00D5116A"/>
    <w:rsid w:val="00D608E7"/>
    <w:rsid w:val="00D85E03"/>
    <w:rsid w:val="00D9260E"/>
    <w:rsid w:val="00DD3F25"/>
    <w:rsid w:val="00DF0F4B"/>
    <w:rsid w:val="00E522AE"/>
    <w:rsid w:val="00E566B5"/>
    <w:rsid w:val="00EA1E4C"/>
    <w:rsid w:val="00F00D81"/>
    <w:rsid w:val="00F5031A"/>
    <w:rsid w:val="00F54860"/>
    <w:rsid w:val="00F56847"/>
    <w:rsid w:val="00F82784"/>
    <w:rsid w:val="00FB23AF"/>
    <w:rsid w:val="00FC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AA6D07D"/>
  <w15:docId w15:val="{E84047C6-B6A5-4AA7-B6CA-DE14BDB0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0" w:line="249" w:lineRule="auto"/>
      <w:ind w:left="10" w:hanging="10"/>
      <w:jc w:val="both"/>
    </w:pPr>
    <w:rPr>
      <w:rFonts w:ascii="Times New Roman" w:hAnsi="Times New Roman"/>
      <w:color w:val="000000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0516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A3825"/>
    <w:pPr>
      <w:spacing w:before="100" w:beforeAutospacing="1" w:after="100" w:afterAutospacing="1" w:line="240" w:lineRule="auto"/>
      <w:ind w:left="0" w:firstLine="0"/>
      <w:jc w:val="left"/>
      <w:outlineLvl w:val="2"/>
    </w:pPr>
    <w:rPr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link w:val="Heading3"/>
    <w:uiPriority w:val="9"/>
    <w:rsid w:val="00CA382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uiPriority w:val="99"/>
    <w:semiHidden/>
    <w:unhideWhenUsed/>
    <w:rsid w:val="00CA3825"/>
    <w:rPr>
      <w:color w:val="0000FF"/>
      <w:u w:val="single"/>
    </w:rPr>
  </w:style>
  <w:style w:type="character" w:customStyle="1" w:styleId="tlid-translation">
    <w:name w:val="tlid-translation"/>
    <w:basedOn w:val="DefaultParagraphFont"/>
    <w:rsid w:val="00CA3825"/>
  </w:style>
  <w:style w:type="character" w:customStyle="1" w:styleId="Heading1Char">
    <w:name w:val="Heading 1 Char"/>
    <w:link w:val="Heading1"/>
    <w:uiPriority w:val="9"/>
    <w:rsid w:val="00420516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BodyText">
    <w:name w:val="Body Text"/>
    <w:basedOn w:val="Normal"/>
    <w:link w:val="BodyTextChar"/>
    <w:uiPriority w:val="1"/>
    <w:unhideWhenUsed/>
    <w:qFormat/>
    <w:rsid w:val="00F00D81"/>
    <w:pPr>
      <w:widowControl w:val="0"/>
      <w:autoSpaceDE w:val="0"/>
      <w:autoSpaceDN w:val="0"/>
      <w:spacing w:before="120" w:after="0" w:line="240" w:lineRule="auto"/>
      <w:ind w:left="2218" w:firstLine="0"/>
      <w:jc w:val="left"/>
    </w:pPr>
    <w:rPr>
      <w:color w:val="auto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00D81"/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81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9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\OneDrive%20-%20The%20University%20of%20Technology\6.FUD\2.Spring_2022\CapstonProject_Regis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C:\Users\hoang\OneDrive - The University of Technology\6.FUD\2.Spring_2022\CapstonProject_Register.dot</Template>
  <TotalTime>23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HỌC VIỆN KỸ THUẬT QUÂN SỰ</vt:lpstr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HỌC VIỆN KỸ THUẬT QUÂN SỰ</dc:title>
  <dc:subject/>
  <dc:creator>VO Duc_Hoang</dc:creator>
  <cp:keywords/>
  <cp:lastModifiedBy>fasanpeter7@outlook.com</cp:lastModifiedBy>
  <cp:revision>3</cp:revision>
  <dcterms:created xsi:type="dcterms:W3CDTF">2022-08-11T06:43:00Z</dcterms:created>
  <dcterms:modified xsi:type="dcterms:W3CDTF">2022-08-11T08:14:00Z</dcterms:modified>
</cp:coreProperties>
</file>